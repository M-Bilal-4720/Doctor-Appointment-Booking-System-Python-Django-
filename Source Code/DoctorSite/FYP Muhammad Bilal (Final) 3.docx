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151" w:rsidRPr="00301CD9" w:rsidRDefault="00931151" w:rsidP="00931151">
      <w:pPr>
        <w:jc w:val="center"/>
        <w:rPr>
          <w:rFonts w:ascii="Arial" w:hAnsi="Arial" w:cs="Arial"/>
          <w:sz w:val="28"/>
        </w:rPr>
      </w:pPr>
      <w:r w:rsidRPr="00301CD9">
        <w:rPr>
          <w:rFonts w:ascii="Arial" w:hAnsi="Arial" w:cs="Arial"/>
          <w:sz w:val="28"/>
        </w:rPr>
        <w:t>Final Year Project Report</w:t>
      </w:r>
    </w:p>
    <w:p w:rsidR="00931151" w:rsidRDefault="00931151" w:rsidP="00931151">
      <w:pPr>
        <w:jc w:val="center"/>
        <w:rPr>
          <w:rFonts w:ascii="Arial" w:hAnsi="Arial"/>
        </w:rPr>
      </w:pPr>
    </w:p>
    <w:p w:rsidR="00931151" w:rsidRPr="00301CD9" w:rsidRDefault="00831AC4" w:rsidP="00931151">
      <w:pPr>
        <w:jc w:val="center"/>
        <w:rPr>
          <w:rFonts w:ascii="Times New Roman Bold" w:hAnsi="Times New Roman Bold"/>
          <w:caps/>
          <w:sz w:val="44"/>
          <w:szCs w:val="44"/>
        </w:rPr>
      </w:pPr>
      <w:r>
        <w:rPr>
          <w:rFonts w:ascii="Times New Roman Bold" w:hAnsi="Times New Roman Bold"/>
          <w:caps/>
          <w:sz w:val="44"/>
          <w:szCs w:val="44"/>
        </w:rPr>
        <w:t>Doctor Appointment Booking System</w:t>
      </w:r>
    </w:p>
    <w:p w:rsidR="00931151" w:rsidRPr="00C670D0" w:rsidRDefault="00931151" w:rsidP="00931151">
      <w:pPr>
        <w:jc w:val="center"/>
        <w:rPr>
          <w:rFonts w:ascii="Arial" w:hAnsi="Arial" w:cs="Arial"/>
          <w:b/>
          <w:sz w:val="28"/>
        </w:rPr>
      </w:pPr>
      <w:r>
        <w:rPr>
          <w:rFonts w:ascii="Arial" w:hAnsi="Arial" w:cs="Arial"/>
          <w:b/>
          <w:sz w:val="28"/>
        </w:rPr>
        <w:br/>
      </w:r>
      <w:proofErr w:type="gramStart"/>
      <w:r w:rsidRPr="00C670D0">
        <w:rPr>
          <w:rFonts w:ascii="Arial" w:hAnsi="Arial" w:cs="Arial"/>
          <w:b/>
          <w:sz w:val="28"/>
        </w:rPr>
        <w:t>BS(</w:t>
      </w:r>
      <w:proofErr w:type="gramEnd"/>
      <w:r w:rsidRPr="00C670D0">
        <w:rPr>
          <w:rFonts w:ascii="Arial" w:hAnsi="Arial" w:cs="Arial"/>
          <w:b/>
          <w:sz w:val="28"/>
        </w:rPr>
        <w:t>CSIT</w:t>
      </w:r>
      <w:r w:rsidR="00C677A0">
        <w:rPr>
          <w:rFonts w:ascii="Arial" w:hAnsi="Arial" w:cs="Arial"/>
          <w:b/>
          <w:sz w:val="28"/>
        </w:rPr>
        <w:t>SE</w:t>
      </w:r>
      <w:r w:rsidRPr="00C670D0">
        <w:rPr>
          <w:rFonts w:ascii="Arial" w:hAnsi="Arial" w:cs="Arial"/>
          <w:b/>
          <w:sz w:val="28"/>
        </w:rPr>
        <w:t>) (</w:t>
      </w:r>
      <w:r w:rsidR="00C677A0">
        <w:rPr>
          <w:rFonts w:ascii="Arial" w:hAnsi="Arial" w:cs="Arial"/>
          <w:b/>
          <w:sz w:val="28"/>
        </w:rPr>
        <w:t>Session</w:t>
      </w:r>
      <w:r w:rsidRPr="00C670D0">
        <w:rPr>
          <w:rFonts w:ascii="Arial" w:hAnsi="Arial" w:cs="Arial"/>
          <w:b/>
          <w:sz w:val="28"/>
        </w:rPr>
        <w:t>: 20</w:t>
      </w:r>
      <w:r w:rsidR="00C677A0">
        <w:rPr>
          <w:rFonts w:ascii="Arial" w:hAnsi="Arial" w:cs="Arial"/>
          <w:b/>
          <w:sz w:val="28"/>
        </w:rPr>
        <w:t>19-23</w:t>
      </w:r>
      <w:r w:rsidRPr="00C670D0">
        <w:rPr>
          <w:rFonts w:ascii="Arial" w:hAnsi="Arial" w:cs="Arial"/>
          <w:b/>
          <w:sz w:val="28"/>
        </w:rPr>
        <w:t>)</w:t>
      </w:r>
    </w:p>
    <w:p w:rsidR="00931151" w:rsidRDefault="00931151" w:rsidP="00931151">
      <w:pPr>
        <w:jc w:val="center"/>
        <w:rPr>
          <w:rFonts w:ascii="Arial" w:hAnsi="Arial" w:cs="Arial"/>
          <w:b/>
          <w:sz w:val="28"/>
        </w:rPr>
      </w:pPr>
    </w:p>
    <w:p w:rsidR="00931151" w:rsidRPr="00C670D0" w:rsidRDefault="00931151" w:rsidP="00931151">
      <w:pPr>
        <w:jc w:val="center"/>
        <w:rPr>
          <w:rFonts w:ascii="Arial" w:hAnsi="Arial" w:cs="Arial"/>
          <w:b/>
          <w:sz w:val="28"/>
        </w:rPr>
      </w:pPr>
      <w:r w:rsidRPr="00C670D0">
        <w:rPr>
          <w:rFonts w:ascii="Arial" w:hAnsi="Arial" w:cs="Arial"/>
          <w:b/>
          <w:sz w:val="28"/>
        </w:rPr>
        <w:t xml:space="preserve">Project </w:t>
      </w:r>
      <w:r w:rsidR="00C677A0">
        <w:rPr>
          <w:rFonts w:ascii="Arial" w:hAnsi="Arial" w:cs="Arial"/>
          <w:b/>
          <w:sz w:val="28"/>
        </w:rPr>
        <w:t>Supervisor</w:t>
      </w:r>
    </w:p>
    <w:p w:rsidR="00931151" w:rsidRDefault="00831AC4" w:rsidP="00931151">
      <w:pPr>
        <w:pStyle w:val="FYP-AdvisorSignature-covername"/>
      </w:pPr>
      <w:r>
        <w:t>Mr. Ume</w:t>
      </w:r>
      <w:r w:rsidR="003656F1">
        <w:t>r Daraz</w:t>
      </w:r>
    </w:p>
    <w:p w:rsidR="00931151" w:rsidRDefault="00931151" w:rsidP="00931151">
      <w:pPr>
        <w:pStyle w:val="FYP-Advisordesig-covername"/>
      </w:pPr>
      <w:r>
        <w:t>Designation</w:t>
      </w:r>
      <w:r>
        <w:br/>
      </w:r>
      <w:r w:rsidR="00C677A0">
        <w:t>University of Sahiwal</w:t>
      </w:r>
    </w:p>
    <w:p w:rsidR="00C677A0" w:rsidRDefault="00C677A0" w:rsidP="00931151">
      <w:pPr>
        <w:pStyle w:val="FYP-Advisordesig-covername"/>
      </w:pPr>
    </w:p>
    <w:p w:rsidR="00931151" w:rsidRPr="00C670D0" w:rsidRDefault="00931151" w:rsidP="00931151">
      <w:pPr>
        <w:rPr>
          <w:rFonts w:ascii="Arial" w:hAnsi="Arial" w:cs="Arial"/>
          <w:b/>
          <w:sz w:val="28"/>
        </w:rPr>
      </w:pPr>
      <w:r w:rsidRPr="00C670D0">
        <w:rPr>
          <w:rFonts w:ascii="Arial" w:hAnsi="Arial" w:cs="Arial"/>
          <w:b/>
          <w:sz w:val="28"/>
        </w:rPr>
        <w:t xml:space="preserve">Submitted by </w:t>
      </w:r>
    </w:p>
    <w:p w:rsidR="00931151" w:rsidRDefault="003656F1" w:rsidP="00931151">
      <w:pPr>
        <w:pStyle w:val="FYP-StudentNameRollnumber-intro"/>
      </w:pPr>
      <w:r>
        <w:rPr>
          <w:rStyle w:val="StyleFYP-StudentNameRollnumber-covernameChar"/>
        </w:rPr>
        <w:t>Muhammad Bilal</w:t>
      </w:r>
      <w:r w:rsidR="00931151">
        <w:tab/>
      </w:r>
      <w:r w:rsidR="00931151">
        <w:tab/>
      </w:r>
      <w:r w:rsidR="00931151">
        <w:tab/>
      </w:r>
      <w:r w:rsidR="00931151">
        <w:tab/>
      </w:r>
      <w:r w:rsidR="00931151">
        <w:tab/>
      </w:r>
      <w:r w:rsidR="00931151">
        <w:tab/>
      </w:r>
      <w:r w:rsidR="00931151">
        <w:tab/>
      </w:r>
      <w:r>
        <w:rPr>
          <w:rStyle w:val="StyleFYP-StudentNameRollnumber-covernameChar"/>
        </w:rPr>
        <w:t>BsIT-M2-</w:t>
      </w:r>
      <w:proofErr w:type="gramStart"/>
      <w:r>
        <w:rPr>
          <w:rStyle w:val="StyleFYP-StudentNameRollnumber-covernameChar"/>
        </w:rPr>
        <w:t>!9</w:t>
      </w:r>
      <w:proofErr w:type="gramEnd"/>
      <w:r>
        <w:rPr>
          <w:rStyle w:val="StyleFYP-StudentNameRollnumber-covernameChar"/>
        </w:rPr>
        <w:t>-42</w:t>
      </w:r>
    </w:p>
    <w:p w:rsidR="00931151" w:rsidRDefault="00931151" w:rsidP="00931151">
      <w:pPr>
        <w:ind w:firstLine="720"/>
      </w:pPr>
    </w:p>
    <w:p w:rsidR="00931151" w:rsidRDefault="00931151" w:rsidP="00931151">
      <w:pPr>
        <w:pStyle w:val="StyleFYP-StudentNameRollnumber-covername"/>
        <w:rPr>
          <w:noProof/>
        </w:rPr>
      </w:pPr>
    </w:p>
    <w:tbl>
      <w:tblPr>
        <w:tblW w:w="0" w:type="auto"/>
        <w:jc w:val="center"/>
        <w:tblLook w:val="04A0"/>
      </w:tblPr>
      <w:tblGrid>
        <w:gridCol w:w="2369"/>
        <w:gridCol w:w="4296"/>
        <w:gridCol w:w="2578"/>
      </w:tblGrid>
      <w:tr w:rsidR="00931151" w:rsidTr="009B14A7">
        <w:trPr>
          <w:trHeight w:val="2879"/>
          <w:jc w:val="center"/>
        </w:trPr>
        <w:tc>
          <w:tcPr>
            <w:tcW w:w="2965" w:type="dxa"/>
            <w:shd w:val="clear" w:color="auto" w:fill="auto"/>
          </w:tcPr>
          <w:p w:rsidR="00931151" w:rsidRPr="009B14A7" w:rsidRDefault="00931151" w:rsidP="00B80B73">
            <w:pPr>
              <w:pStyle w:val="StyleFYP-StudentNameRollnumber-covername"/>
              <w:rPr>
                <w:rFonts w:eastAsia="Calibri"/>
                <w:sz w:val="22"/>
                <w:szCs w:val="22"/>
              </w:rPr>
            </w:pPr>
          </w:p>
        </w:tc>
        <w:tc>
          <w:tcPr>
            <w:tcW w:w="2700" w:type="dxa"/>
            <w:shd w:val="clear" w:color="auto" w:fill="auto"/>
          </w:tcPr>
          <w:p w:rsidR="00931151" w:rsidRDefault="00931151" w:rsidP="00B80B73">
            <w:pPr>
              <w:pStyle w:val="StyleFYP-StudentNameRollnumber-covername"/>
              <w:rPr>
                <w:rFonts w:eastAsia="Calibri"/>
                <w:sz w:val="22"/>
                <w:szCs w:val="22"/>
              </w:rPr>
            </w:pPr>
          </w:p>
          <w:p w:rsidR="00C677A0" w:rsidRPr="009B14A7" w:rsidRDefault="00795965" w:rsidP="00B80B73">
            <w:pPr>
              <w:pStyle w:val="StyleFYP-StudentNameRollnumber-covername"/>
              <w:rPr>
                <w:rFonts w:eastAsia="Calibri"/>
                <w:sz w:val="22"/>
                <w:szCs w:val="22"/>
              </w:rPr>
            </w:pPr>
            <w:r>
              <w:rPr>
                <w:rFonts w:eastAsia="Calibri"/>
                <w:noProof/>
                <w:sz w:val="22"/>
                <w:szCs w:val="22"/>
              </w:rPr>
              <w:drawing>
                <wp:inline distT="0" distB="0" distL="0" distR="0">
                  <wp:extent cx="2562225" cy="245935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562225" cy="2459355"/>
                          </a:xfrm>
                          <a:prstGeom prst="rect">
                            <a:avLst/>
                          </a:prstGeom>
                          <a:noFill/>
                        </pic:spPr>
                      </pic:pic>
                    </a:graphicData>
                  </a:graphic>
                </wp:inline>
              </w:drawing>
            </w:r>
          </w:p>
        </w:tc>
        <w:tc>
          <w:tcPr>
            <w:tcW w:w="3232" w:type="dxa"/>
            <w:shd w:val="clear" w:color="auto" w:fill="auto"/>
          </w:tcPr>
          <w:p w:rsidR="00931151" w:rsidRPr="009B14A7" w:rsidRDefault="00931151" w:rsidP="00B80B73">
            <w:pPr>
              <w:pStyle w:val="StyleFYP-StudentNameRollnumber-covername"/>
              <w:rPr>
                <w:rFonts w:eastAsia="Calibri"/>
                <w:sz w:val="22"/>
                <w:szCs w:val="22"/>
              </w:rPr>
            </w:pPr>
          </w:p>
        </w:tc>
      </w:tr>
    </w:tbl>
    <w:p w:rsidR="00931151" w:rsidRDefault="00931151" w:rsidP="00931151">
      <w:pPr>
        <w:pStyle w:val="StyleFYP-StudentNameRollnumber-covername"/>
      </w:pPr>
    </w:p>
    <w:p w:rsidR="00931151" w:rsidRDefault="00931151" w:rsidP="00931151">
      <w:pPr>
        <w:pStyle w:val="StyleFYP-StudentNameRollnumber-covername"/>
      </w:pPr>
    </w:p>
    <w:p w:rsidR="00F47A2A" w:rsidRDefault="00F47A2A" w:rsidP="00931151">
      <w:pPr>
        <w:pStyle w:val="StyleFYP-StudentNameRollnumber-covername"/>
      </w:pPr>
    </w:p>
    <w:p w:rsidR="00F47A2A" w:rsidRDefault="00F47A2A" w:rsidP="00931151">
      <w:pPr>
        <w:pStyle w:val="StyleFYP-StudentNameRollnumber-covername"/>
      </w:pPr>
    </w:p>
    <w:p w:rsidR="00931151" w:rsidRDefault="00931151" w:rsidP="001E7161">
      <w:pPr>
        <w:pStyle w:val="FYP-DepartmentName-coverfooter"/>
        <w:rPr>
          <w:sz w:val="28"/>
          <w:szCs w:val="28"/>
        </w:rPr>
      </w:pPr>
      <w:r w:rsidRPr="00C677A0">
        <w:rPr>
          <w:sz w:val="28"/>
          <w:szCs w:val="28"/>
        </w:rPr>
        <w:t xml:space="preserve">DEPARTMENT OF COMPUTER SCIENCE </w:t>
      </w:r>
    </w:p>
    <w:p w:rsidR="001E7161" w:rsidRPr="001E7161" w:rsidRDefault="001E7161" w:rsidP="001E7161">
      <w:pPr>
        <w:pStyle w:val="FYP-DepartmentName-coverfooter"/>
        <w:rPr>
          <w:sz w:val="28"/>
          <w:szCs w:val="28"/>
        </w:rPr>
      </w:pPr>
    </w:p>
    <w:p w:rsidR="00744999" w:rsidRDefault="00744999" w:rsidP="00744999">
      <w:pPr>
        <w:pStyle w:val="FYP-Certificates"/>
        <w:pBdr>
          <w:bottom w:val="none" w:sz="0" w:space="0" w:color="auto"/>
        </w:pBdr>
      </w:pPr>
    </w:p>
    <w:p w:rsidR="004708FD" w:rsidRDefault="004708FD">
      <w:pPr>
        <w:pStyle w:val="FYP-Certificates"/>
      </w:pPr>
      <w:r>
        <w:t>Preface</w:t>
      </w:r>
    </w:p>
    <w:p w:rsidR="004708FD" w:rsidRDefault="003350E3" w:rsidP="0029047B">
      <w:pPr>
        <w:pStyle w:val="FYP-ReportDoctext"/>
      </w:pPr>
      <w:r>
        <w:t xml:space="preserve">(Preface is an introduction of your Report, what it is </w:t>
      </w:r>
      <w:r w:rsidR="00E20792">
        <w:t>about?</w:t>
      </w:r>
      <w:r>
        <w:t xml:space="preserve"> what does it signify in general, and what kind of knowledge does it hold in general. By </w:t>
      </w:r>
      <w:r w:rsidR="00E20792">
        <w:t>reading the</w:t>
      </w:r>
      <w:r>
        <w:t xml:space="preserve"> preface one should be able to understand the concept of this </w:t>
      </w:r>
      <w:r w:rsidR="007E0730">
        <w:t>report. You may choose to write in 1</w:t>
      </w:r>
      <w:r w:rsidR="007E0730" w:rsidRPr="007E0730">
        <w:rPr>
          <w:vertAlign w:val="superscript"/>
        </w:rPr>
        <w:t>st</w:t>
      </w:r>
      <w:r w:rsidR="007E0730">
        <w:t xml:space="preserve"> person</w:t>
      </w:r>
      <w:r w:rsidR="002016AA">
        <w:t xml:space="preserve"> singular or plural language</w:t>
      </w:r>
      <w:r w:rsidR="007E0730">
        <w:t xml:space="preserve"> i.e</w:t>
      </w:r>
      <w:r w:rsidR="00C772DA">
        <w:t>.</w:t>
      </w:r>
      <w:r w:rsidR="007E0730">
        <w:t xml:space="preserve"> </w:t>
      </w:r>
      <w:r w:rsidR="002016AA">
        <w:t>you</w:t>
      </w:r>
      <w:r w:rsidR="007E0730">
        <w:t xml:space="preserve"> may use I or We in this section. You may also share your </w:t>
      </w:r>
      <w:proofErr w:type="spellStart"/>
      <w:r w:rsidR="007E0730">
        <w:t>over all</w:t>
      </w:r>
      <w:proofErr w:type="spellEnd"/>
      <w:r w:rsidR="007E0730">
        <w:t xml:space="preserve"> experience of </w:t>
      </w:r>
      <w:r w:rsidR="00BE0A11">
        <w:t>FYP</w:t>
      </w:r>
      <w:r w:rsidR="007E0730">
        <w:t xml:space="preserve"> in this section. You must select this paragraph and write your own preface. Make sure to follow the indentations i.e</w:t>
      </w:r>
      <w:r w:rsidR="00C772DA">
        <w:t>.</w:t>
      </w:r>
      <w:r w:rsidR="007E0730">
        <w:t xml:space="preserve"> font style)</w:t>
      </w:r>
      <w:r w:rsidR="00BE0A11">
        <w:t xml:space="preserve">.  Ensure that the name you have selected for your project is consistent </w:t>
      </w:r>
      <w:r w:rsidR="00CA5DCA">
        <w:t>with</w:t>
      </w:r>
      <w:r w:rsidR="00BE0A11">
        <w:t xml:space="preserve"> your Report/Presentation/ and s</w:t>
      </w:r>
      <w:r w:rsidR="00837111">
        <w:t>ource-code</w:t>
      </w:r>
      <w:r w:rsidR="00BE0A11">
        <w:t xml:space="preserve"> CD.  </w:t>
      </w:r>
      <w:r w:rsidR="00CA5DCA">
        <w:t>Also e</w:t>
      </w:r>
      <w:r w:rsidR="00BE0A11">
        <w:t xml:space="preserve">nsure before you come for your final presentation that </w:t>
      </w:r>
      <w:proofErr w:type="gramStart"/>
      <w:r w:rsidR="00BE0A11">
        <w:t>your</w:t>
      </w:r>
      <w:proofErr w:type="gramEnd"/>
      <w:r w:rsidR="00BE0A11">
        <w:t xml:space="preserve"> Presentation/</w:t>
      </w:r>
      <w:r w:rsidR="00837111">
        <w:t>Source-</w:t>
      </w:r>
      <w:r w:rsidR="00BE0A11">
        <w:t>code</w:t>
      </w:r>
      <w:r w:rsidR="005052B6">
        <w:t>,</w:t>
      </w:r>
      <w:r w:rsidR="00BE0A11">
        <w:t xml:space="preserve"> are all Functional.</w:t>
      </w:r>
      <w:r w:rsidR="007E0730">
        <w:t xml:space="preserve"> </w:t>
      </w:r>
      <w:r>
        <w:t xml:space="preserve"> </w:t>
      </w:r>
    </w:p>
    <w:p w:rsidR="004708FD" w:rsidRDefault="004708FD"/>
    <w:p w:rsidR="004708FD" w:rsidRDefault="004708FD"/>
    <w:p w:rsidR="004708FD" w:rsidRDefault="004708FD"/>
    <w:p w:rsidR="004708FD" w:rsidRDefault="004708FD"/>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831AC4" w:rsidRDefault="00831AC4"/>
    <w:p w:rsidR="00831AC4" w:rsidRDefault="00831AC4"/>
    <w:p w:rsidR="00831AC4" w:rsidRDefault="00831AC4"/>
    <w:p w:rsidR="00831AC4" w:rsidRDefault="00831AC4"/>
    <w:p w:rsidR="00831AC4" w:rsidRDefault="00831AC4"/>
    <w:p w:rsidR="00831AC4" w:rsidRDefault="00831AC4"/>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3350E3" w:rsidRDefault="003350E3"/>
    <w:p w:rsidR="001E7161" w:rsidRDefault="001E7161"/>
    <w:p w:rsidR="003350E3" w:rsidRDefault="003350E3"/>
    <w:p w:rsidR="00831AC4" w:rsidRDefault="00831AC4"/>
    <w:p w:rsidR="003350E3" w:rsidRDefault="003350E3"/>
    <w:p w:rsidR="004708FD" w:rsidRDefault="004708FD">
      <w:pPr>
        <w:pStyle w:val="FYP-Certificates"/>
      </w:pPr>
      <w:r>
        <w:t>ACknowledgment</w:t>
      </w:r>
    </w:p>
    <w:p w:rsidR="001E7161" w:rsidRDefault="001E7161" w:rsidP="0029047B">
      <w:pPr>
        <w:pStyle w:val="FYP-ReportDoctext"/>
      </w:pPr>
      <w:r>
        <w:t xml:space="preserve"> </w:t>
      </w:r>
    </w:p>
    <w:p w:rsidR="004708FD" w:rsidRDefault="004708FD" w:rsidP="0029047B">
      <w:pPr>
        <w:pStyle w:val="FYP-ReportDoctext"/>
      </w:pPr>
      <w:r>
        <w:t xml:space="preserve">First of all, we thank Almighty Allah who </w:t>
      </w:r>
      <w:r w:rsidR="00DC64CB">
        <w:t>gives</w:t>
      </w:r>
      <w:r>
        <w:t xml:space="preserve"> us the </w:t>
      </w:r>
      <w:r w:rsidR="00DC64CB">
        <w:t xml:space="preserve">strength and </w:t>
      </w:r>
      <w:r>
        <w:t>ability to think, work and deliver what we are assigned to do. Secondly, we must be grateful to our internal</w:t>
      </w:r>
      <w:r w:rsidR="00976A43">
        <w:t xml:space="preserve"> supervisor</w:t>
      </w:r>
      <w:r>
        <w:t xml:space="preserve"> </w:t>
      </w:r>
      <w:r w:rsidRPr="00831AC4">
        <w:rPr>
          <w:b/>
        </w:rPr>
        <w:t>Mr</w:t>
      </w:r>
      <w:r w:rsidR="006178A8" w:rsidRPr="00831AC4">
        <w:rPr>
          <w:b/>
        </w:rPr>
        <w:t>.</w:t>
      </w:r>
      <w:r w:rsidR="00831AC4">
        <w:rPr>
          <w:b/>
        </w:rPr>
        <w:t xml:space="preserve"> </w:t>
      </w:r>
      <w:r w:rsidR="00831AC4" w:rsidRPr="00831AC4">
        <w:rPr>
          <w:b/>
        </w:rPr>
        <w:t>Umer Daraz</w:t>
      </w:r>
      <w:r w:rsidR="00831AC4">
        <w:t xml:space="preserve"> </w:t>
      </w:r>
      <w:r>
        <w:t xml:space="preserve">who </w:t>
      </w:r>
      <w:r w:rsidR="00976A43">
        <w:t>guided</w:t>
      </w:r>
      <w:r>
        <w:t xml:space="preserve"> us in this project. We also acknowledge our </w:t>
      </w:r>
      <w:r w:rsidR="00976A43">
        <w:t xml:space="preserve">teachers who guided, taught and helped us during </w:t>
      </w:r>
      <w:r w:rsidR="00306533">
        <w:t>our study</w:t>
      </w:r>
      <w:r w:rsidR="00976A43">
        <w:t xml:space="preserve"> period</w:t>
      </w:r>
      <w:r w:rsidR="005052B6">
        <w:t>. We would also like to thank all departmental staff and</w:t>
      </w:r>
      <w:r>
        <w:t xml:space="preserve"> university staff</w:t>
      </w:r>
      <w:r w:rsidR="005052B6">
        <w:t>, who had assisted us during our stay at the university.</w:t>
      </w:r>
    </w:p>
    <w:p w:rsidR="004708FD" w:rsidRDefault="004708FD"/>
    <w:p w:rsidR="004708FD" w:rsidRDefault="004708FD"/>
    <w:p w:rsidR="001E7161" w:rsidRDefault="001E7161"/>
    <w:p w:rsidR="001E7161" w:rsidRDefault="001E7161"/>
    <w:p w:rsidR="001E7161" w:rsidRDefault="001E7161"/>
    <w:p w:rsidR="004708FD" w:rsidRDefault="004708FD"/>
    <w:p w:rsidR="004708FD" w:rsidRDefault="004708FD"/>
    <w:p w:rsidR="001E7161" w:rsidRDefault="001E7161"/>
    <w:p w:rsidR="004708FD" w:rsidRDefault="004708FD"/>
    <w:p w:rsidR="004708FD" w:rsidRDefault="004708FD"/>
    <w:p w:rsidR="004708FD" w:rsidRDefault="004708FD"/>
    <w:p w:rsidR="004708FD" w:rsidRDefault="004708FD"/>
    <w:p w:rsidR="004708FD" w:rsidRDefault="004708FD"/>
    <w:p w:rsidR="004708FD" w:rsidRDefault="004708FD"/>
    <w:p w:rsidR="004708FD" w:rsidRDefault="004708FD"/>
    <w:p w:rsidR="004708FD" w:rsidRDefault="004708FD"/>
    <w:p w:rsidR="004708FD" w:rsidRDefault="004708FD">
      <w:pPr>
        <w:jc w:val="both"/>
        <w:rPr>
          <w:rFonts w:ascii="Arial" w:hAnsi="Arial"/>
          <w:b/>
          <w:u w:val="single"/>
        </w:rPr>
      </w:pPr>
    </w:p>
    <w:p w:rsidR="004708FD" w:rsidRDefault="004708FD">
      <w:pPr>
        <w:jc w:val="both"/>
        <w:rPr>
          <w:rFonts w:ascii="Arial" w:hAnsi="Arial"/>
          <w:b/>
          <w:u w:val="single"/>
        </w:rPr>
      </w:pPr>
    </w:p>
    <w:p w:rsidR="004708FD" w:rsidRDefault="004708FD">
      <w:pPr>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spacing w:line="360" w:lineRule="auto"/>
        <w:jc w:val="both"/>
        <w:rPr>
          <w:rFonts w:ascii="Arial" w:hAnsi="Arial"/>
          <w:b/>
          <w:u w:val="single"/>
        </w:rPr>
      </w:pPr>
    </w:p>
    <w:p w:rsidR="004708FD" w:rsidRDefault="004708FD">
      <w:pPr>
        <w:jc w:val="center"/>
        <w:rPr>
          <w:b/>
          <w:sz w:val="36"/>
        </w:rPr>
      </w:pPr>
    </w:p>
    <w:p w:rsidR="004708FD" w:rsidRDefault="004708FD">
      <w:pPr>
        <w:jc w:val="center"/>
        <w:rPr>
          <w:b/>
          <w:sz w:val="36"/>
        </w:rPr>
      </w:pPr>
    </w:p>
    <w:p w:rsidR="006001B8" w:rsidRDefault="006001B8">
      <w:pPr>
        <w:jc w:val="center"/>
        <w:rPr>
          <w:b/>
          <w:sz w:val="36"/>
        </w:rPr>
      </w:pPr>
    </w:p>
    <w:p w:rsidR="00831AC4" w:rsidRDefault="00831AC4">
      <w:pPr>
        <w:jc w:val="center"/>
        <w:rPr>
          <w:b/>
          <w:sz w:val="36"/>
        </w:rPr>
      </w:pPr>
    </w:p>
    <w:p w:rsidR="006001B8" w:rsidRDefault="006001B8">
      <w:pPr>
        <w:jc w:val="center"/>
        <w:rPr>
          <w:b/>
          <w:sz w:val="36"/>
        </w:rPr>
      </w:pPr>
    </w:p>
    <w:p w:rsidR="00C677A0" w:rsidRPr="00135D1A" w:rsidRDefault="00795965" w:rsidP="00C677A0">
      <w:pPr>
        <w:ind w:firstLine="720"/>
        <w:jc w:val="center"/>
        <w:rPr>
          <w:rFonts w:ascii="Arial Black" w:hAnsi="Arial Black"/>
          <w:sz w:val="28"/>
          <w:szCs w:val="28"/>
        </w:rPr>
      </w:pPr>
      <w:r>
        <w:rPr>
          <w:noProof/>
        </w:rPr>
        <w:drawing>
          <wp:anchor distT="0" distB="0" distL="114300" distR="114300" simplePos="0" relativeHeight="251657728" behindDoc="0" locked="0" layoutInCell="1" allowOverlap="1">
            <wp:simplePos x="0" y="0"/>
            <wp:positionH relativeFrom="margin">
              <wp:align>left</wp:align>
            </wp:positionH>
            <wp:positionV relativeFrom="margin">
              <wp:align>top</wp:align>
            </wp:positionV>
            <wp:extent cx="1200150" cy="1152525"/>
            <wp:effectExtent l="19050" t="0" r="0" b="0"/>
            <wp:wrapSquare wrapText="bothSides"/>
            <wp:docPr id="30" name="Picture 1" descr="D:\UOSahiwal\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Sahiwal\LOGO 2.jpg"/>
                    <pic:cNvPicPr>
                      <a:picLocks noChangeAspect="1" noChangeArrowheads="1"/>
                    </pic:cNvPicPr>
                  </pic:nvPicPr>
                  <pic:blipFill>
                    <a:blip r:embed="rId9"/>
                    <a:srcRect/>
                    <a:stretch>
                      <a:fillRect/>
                    </a:stretch>
                  </pic:blipFill>
                  <pic:spPr bwMode="auto">
                    <a:xfrm>
                      <a:off x="0" y="0"/>
                      <a:ext cx="1200150" cy="1152525"/>
                    </a:xfrm>
                    <a:prstGeom prst="rect">
                      <a:avLst/>
                    </a:prstGeom>
                    <a:noFill/>
                    <a:ln w="9525">
                      <a:noFill/>
                      <a:miter lim="800000"/>
                      <a:headEnd/>
                      <a:tailEnd/>
                    </a:ln>
                  </pic:spPr>
                </pic:pic>
              </a:graphicData>
            </a:graphic>
          </wp:anchor>
        </w:drawing>
      </w:r>
      <w:r w:rsidR="00C677A0" w:rsidRPr="00135D1A">
        <w:rPr>
          <w:rFonts w:ascii="Arial Black" w:hAnsi="Arial Black"/>
          <w:b/>
          <w:sz w:val="28"/>
          <w:szCs w:val="28"/>
        </w:rPr>
        <w:t>UNIVERISTY OF SAHIWAL, SAHIWAL</w:t>
      </w:r>
    </w:p>
    <w:p w:rsidR="00C677A0" w:rsidRPr="00135D1A" w:rsidRDefault="00C677A0" w:rsidP="00C677A0">
      <w:pPr>
        <w:rPr>
          <w:rFonts w:ascii="Arial Black" w:hAnsi="Arial Black"/>
        </w:rPr>
      </w:pPr>
      <w:r w:rsidRPr="00135D1A">
        <w:rPr>
          <w:rFonts w:ascii="Arial Black" w:hAnsi="Arial Black"/>
        </w:rPr>
        <w:t xml:space="preserve">              </w:t>
      </w:r>
      <w:r w:rsidRPr="00135D1A">
        <w:rPr>
          <w:rFonts w:ascii="Arial Black" w:hAnsi="Arial Black"/>
          <w:b/>
        </w:rPr>
        <w:t>University Online:</w:t>
      </w:r>
      <w:r w:rsidRPr="00135D1A">
        <w:rPr>
          <w:rFonts w:ascii="Arial Black" w:hAnsi="Arial Black"/>
        </w:rPr>
        <w:t xml:space="preserve"> </w:t>
      </w:r>
      <w:hyperlink r:id="rId10" w:history="1">
        <w:r w:rsidRPr="00135D1A">
          <w:rPr>
            <w:rStyle w:val="Hyperlink"/>
            <w:rFonts w:ascii="Arial Black" w:hAnsi="Arial Black"/>
          </w:rPr>
          <w:t>www.uosahiwal.edu.pk</w:t>
        </w:r>
      </w:hyperlink>
    </w:p>
    <w:p w:rsidR="00C677A0" w:rsidRPr="00135D1A" w:rsidRDefault="00C677A0" w:rsidP="00C677A0">
      <w:pPr>
        <w:autoSpaceDE w:val="0"/>
        <w:autoSpaceDN w:val="0"/>
        <w:adjustRightInd w:val="0"/>
        <w:spacing w:line="360" w:lineRule="auto"/>
        <w:jc w:val="center"/>
        <w:rPr>
          <w:rFonts w:ascii="Arial Black" w:hAnsi="Arial Black"/>
          <w:b/>
          <w:sz w:val="28"/>
          <w:szCs w:val="28"/>
          <w:u w:val="single"/>
        </w:rPr>
      </w:pPr>
    </w:p>
    <w:p w:rsidR="00C677A0" w:rsidRPr="00135D1A" w:rsidRDefault="00C677A0" w:rsidP="00C677A0">
      <w:pPr>
        <w:autoSpaceDE w:val="0"/>
        <w:autoSpaceDN w:val="0"/>
        <w:adjustRightInd w:val="0"/>
        <w:spacing w:line="360" w:lineRule="auto"/>
        <w:jc w:val="center"/>
        <w:rPr>
          <w:b/>
          <w:u w:val="single"/>
        </w:rPr>
      </w:pPr>
      <w:r w:rsidRPr="00135D1A">
        <w:rPr>
          <w:rFonts w:ascii="Arial Black" w:hAnsi="Arial Black"/>
          <w:b/>
          <w:u w:val="single"/>
        </w:rPr>
        <w:t>DEPARTMENT OF COMPUTER SCIENCE</w:t>
      </w:r>
    </w:p>
    <w:p w:rsidR="00C677A0" w:rsidRPr="00367B48" w:rsidRDefault="00C677A0" w:rsidP="00C677A0">
      <w:pPr>
        <w:ind w:left="1440"/>
        <w:jc w:val="center"/>
        <w:rPr>
          <w:b/>
          <w:bCs/>
          <w:u w:val="single"/>
        </w:rPr>
      </w:pPr>
      <w:r w:rsidRPr="00367B48">
        <w:rPr>
          <w:b/>
          <w:bCs/>
          <w:u w:val="single"/>
        </w:rPr>
        <w:t>PROJECT APPROVAL FORM</w:t>
      </w:r>
    </w:p>
    <w:p w:rsidR="00C677A0" w:rsidRPr="00135D1A" w:rsidRDefault="00C677A0" w:rsidP="00C677A0">
      <w:pPr>
        <w:pBdr>
          <w:bottom w:val="double" w:sz="6" w:space="1" w:color="auto"/>
        </w:pBdr>
        <w:autoSpaceDE w:val="0"/>
        <w:autoSpaceDN w:val="0"/>
        <w:adjustRightInd w:val="0"/>
        <w:spacing w:line="360" w:lineRule="auto"/>
        <w:rPr>
          <w:sz w:val="28"/>
          <w:szCs w:val="28"/>
        </w:rPr>
      </w:pPr>
    </w:p>
    <w:p w:rsidR="003F3D3C" w:rsidRDefault="003F3D3C" w:rsidP="00C677A0">
      <w:pPr>
        <w:rPr>
          <w:b/>
          <w:sz w:val="36"/>
        </w:rPr>
      </w:pPr>
    </w:p>
    <w:p w:rsidR="004708FD" w:rsidRDefault="004708FD">
      <w:pPr>
        <w:jc w:val="center"/>
        <w:rPr>
          <w:b/>
          <w:sz w:val="36"/>
        </w:rPr>
      </w:pPr>
    </w:p>
    <w:p w:rsidR="004708FD" w:rsidRDefault="004708FD" w:rsidP="00D94434">
      <w:pPr>
        <w:pStyle w:val="FYP-CertificateOfCompletion"/>
      </w:pPr>
      <w:r>
        <w:t>CERTIFICATE OF COMPLETION</w:t>
      </w:r>
    </w:p>
    <w:p w:rsidR="004708FD" w:rsidRDefault="004708FD">
      <w:pPr>
        <w:pStyle w:val="CertificateText"/>
        <w:rPr>
          <w:rStyle w:val="FYP-Certificatetext"/>
        </w:rPr>
      </w:pPr>
      <w:r>
        <w:rPr>
          <w:rStyle w:val="FYP-Certificatetext"/>
        </w:rPr>
        <w:t xml:space="preserve">This is to certify that the following student </w:t>
      </w:r>
    </w:p>
    <w:p w:rsidR="004708FD" w:rsidRDefault="00831AC4" w:rsidP="00F44EAB">
      <w:pPr>
        <w:pStyle w:val="FYP-StudentNameRollnumber-intro"/>
      </w:pPr>
      <w:r>
        <w:t>Muhammad Bilal</w:t>
      </w:r>
      <w:r>
        <w:tab/>
      </w:r>
      <w:r>
        <w:tab/>
      </w:r>
      <w:r>
        <w:tab/>
      </w:r>
      <w:r>
        <w:tab/>
      </w:r>
      <w:r>
        <w:tab/>
      </w:r>
      <w:r>
        <w:tab/>
        <w:t>BSIT-M2-19-42</w:t>
      </w:r>
    </w:p>
    <w:p w:rsidR="004708FD" w:rsidRDefault="004708FD">
      <w:pPr>
        <w:rPr>
          <w:b/>
        </w:rPr>
      </w:pPr>
    </w:p>
    <w:p w:rsidR="00C212E2" w:rsidRDefault="004708FD" w:rsidP="00C212E2">
      <w:pPr>
        <w:pStyle w:val="CertificateText"/>
        <w:spacing w:before="0" w:after="120"/>
        <w:rPr>
          <w:rStyle w:val="FYP-Certificatetext"/>
        </w:rPr>
      </w:pPr>
      <w:proofErr w:type="gramStart"/>
      <w:r>
        <w:rPr>
          <w:rStyle w:val="FYP-Certificatetext"/>
        </w:rPr>
        <w:t>have</w:t>
      </w:r>
      <w:proofErr w:type="gramEnd"/>
      <w:r>
        <w:rPr>
          <w:rStyle w:val="FYP-Certificatetext"/>
        </w:rPr>
        <w:t xml:space="preserve"> successfully completed their final year project </w:t>
      </w:r>
      <w:r w:rsidR="0097430C">
        <w:rPr>
          <w:rStyle w:val="FYP-Certificatetext"/>
        </w:rPr>
        <w:t>titled</w:t>
      </w:r>
    </w:p>
    <w:p w:rsidR="00C212E2" w:rsidRDefault="00C212E2" w:rsidP="00C212E2">
      <w:pPr>
        <w:pStyle w:val="CertificateText"/>
        <w:spacing w:before="0" w:after="0"/>
        <w:ind w:left="2880" w:firstLine="720"/>
        <w:jc w:val="both"/>
      </w:pPr>
    </w:p>
    <w:p w:rsidR="00C212E2" w:rsidRDefault="00831AC4" w:rsidP="00831AC4">
      <w:pPr>
        <w:pStyle w:val="CertificateText"/>
        <w:spacing w:before="0" w:after="0"/>
        <w:jc w:val="center"/>
      </w:pPr>
      <w:r>
        <w:t>Doctor Appointment Booking System</w:t>
      </w:r>
    </w:p>
    <w:p w:rsidR="00C212E2" w:rsidRDefault="00C212E2" w:rsidP="00C212E2">
      <w:pPr>
        <w:pStyle w:val="CertificateText"/>
        <w:spacing w:before="0" w:after="0"/>
        <w:ind w:left="2880" w:firstLine="720"/>
        <w:jc w:val="both"/>
      </w:pPr>
    </w:p>
    <w:p w:rsidR="00417AE9" w:rsidRDefault="004708FD" w:rsidP="00B518C0">
      <w:pPr>
        <w:pStyle w:val="CertificateText"/>
        <w:spacing w:before="0"/>
        <w:rPr>
          <w:rStyle w:val="FYP-Certificatetext"/>
        </w:rPr>
      </w:pPr>
      <w:proofErr w:type="gramStart"/>
      <w:r>
        <w:rPr>
          <w:rStyle w:val="FYP-Certificatetext"/>
        </w:rPr>
        <w:t>in</w:t>
      </w:r>
      <w:proofErr w:type="gramEnd"/>
      <w:r>
        <w:rPr>
          <w:rStyle w:val="FYP-Certificatetext"/>
        </w:rPr>
        <w:t xml:space="preserve"> the partial fulfillment</w:t>
      </w:r>
      <w:r w:rsidR="0097430C">
        <w:rPr>
          <w:rStyle w:val="FYP-Certificatetext"/>
        </w:rPr>
        <w:t xml:space="preserve"> </w:t>
      </w:r>
      <w:r w:rsidR="00DC64CB">
        <w:rPr>
          <w:rStyle w:val="FYP-Certificatetext"/>
        </w:rPr>
        <w:t xml:space="preserve">for the requirements </w:t>
      </w:r>
      <w:r>
        <w:rPr>
          <w:rStyle w:val="FYP-Certificatetext"/>
        </w:rPr>
        <w:t xml:space="preserve">of the Degree of Bachelor of </w:t>
      </w:r>
      <w:r w:rsidR="00B533C4">
        <w:rPr>
          <w:rStyle w:val="FYP-Certificatetext"/>
        </w:rPr>
        <w:t xml:space="preserve">Computer </w:t>
      </w:r>
      <w:r>
        <w:rPr>
          <w:rStyle w:val="FYP-Certificatetext"/>
        </w:rPr>
        <w:t xml:space="preserve">Science </w:t>
      </w:r>
      <w:r w:rsidR="00B533C4">
        <w:rPr>
          <w:rStyle w:val="FYP-Certificatetext"/>
        </w:rPr>
        <w:t>&amp; Information Technology</w:t>
      </w:r>
      <w:r w:rsidR="00BA017E">
        <w:rPr>
          <w:rStyle w:val="FYP-Certificatetext"/>
        </w:rPr>
        <w:t xml:space="preserve"> </w:t>
      </w:r>
      <w:r w:rsidR="00CE77CA">
        <w:rPr>
          <w:rStyle w:val="FYP-Certificatetext"/>
        </w:rPr>
        <w:t>during</w:t>
      </w:r>
      <w:r w:rsidR="000A2C3C">
        <w:rPr>
          <w:rStyle w:val="FYP-Certificatetext"/>
        </w:rPr>
        <w:t xml:space="preserve"> the academic session 20</w:t>
      </w:r>
      <w:r w:rsidR="004E19CF">
        <w:rPr>
          <w:rStyle w:val="FYP-Certificatetext"/>
        </w:rPr>
        <w:t>xx</w:t>
      </w:r>
      <w:r w:rsidR="000A2C3C">
        <w:rPr>
          <w:rStyle w:val="FYP-Certificatetext"/>
        </w:rPr>
        <w:t>-20</w:t>
      </w:r>
      <w:r w:rsidR="004E19CF">
        <w:rPr>
          <w:rStyle w:val="FYP-Certificatetext"/>
        </w:rPr>
        <w:t>xx</w:t>
      </w:r>
      <w:r w:rsidR="00B533C4">
        <w:rPr>
          <w:rStyle w:val="FYP-Certificatetext"/>
        </w:rPr>
        <w:t>.</w:t>
      </w:r>
      <w:r w:rsidR="0072367F">
        <w:rPr>
          <w:rStyle w:val="FYP-Certificatetext"/>
        </w:rPr>
        <w:br/>
      </w:r>
      <w:r w:rsidR="0072367F">
        <w:rPr>
          <w:rStyle w:val="FYP-Certificatetext"/>
        </w:rPr>
        <w:br/>
      </w:r>
      <w:r>
        <w:rPr>
          <w:b/>
          <w:sz w:val="20"/>
        </w:rPr>
        <w:t>Signature</w:t>
      </w:r>
      <w:r w:rsidR="00C677A0">
        <w:rPr>
          <w:b/>
          <w:sz w:val="20"/>
        </w:rPr>
        <w:t>s:</w:t>
      </w:r>
      <w:r w:rsidR="00417AE9">
        <w:rPr>
          <w:b/>
          <w:sz w:val="20"/>
        </w:rPr>
        <w:t xml:space="preserve">        </w:t>
      </w:r>
      <w:r w:rsidR="0072367F">
        <w:rPr>
          <w:b/>
          <w:sz w:val="20"/>
        </w:rPr>
        <w:t xml:space="preserve">                           </w:t>
      </w:r>
      <w:r w:rsidR="00C677A0">
        <w:rPr>
          <w:b/>
          <w:sz w:val="20"/>
        </w:rPr>
        <w:tab/>
      </w:r>
      <w:r w:rsidR="00C677A0">
        <w:rPr>
          <w:b/>
          <w:sz w:val="20"/>
        </w:rPr>
        <w:tab/>
      </w:r>
      <w:r w:rsidR="00C677A0">
        <w:rPr>
          <w:b/>
          <w:sz w:val="20"/>
        </w:rPr>
        <w:tab/>
      </w:r>
      <w:r w:rsidR="00C677A0">
        <w:rPr>
          <w:b/>
          <w:sz w:val="20"/>
        </w:rPr>
        <w:tab/>
      </w:r>
      <w:r w:rsidR="00417AE9">
        <w:rPr>
          <w:b/>
          <w:sz w:val="20"/>
        </w:rPr>
        <w:t>Signature</w:t>
      </w:r>
      <w:r w:rsidR="00682289">
        <w:rPr>
          <w:b/>
          <w:sz w:val="20"/>
        </w:rPr>
        <w:t>s:</w:t>
      </w:r>
      <w:r w:rsidR="00417AE9">
        <w:rPr>
          <w:rStyle w:val="FYP-Certificatetext"/>
        </w:rPr>
        <w:t xml:space="preserve"> </w:t>
      </w:r>
    </w:p>
    <w:p w:rsidR="004708FD" w:rsidRDefault="00A5719A" w:rsidP="005E7B8A">
      <w:pPr>
        <w:pStyle w:val="FYP-AdvisorName-Certificate"/>
      </w:pPr>
      <w:r>
        <w:t xml:space="preserve">_____________________    </w:t>
      </w:r>
      <w:r w:rsidR="00417AE9">
        <w:t xml:space="preserve">                   </w:t>
      </w:r>
      <w:r w:rsidR="00C212E2">
        <w:t>________</w:t>
      </w:r>
      <w:r w:rsidR="00417AE9">
        <w:t>_____________</w:t>
      </w:r>
    </w:p>
    <w:p w:rsidR="004708FD" w:rsidRDefault="004708FD" w:rsidP="005E7B8A">
      <w:pPr>
        <w:pStyle w:val="FYP-AdvisorName-Certificate"/>
      </w:pPr>
      <w:r>
        <w:t>Name of Advisor</w:t>
      </w:r>
      <w:r w:rsidR="00A5719A">
        <w:tab/>
      </w:r>
      <w:r w:rsidR="00A5719A">
        <w:tab/>
      </w:r>
      <w:r w:rsidR="00A5719A">
        <w:tab/>
      </w:r>
      <w:r w:rsidR="00A5719A">
        <w:tab/>
      </w:r>
      <w:r w:rsidR="00417AE9">
        <w:t>Name of Chairman</w:t>
      </w:r>
    </w:p>
    <w:p w:rsidR="004708FD" w:rsidRPr="00A5719A" w:rsidRDefault="00A5719A" w:rsidP="00C677A0">
      <w:pPr>
        <w:pStyle w:val="FYP-AdvisorSignature-Certificate"/>
        <w:rPr>
          <w:sz w:val="24"/>
        </w:rPr>
      </w:pPr>
      <w:r>
        <w:rPr>
          <w:sz w:val="24"/>
        </w:rPr>
        <w:t>Designation</w:t>
      </w:r>
      <w:r>
        <w:rPr>
          <w:sz w:val="24"/>
        </w:rPr>
        <w:tab/>
      </w:r>
      <w:r>
        <w:rPr>
          <w:sz w:val="24"/>
        </w:rPr>
        <w:tab/>
      </w:r>
      <w:r>
        <w:rPr>
          <w:sz w:val="24"/>
        </w:rPr>
        <w:tab/>
      </w:r>
      <w:r>
        <w:rPr>
          <w:sz w:val="24"/>
        </w:rPr>
        <w:tab/>
      </w:r>
      <w:r>
        <w:rPr>
          <w:sz w:val="24"/>
        </w:rPr>
        <w:tab/>
      </w:r>
      <w:r>
        <w:rPr>
          <w:sz w:val="24"/>
        </w:rPr>
        <w:tab/>
      </w:r>
      <w:r w:rsidR="00417AE9" w:rsidRPr="00A5719A">
        <w:rPr>
          <w:sz w:val="24"/>
        </w:rPr>
        <w:t>Chairman</w:t>
      </w:r>
      <w:r w:rsidR="005E7B8A" w:rsidRPr="00A5719A">
        <w:rPr>
          <w:sz w:val="24"/>
        </w:rPr>
        <w:br/>
      </w:r>
      <w:r w:rsidR="00C677A0" w:rsidRPr="00A5719A">
        <w:rPr>
          <w:sz w:val="24"/>
        </w:rPr>
        <w:t xml:space="preserve">Department of </w:t>
      </w:r>
      <w:r w:rsidR="00C677A0">
        <w:rPr>
          <w:sz w:val="24"/>
        </w:rPr>
        <w:t>Computer Science</w:t>
      </w:r>
      <w:r>
        <w:rPr>
          <w:sz w:val="24"/>
        </w:rPr>
        <w:tab/>
      </w:r>
      <w:r>
        <w:rPr>
          <w:sz w:val="24"/>
        </w:rPr>
        <w:tab/>
      </w:r>
      <w:r>
        <w:rPr>
          <w:sz w:val="24"/>
        </w:rPr>
        <w:tab/>
      </w:r>
      <w:r w:rsidR="005E7B8A" w:rsidRPr="00A5719A">
        <w:rPr>
          <w:sz w:val="24"/>
        </w:rPr>
        <w:t xml:space="preserve">Department of </w:t>
      </w:r>
      <w:r w:rsidR="00C677A0">
        <w:rPr>
          <w:sz w:val="24"/>
        </w:rPr>
        <w:t>Computer Science</w:t>
      </w:r>
    </w:p>
    <w:p w:rsidR="0072367F" w:rsidRDefault="00F40E22" w:rsidP="0072367F">
      <w:pPr>
        <w:pStyle w:val="FYP-AdvisorSignature-Certificate"/>
        <w:rPr>
          <w:sz w:val="24"/>
        </w:rPr>
      </w:pPr>
      <w:r>
        <w:rPr>
          <w:sz w:val="24"/>
        </w:rPr>
        <w:t>University</w:t>
      </w:r>
      <w:r w:rsidR="00C677A0">
        <w:rPr>
          <w:sz w:val="24"/>
        </w:rPr>
        <w:t xml:space="preserve"> of Sahiwal</w:t>
      </w:r>
      <w:r>
        <w:rPr>
          <w:sz w:val="24"/>
        </w:rPr>
        <w:tab/>
      </w:r>
      <w:r>
        <w:rPr>
          <w:sz w:val="24"/>
        </w:rPr>
        <w:tab/>
      </w:r>
      <w:r>
        <w:rPr>
          <w:sz w:val="24"/>
        </w:rPr>
        <w:tab/>
      </w:r>
      <w:r>
        <w:rPr>
          <w:sz w:val="24"/>
        </w:rPr>
        <w:tab/>
      </w:r>
      <w:r w:rsidRPr="00F40E22">
        <w:rPr>
          <w:sz w:val="24"/>
        </w:rPr>
        <w:t xml:space="preserve">University </w:t>
      </w:r>
      <w:r w:rsidR="00C677A0">
        <w:rPr>
          <w:sz w:val="24"/>
        </w:rPr>
        <w:t>of Sahiwal</w:t>
      </w:r>
    </w:p>
    <w:p w:rsidR="00776E1E" w:rsidRDefault="00776E1E" w:rsidP="0072367F">
      <w:pPr>
        <w:pStyle w:val="FYP-AdvisorSignature-Certificate"/>
      </w:pPr>
    </w:p>
    <w:p w:rsidR="00776E1E" w:rsidRDefault="00776E1E" w:rsidP="00776E1E">
      <w:pPr>
        <w:pStyle w:val="Style18ptBoldBottomSinglesolidlineAuto05ptLinew"/>
      </w:pPr>
    </w:p>
    <w:p w:rsidR="0053373F" w:rsidRDefault="0053373F" w:rsidP="002D408A">
      <w:pPr>
        <w:pStyle w:val="Style18ptBoldBottomSinglesolidlineAuto05ptLinew"/>
        <w:spacing w:line="360" w:lineRule="auto"/>
        <w:jc w:val="center"/>
        <w:rPr>
          <w:b w:val="0"/>
        </w:rPr>
      </w:pPr>
    </w:p>
    <w:p w:rsidR="00831AC4" w:rsidRDefault="00831AC4" w:rsidP="002D408A">
      <w:pPr>
        <w:pStyle w:val="Style18ptBoldBottomSinglesolidlineAuto05ptLinew"/>
        <w:spacing w:line="360" w:lineRule="auto"/>
        <w:jc w:val="center"/>
        <w:rPr>
          <w:b w:val="0"/>
        </w:rPr>
      </w:pPr>
    </w:p>
    <w:p w:rsidR="004708FD" w:rsidRDefault="00A3116F">
      <w:pPr>
        <w:pStyle w:val="FYP-Certificates"/>
      </w:pPr>
      <w:r>
        <w:t>Abstract</w:t>
      </w:r>
    </w:p>
    <w:p w:rsidR="006400D2" w:rsidRPr="006400D2" w:rsidRDefault="000E5E68" w:rsidP="006400D2">
      <w:pPr>
        <w:pStyle w:val="FYP-ReportDoctext"/>
      </w:pPr>
      <w:r>
        <w:br/>
      </w:r>
      <w:r w:rsidR="006400D2" w:rsidRPr="006400D2">
        <w:t>The Doctor Appointment Booking System is a web application built using the Django framework that facilitates the process of scheduling appointments between doctors and patients. The system aims to streamline the appointment booking process, providing an efficient and convenient way for patients to find and schedule appointments with doctors of their choice.</w:t>
      </w:r>
    </w:p>
    <w:p w:rsidR="006400D2" w:rsidRPr="006400D2" w:rsidRDefault="006400D2" w:rsidP="006400D2">
      <w:pPr>
        <w:pStyle w:val="FYP-ReportDoctext"/>
      </w:pPr>
      <w:r w:rsidRPr="006400D2">
        <w:t>The system includes multiple entities such as doctors, patients, clinics, and administrators, each with their own specific roles and functionalities. Doctors can create profiles, manage their availability, and provide information about their specialization, experience, services, degrees, and awards. Patients can register and search for doctors based on various criteria such as specialization, location, and availability. They can book appointments, manage their profiles, and engage in chat communication with doctors. Administrators have control over system management, including user management and clinic management.</w:t>
      </w:r>
    </w:p>
    <w:p w:rsidR="006400D2" w:rsidRPr="006400D2" w:rsidRDefault="006400D2" w:rsidP="006400D2">
      <w:pPr>
        <w:pStyle w:val="FYP-ReportDoctext"/>
      </w:pPr>
      <w:r w:rsidRPr="006400D2">
        <w:t>The system incorporates features like appointment booking, appointment management, profile management, clinic management, and chat communication between doctors and patients. It ensures data security, user authentication, and authorization to maintain confidentiality and privacy.</w:t>
      </w:r>
    </w:p>
    <w:p w:rsidR="006400D2" w:rsidRPr="006400D2" w:rsidRDefault="006400D2" w:rsidP="006400D2">
      <w:pPr>
        <w:pStyle w:val="FYP-ReportDoctext"/>
      </w:pPr>
      <w:r w:rsidRPr="006400D2">
        <w:t>By implementing the Doctor Appointment Booking System, the aim is to improve the overall efficiency and accessibility of healthcare services. It provides a user-friendly platform for patients to find suitable doctors and book appointments, reducing waiting times and enhancing patient satisfaction. The system also offers convenience for doctors by automating the appointment scheduling process and allowing efficient management of their schedules.</w:t>
      </w:r>
    </w:p>
    <w:p w:rsidR="006400D2" w:rsidRPr="006400D2" w:rsidRDefault="006400D2" w:rsidP="006400D2">
      <w:pPr>
        <w:pStyle w:val="FYP-ReportDoctext"/>
      </w:pPr>
      <w:r w:rsidRPr="006400D2">
        <w:t>Overall, the Doctor Appointment Booking System enhances the doctor-patient interaction, streamlines the appointment booking process, and contributes to a more efficient healthcare ecosystem.</w:t>
      </w:r>
    </w:p>
    <w:p w:rsidR="004708FD" w:rsidRDefault="004708FD" w:rsidP="002D40D8">
      <w:pPr>
        <w:pStyle w:val="FYP-ReportDoctext"/>
      </w:pPr>
    </w:p>
    <w:p w:rsidR="004708FD" w:rsidRDefault="004708FD">
      <w:pPr>
        <w:pBdr>
          <w:bottom w:val="single" w:sz="4" w:space="1" w:color="auto"/>
        </w:pBdr>
        <w:rPr>
          <w:rFonts w:ascii="Arial" w:hAnsi="Arial"/>
          <w:b/>
          <w:sz w:val="32"/>
        </w:rPr>
      </w:pPr>
      <w:r>
        <w:rPr>
          <w:b/>
          <w:sz w:val="36"/>
        </w:rPr>
        <w:br w:type="page"/>
      </w:r>
      <w:r w:rsidR="0045302A" w:rsidRPr="0045302A">
        <w:rPr>
          <w:noProof/>
        </w:rPr>
        <w:lastRenderedPageBreak/>
        <w:pict>
          <v:shapetype id="_x0000_t202" coordsize="21600,21600" o:spt="202" path="m,l,21600r21600,l21600,xe">
            <v:stroke joinstyle="miter"/>
            <v:path gradientshapeok="t" o:connecttype="rect"/>
          </v:shapetype>
          <v:shape id="_x0000_s1034" type="#_x0000_t202" style="position:absolute;margin-left:0;margin-top:27pt;width:461.45pt;height:468pt;z-index:251656704" o:allowincell="f">
            <v:textbox style="mso-next-textbox:#_x0000_s1034">
              <w:txbxContent>
                <w:p w:rsidR="00497736" w:rsidRDefault="00497736">
                  <w:pPr>
                    <w:jc w:val="both"/>
                    <w:rPr>
                      <w:rFonts w:ascii="Times New Roman Bold" w:hAnsi="Times New Roman Bold"/>
                      <w:b/>
                      <w:caps/>
                      <w:u w:val="single"/>
                    </w:rPr>
                  </w:pPr>
                  <w:r>
                    <w:rPr>
                      <w:rFonts w:ascii="Times New Roman Bold" w:hAnsi="Times New Roman Bold"/>
                      <w:b/>
                      <w:caps/>
                      <w:u w:val="single"/>
                    </w:rPr>
                    <w:t>Notes:</w:t>
                  </w:r>
                </w:p>
                <w:p w:rsidR="00497736" w:rsidRPr="00FF4F96" w:rsidRDefault="00497736">
                  <w:pPr>
                    <w:numPr>
                      <w:ilvl w:val="0"/>
                      <w:numId w:val="4"/>
                    </w:numPr>
                    <w:jc w:val="both"/>
                    <w:rPr>
                      <w:rFonts w:ascii="Times New Roman Bold" w:hAnsi="Times New Roman Bold"/>
                      <w:caps/>
                      <w:u w:val="single"/>
                    </w:rPr>
                  </w:pPr>
                  <w:r w:rsidRPr="00FF4F96">
                    <w:rPr>
                      <w:rFonts w:ascii="Times New Roman Bold" w:hAnsi="Times New Roman Bold"/>
                      <w:caps/>
                    </w:rPr>
                    <w:t>3 properly printed and bound reportS are to be submitted, 1 original and 2 copies (2 for university and 1 for internal EXAMINER)</w:t>
                  </w:r>
                </w:p>
                <w:p w:rsidR="00497736" w:rsidRPr="00FF4F96" w:rsidRDefault="00497736">
                  <w:pPr>
                    <w:numPr>
                      <w:ilvl w:val="0"/>
                      <w:numId w:val="4"/>
                    </w:numPr>
                    <w:jc w:val="both"/>
                  </w:pPr>
                  <w:r w:rsidRPr="00FF4F96">
                    <w:t>This is only template…modify main body contents as per your project requirements.</w:t>
                  </w:r>
                </w:p>
                <w:p w:rsidR="00497736" w:rsidRPr="00FF4F96" w:rsidRDefault="00497736">
                  <w:pPr>
                    <w:numPr>
                      <w:ilvl w:val="0"/>
                      <w:numId w:val="4"/>
                    </w:numPr>
                    <w:jc w:val="both"/>
                  </w:pPr>
                  <w:r w:rsidRPr="00FF4F96">
                    <w:t>The report can have minimum 10000 and max 15000 words or 80-100 pages</w:t>
                  </w:r>
                </w:p>
                <w:p w:rsidR="00497736" w:rsidRPr="00FF4F96" w:rsidRDefault="00497736">
                  <w:pPr>
                    <w:numPr>
                      <w:ilvl w:val="0"/>
                      <w:numId w:val="4"/>
                    </w:numPr>
                    <w:jc w:val="both"/>
                  </w:pPr>
                  <w:r w:rsidRPr="00FF4F96">
                    <w:t xml:space="preserve">Preface, Synopsis, Introduction to group members should be brief not more than 2 pages each </w:t>
                  </w:r>
                </w:p>
                <w:p w:rsidR="00497736" w:rsidRPr="00FF4F96" w:rsidRDefault="00497736">
                  <w:pPr>
                    <w:numPr>
                      <w:ilvl w:val="0"/>
                      <w:numId w:val="4"/>
                    </w:numPr>
                    <w:jc w:val="both"/>
                  </w:pPr>
                  <w:r w:rsidRPr="00FF4F96">
                    <w:t>Sequence of chapters must be followed</w:t>
                  </w:r>
                </w:p>
                <w:p w:rsidR="00497736" w:rsidRPr="00FF4F96" w:rsidRDefault="00497736">
                  <w:pPr>
                    <w:numPr>
                      <w:ilvl w:val="0"/>
                      <w:numId w:val="4"/>
                    </w:numPr>
                    <w:jc w:val="both"/>
                  </w:pPr>
                  <w:r w:rsidRPr="00FF4F96">
                    <w:t>“Figures” and “Tables” must be shown as Figure 1.1, Figure 1.2, Figure 2.1 and Table 1.1, Table 2.1 so on. Use these figure numbers [page number] where ever you want to reference it. Avoid redundancy in figures</w:t>
                  </w:r>
                </w:p>
                <w:p w:rsidR="00497736" w:rsidRPr="00FF4F96" w:rsidRDefault="00497736">
                  <w:pPr>
                    <w:numPr>
                      <w:ilvl w:val="0"/>
                      <w:numId w:val="4"/>
                    </w:numPr>
                    <w:jc w:val="both"/>
                  </w:pPr>
                  <w:r w:rsidRPr="00FF4F96">
                    <w:t>Level 3 headings can be increased as per requirement (single tab)</w:t>
                  </w:r>
                </w:p>
                <w:p w:rsidR="00497736" w:rsidRPr="00FF4F96" w:rsidRDefault="00497736">
                  <w:pPr>
                    <w:numPr>
                      <w:ilvl w:val="0"/>
                      <w:numId w:val="4"/>
                    </w:numPr>
                    <w:jc w:val="both"/>
                  </w:pPr>
                  <w:r w:rsidRPr="00FF4F96">
                    <w:t>Ensure that the Formatting style given is followed.</w:t>
                  </w:r>
                </w:p>
                <w:p w:rsidR="00497736" w:rsidRPr="00FF4F96" w:rsidRDefault="00497736">
                  <w:pPr>
                    <w:numPr>
                      <w:ilvl w:val="0"/>
                      <w:numId w:val="4"/>
                    </w:numPr>
                    <w:jc w:val="both"/>
                  </w:pPr>
                  <w:r w:rsidRPr="00FF4F96">
                    <w:t xml:space="preserve">You can Highlight important features if you like but don’t </w:t>
                  </w:r>
                  <w:proofErr w:type="spellStart"/>
                  <w:r w:rsidRPr="00FF4F96">
                    <w:t>over do</w:t>
                  </w:r>
                  <w:proofErr w:type="spellEnd"/>
                  <w:r w:rsidRPr="00FF4F96">
                    <w:t xml:space="preserve"> it  </w:t>
                  </w:r>
                </w:p>
                <w:p w:rsidR="00497736" w:rsidRPr="00FF4F96" w:rsidRDefault="00497736">
                  <w:pPr>
                    <w:numPr>
                      <w:ilvl w:val="0"/>
                      <w:numId w:val="4"/>
                    </w:numPr>
                    <w:jc w:val="both"/>
                  </w:pPr>
                  <w:r w:rsidRPr="00FF4F96">
                    <w:t>Please ensure that page numbering must be correct.</w:t>
                  </w:r>
                </w:p>
                <w:p w:rsidR="00497736" w:rsidRPr="00FF4F96" w:rsidRDefault="00497736">
                  <w:pPr>
                    <w:numPr>
                      <w:ilvl w:val="0"/>
                      <w:numId w:val="4"/>
                    </w:numPr>
                    <w:jc w:val="both"/>
                  </w:pPr>
                  <w:r w:rsidRPr="00FF4F96">
                    <w:t xml:space="preserve">The students should follow the appropriate format as provided by the department. </w:t>
                  </w:r>
                </w:p>
                <w:p w:rsidR="00497736" w:rsidRPr="00FF4F96" w:rsidRDefault="00497736">
                  <w:pPr>
                    <w:numPr>
                      <w:ilvl w:val="0"/>
                      <w:numId w:val="4"/>
                    </w:numPr>
                    <w:jc w:val="both"/>
                  </w:pPr>
                  <w:r w:rsidRPr="00FF4F96">
                    <w:t>Throughout this report template you may find comments for your guidance. These guidelines should not be included in your final year report.</w:t>
                  </w:r>
                </w:p>
                <w:p w:rsidR="00497736" w:rsidRPr="00FF4F96" w:rsidRDefault="00497736">
                  <w:pPr>
                    <w:numPr>
                      <w:ilvl w:val="0"/>
                      <w:numId w:val="4"/>
                    </w:numPr>
                    <w:jc w:val="both"/>
                  </w:pPr>
                  <w:r w:rsidRPr="00FF4F96">
                    <w:t>One blank page should be left at the end of the bound report for remarks</w:t>
                  </w:r>
                </w:p>
                <w:p w:rsidR="00497736" w:rsidRPr="00FF4F96" w:rsidRDefault="00497736">
                  <w:pPr>
                    <w:numPr>
                      <w:ilvl w:val="0"/>
                      <w:numId w:val="4"/>
                    </w:numPr>
                    <w:jc w:val="both"/>
                  </w:pPr>
                  <w:r w:rsidRPr="00FF4F96">
                    <w:t xml:space="preserve">CD cover and layout is also provided at the end of this document. This CD will also be submitted on the day of your project submission  </w:t>
                  </w:r>
                </w:p>
                <w:p w:rsidR="00497736" w:rsidRPr="00FF4F96" w:rsidRDefault="00497736">
                  <w:pPr>
                    <w:numPr>
                      <w:ilvl w:val="0"/>
                      <w:numId w:val="4"/>
                    </w:numPr>
                    <w:jc w:val="both"/>
                  </w:pPr>
                  <w:r w:rsidRPr="00FF4F96">
                    <w:t>Every single page from MAIN BODY and onwards should have the following Header/Footer format:</w:t>
                  </w:r>
                </w:p>
                <w:p w:rsidR="00497736" w:rsidRDefault="00497736">
                  <w:pPr>
                    <w:rPr>
                      <w:b/>
                      <w:u w:val="single"/>
                    </w:rPr>
                  </w:pPr>
                  <w:r>
                    <w:rPr>
                      <w:b/>
                      <w:u w:val="single"/>
                    </w:rPr>
                    <w:t>Header:</w:t>
                  </w:r>
                </w:p>
                <w:p w:rsidR="00497736" w:rsidRDefault="00497736">
                  <w:pPr>
                    <w:ind w:left="720" w:hanging="720"/>
                    <w:rPr>
                      <w:b/>
                      <w:i/>
                      <w:u w:val="single"/>
                    </w:rPr>
                  </w:pPr>
                  <w:r>
                    <w:rPr>
                      <w:b/>
                      <w:i/>
                      <w:u w:val="single"/>
                    </w:rPr>
                    <w:t>Chapter #</w:t>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r>
                  <w:r>
                    <w:rPr>
                      <w:b/>
                      <w:i/>
                      <w:u w:val="single"/>
                    </w:rPr>
                    <w:tab/>
                    <w:t>Chapter Name</w:t>
                  </w:r>
                  <w:r>
                    <w:rPr>
                      <w:b/>
                      <w:i/>
                      <w:u w:val="single"/>
                    </w:rPr>
                    <w:br/>
                  </w:r>
                </w:p>
                <w:p w:rsidR="00497736" w:rsidRDefault="00497736">
                  <w:pPr>
                    <w:ind w:left="720" w:hanging="720"/>
                    <w:rPr>
                      <w:b/>
                      <w:u w:val="single"/>
                    </w:rPr>
                  </w:pPr>
                  <w:r>
                    <w:rPr>
                      <w:b/>
                      <w:u w:val="single"/>
                    </w:rPr>
                    <w:t>Footer:</w:t>
                  </w:r>
                </w:p>
                <w:p w:rsidR="00497736" w:rsidRDefault="00497736">
                  <w:pPr>
                    <w:rPr>
                      <w:b/>
                      <w:i/>
                    </w:rPr>
                  </w:pPr>
                  <w:r>
                    <w:rPr>
                      <w:b/>
                      <w:i/>
                    </w:rPr>
                    <w:t>________________________________________________________________________</w:t>
                  </w:r>
                </w:p>
                <w:p w:rsidR="00497736" w:rsidRDefault="00497736">
                  <w:pPr>
                    <w:rPr>
                      <w:b/>
                      <w:i/>
                    </w:rPr>
                  </w:pPr>
                  <w:proofErr w:type="gramStart"/>
                  <w:r>
                    <w:rPr>
                      <w:b/>
                      <w:i/>
                    </w:rPr>
                    <w:t>University of Sahiwal</w:t>
                  </w:r>
                  <w:r>
                    <w:rPr>
                      <w:b/>
                      <w:i/>
                    </w:rPr>
                    <w:tab/>
                  </w:r>
                  <w:r>
                    <w:rPr>
                      <w:b/>
                      <w:i/>
                    </w:rPr>
                    <w:tab/>
                  </w:r>
                  <w:r>
                    <w:rPr>
                      <w:b/>
                      <w:i/>
                    </w:rPr>
                    <w:tab/>
                  </w:r>
                  <w:r>
                    <w:rPr>
                      <w:b/>
                      <w:i/>
                    </w:rPr>
                    <w:tab/>
                  </w:r>
                  <w:r>
                    <w:rPr>
                      <w:b/>
                      <w:i/>
                    </w:rPr>
                    <w:tab/>
                    <w:t>Page #.</w:t>
                  </w:r>
                  <w:proofErr w:type="gramEnd"/>
                </w:p>
              </w:txbxContent>
            </v:textbox>
            <w10:wrap type="square"/>
          </v:shape>
        </w:pict>
      </w:r>
      <w:r>
        <w:rPr>
          <w:rFonts w:ascii="Arial" w:hAnsi="Arial"/>
          <w:b/>
          <w:sz w:val="32"/>
        </w:rPr>
        <w:t>REPORT PLAN</w:t>
      </w:r>
    </w:p>
    <w:p w:rsidR="004C0105" w:rsidRDefault="004C0105" w:rsidP="004C0105">
      <w:pPr>
        <w:jc w:val="both"/>
        <w:rPr>
          <w:b/>
        </w:rPr>
      </w:pPr>
    </w:p>
    <w:p w:rsidR="00CA3F9A" w:rsidRDefault="00CA3F9A" w:rsidP="004C0105">
      <w:pPr>
        <w:jc w:val="both"/>
        <w:rPr>
          <w:b/>
        </w:rPr>
      </w:pPr>
      <w:r>
        <w:rPr>
          <w:b/>
        </w:rPr>
        <w:t xml:space="preserve">SUMMARY OF REPORT TEMPLATE </w:t>
      </w:r>
    </w:p>
    <w:p w:rsidR="00CA3F9A" w:rsidRPr="00FF4F96" w:rsidRDefault="00CA3F9A" w:rsidP="00795965">
      <w:pPr>
        <w:numPr>
          <w:ilvl w:val="0"/>
          <w:numId w:val="8"/>
        </w:numPr>
        <w:jc w:val="both"/>
      </w:pPr>
      <w:r w:rsidRPr="00FF4F96">
        <w:t xml:space="preserve">Headings as you can see in report consist of many levels. When writing the report any heading at any </w:t>
      </w:r>
      <w:r w:rsidR="001355CC" w:rsidRPr="00FF4F96">
        <w:t>level,</w:t>
      </w:r>
      <w:r w:rsidR="00B861E2" w:rsidRPr="00FF4F96">
        <w:t xml:space="preserve"> if consist of sub heading</w:t>
      </w:r>
      <w:r w:rsidRPr="00FF4F96">
        <w:t xml:space="preserve">, then you have to write the overview of what will be discussed in those sub headings. </w:t>
      </w:r>
    </w:p>
    <w:p w:rsidR="00A54B87" w:rsidRPr="00FF4F96" w:rsidRDefault="00A54B87" w:rsidP="00795965">
      <w:pPr>
        <w:numPr>
          <w:ilvl w:val="0"/>
          <w:numId w:val="8"/>
        </w:numPr>
        <w:jc w:val="both"/>
      </w:pPr>
      <w:r w:rsidRPr="00FF4F96">
        <w:t>The report must refer the project in past tense and not continuous tense as the project is complete.</w:t>
      </w:r>
    </w:p>
    <w:p w:rsidR="00375DF0" w:rsidRPr="00FF4F96" w:rsidRDefault="00375DF0" w:rsidP="00795965">
      <w:pPr>
        <w:numPr>
          <w:ilvl w:val="0"/>
          <w:numId w:val="8"/>
        </w:numPr>
        <w:jc w:val="both"/>
      </w:pPr>
      <w:r w:rsidRPr="00FF4F96">
        <w:t xml:space="preserve">Please see that the headings should be specific to your project. E.g. 4.1 heading is </w:t>
      </w:r>
      <w:r w:rsidR="007E62F9" w:rsidRPr="00FF4F96">
        <w:t>general,</w:t>
      </w:r>
      <w:r w:rsidRPr="00FF4F96">
        <w:t xml:space="preserve"> replace the subsystem ‘n’ by the name of your specific sub system</w:t>
      </w:r>
    </w:p>
    <w:p w:rsidR="002002E4" w:rsidRPr="00FF4F96" w:rsidRDefault="000E6FF0" w:rsidP="00795965">
      <w:pPr>
        <w:numPr>
          <w:ilvl w:val="0"/>
          <w:numId w:val="8"/>
        </w:numPr>
        <w:jc w:val="both"/>
      </w:pPr>
      <w:r w:rsidRPr="00FF4F96">
        <w:t xml:space="preserve">Chapter 1. Introduction: under this heading you have to give overview of what will be discussed in 1.1, 1.2, </w:t>
      </w:r>
      <w:proofErr w:type="gramStart"/>
      <w:r w:rsidRPr="00FF4F96">
        <w:t>1.3</w:t>
      </w:r>
      <w:proofErr w:type="gramEnd"/>
      <w:r w:rsidRPr="00FF4F96">
        <w:t xml:space="preserve"> so on. it will be introduction to report</w:t>
      </w:r>
    </w:p>
    <w:p w:rsidR="000E6FF0" w:rsidRPr="00FF4F96" w:rsidRDefault="002002E4" w:rsidP="00795965">
      <w:pPr>
        <w:numPr>
          <w:ilvl w:val="0"/>
          <w:numId w:val="8"/>
        </w:numPr>
        <w:jc w:val="both"/>
      </w:pPr>
      <w:r w:rsidRPr="00FF4F96">
        <w:t xml:space="preserve">If </w:t>
      </w:r>
      <w:r w:rsidR="001355CC" w:rsidRPr="00FF4F96">
        <w:t xml:space="preserve">you omit any </w:t>
      </w:r>
      <w:r w:rsidR="007E62F9" w:rsidRPr="00FF4F96">
        <w:t>section,</w:t>
      </w:r>
      <w:r w:rsidR="001355CC" w:rsidRPr="00FF4F96">
        <w:t xml:space="preserve"> you</w:t>
      </w:r>
      <w:r w:rsidRPr="00FF4F96">
        <w:t xml:space="preserve"> have to update the number accordingly </w:t>
      </w:r>
      <w:r w:rsidR="000E6FF0" w:rsidRPr="00FF4F96">
        <w:t xml:space="preserve"> </w:t>
      </w:r>
    </w:p>
    <w:p w:rsidR="000E6FF0" w:rsidRPr="00FF4F96" w:rsidRDefault="000E6FF0" w:rsidP="00795965">
      <w:pPr>
        <w:numPr>
          <w:ilvl w:val="0"/>
          <w:numId w:val="8"/>
        </w:numPr>
        <w:jc w:val="both"/>
      </w:pPr>
      <w:r w:rsidRPr="00FF4F96">
        <w:t xml:space="preserve">The subsequent sub headings of chapter 1 must contain introduction to project. In 1.1 you have </w:t>
      </w:r>
      <w:r w:rsidR="00B861E2" w:rsidRPr="00FF4F96">
        <w:t xml:space="preserve">to </w:t>
      </w:r>
      <w:r w:rsidRPr="00FF4F96">
        <w:t xml:space="preserve">write the aim of your project and what objectives you mentioned in your proposal. In 1.2 give an overview of your project describing the inputs and outputs of </w:t>
      </w:r>
      <w:r w:rsidRPr="00FF4F96">
        <w:lastRenderedPageBreak/>
        <w:t xml:space="preserve">your </w:t>
      </w:r>
      <w:r w:rsidR="00A54B87" w:rsidRPr="00FF4F96">
        <w:t xml:space="preserve">system. </w:t>
      </w:r>
      <w:r w:rsidRPr="00FF4F96">
        <w:t xml:space="preserve">You should target general computer oriented audience and therefore must not </w:t>
      </w:r>
      <w:r w:rsidR="00A54B87" w:rsidRPr="00FF4F96">
        <w:t xml:space="preserve">contain any low level detail. In 1.3 discuss what </w:t>
      </w:r>
      <w:r w:rsidR="00E82B30" w:rsidRPr="00FF4F96">
        <w:t>the domains this system is target for are</w:t>
      </w:r>
      <w:r w:rsidR="00A54B87" w:rsidRPr="00FF4F96">
        <w:t xml:space="preserve"> and what </w:t>
      </w:r>
      <w:r w:rsidR="00E82B30" w:rsidRPr="00FF4F96">
        <w:t>its market prospect is</w:t>
      </w:r>
      <w:r w:rsidR="00A54B87" w:rsidRPr="00FF4F96">
        <w:t xml:space="preserve">. In 1.4 </w:t>
      </w:r>
      <w:r w:rsidR="00B861E2" w:rsidRPr="00FF4F96">
        <w:t>yo</w:t>
      </w:r>
      <w:r w:rsidR="00A54B87" w:rsidRPr="00FF4F96">
        <w:t xml:space="preserve">u have to discuss history of your project. Any prior work done on the subject. The work that </w:t>
      </w:r>
      <w:r w:rsidR="00B861E2" w:rsidRPr="00FF4F96">
        <w:t>yo</w:t>
      </w:r>
      <w:r w:rsidR="00A54B87" w:rsidRPr="00FF4F96">
        <w:t xml:space="preserve">u got inspiration from so on. 1.5 consists of the tools and technology used to build </w:t>
      </w:r>
      <w:r w:rsidR="00F709F3" w:rsidRPr="00FF4F96">
        <w:t>your</w:t>
      </w:r>
      <w:r w:rsidR="00A54B87" w:rsidRPr="00FF4F96">
        <w:t xml:space="preserve"> project.</w:t>
      </w:r>
    </w:p>
    <w:p w:rsidR="00A54B87" w:rsidRPr="00FF4F96" w:rsidRDefault="00A54B87" w:rsidP="00795965">
      <w:pPr>
        <w:numPr>
          <w:ilvl w:val="0"/>
          <w:numId w:val="8"/>
        </w:numPr>
        <w:jc w:val="both"/>
      </w:pPr>
      <w:r w:rsidRPr="00FF4F96">
        <w:t xml:space="preserve">Chapter 2 is all about User end, </w:t>
      </w:r>
      <w:r w:rsidR="00D809A1" w:rsidRPr="00FF4F96">
        <w:t>you</w:t>
      </w:r>
      <w:r w:rsidR="00B861E2" w:rsidRPr="00FF4F96">
        <w:t xml:space="preserve"> have to discuss who</w:t>
      </w:r>
      <w:r w:rsidRPr="00FF4F96">
        <w:t xml:space="preserve"> are the intend users of</w:t>
      </w:r>
      <w:r w:rsidR="00B861E2" w:rsidRPr="00FF4F96">
        <w:t xml:space="preserve"> the</w:t>
      </w:r>
      <w:r w:rsidRPr="00FF4F96">
        <w:t xml:space="preserve"> </w:t>
      </w:r>
      <w:r w:rsidR="00D809A1" w:rsidRPr="00FF4F96">
        <w:t>system,</w:t>
      </w:r>
      <w:r w:rsidRPr="00FF4F96">
        <w:t xml:space="preserve"> use cases </w:t>
      </w:r>
      <w:r w:rsidR="00D809A1" w:rsidRPr="00FF4F96">
        <w:t>(description</w:t>
      </w:r>
      <w:r w:rsidRPr="00FF4F96">
        <w:t xml:space="preserve"> as well as diagrams). How users are going to use the project and usage specifications of your system. E.g. any particular O</w:t>
      </w:r>
      <w:r w:rsidR="00B861E2" w:rsidRPr="00FF4F96">
        <w:t xml:space="preserve">perating </w:t>
      </w:r>
      <w:r w:rsidRPr="00FF4F96">
        <w:t>S</w:t>
      </w:r>
      <w:r w:rsidR="00B861E2" w:rsidRPr="00FF4F96">
        <w:t>ystem</w:t>
      </w:r>
      <w:r w:rsidRPr="00FF4F96">
        <w:t xml:space="preserve"> this system will run on. It also </w:t>
      </w:r>
      <w:r w:rsidR="001355CC" w:rsidRPr="00FF4F96">
        <w:t>consists</w:t>
      </w:r>
      <w:r w:rsidRPr="00FF4F96">
        <w:t xml:space="preserve"> of limitations of your project e.g. any particular setup of environment needed to run the system</w:t>
      </w:r>
    </w:p>
    <w:p w:rsidR="002002E4" w:rsidRPr="00FF4F96" w:rsidRDefault="00D809A1" w:rsidP="00795965">
      <w:pPr>
        <w:numPr>
          <w:ilvl w:val="0"/>
          <w:numId w:val="8"/>
        </w:numPr>
        <w:jc w:val="both"/>
      </w:pPr>
      <w:r w:rsidRPr="00FF4F96">
        <w:t xml:space="preserve">Chapter 3 main heading will only discuss the main theme of this section. </w:t>
      </w:r>
      <w:r w:rsidR="00642250" w:rsidRPr="00FF4F96">
        <w:t>The</w:t>
      </w:r>
      <w:r w:rsidRPr="00FF4F96">
        <w:t xml:space="preserve"> heading should mention what each underlying subsection will contain. This chapter is all about functionality of the system and type of information that flows through the system starting right from the input information leading up to </w:t>
      </w:r>
      <w:r w:rsidR="00375DF0" w:rsidRPr="00FF4F96">
        <w:t>output</w:t>
      </w:r>
      <w:r w:rsidRPr="00FF4F96">
        <w:t xml:space="preserve"> information. All the main transformation of input data will be mentioned in this section. 3.1.1 </w:t>
      </w:r>
      <w:r w:rsidR="00375DF0" w:rsidRPr="00FF4F96">
        <w:t>Will</w:t>
      </w:r>
      <w:r w:rsidRPr="00FF4F96">
        <w:t xml:space="preserve"> actually discuss the architecture of your system. 3.1 will only refer to the </w:t>
      </w:r>
      <w:proofErr w:type="spellStart"/>
      <w:r w:rsidRPr="00FF4F96">
        <w:t>up coming</w:t>
      </w:r>
      <w:proofErr w:type="spellEnd"/>
      <w:r w:rsidRPr="00FF4F96">
        <w:t xml:space="preserve"> sub sections. The Architecture of system must be represented in system diagram along with the description. The architecture must clearly mention </w:t>
      </w:r>
      <w:r w:rsidR="00375DF0" w:rsidRPr="00FF4F96">
        <w:t xml:space="preserve">both in writing and diagram, </w:t>
      </w:r>
      <w:r w:rsidRPr="00FF4F96">
        <w:t>the subsystem /modules of your system</w:t>
      </w:r>
      <w:r w:rsidR="00375DF0" w:rsidRPr="00FF4F96">
        <w:t xml:space="preserve">. Note that subsystems are presented in this section as black box. Discuss inputs, outputs and processing of system in general and interconnectivity between different sub systems. 3.3.1 </w:t>
      </w:r>
      <w:proofErr w:type="gramStart"/>
      <w:r w:rsidR="00375DF0" w:rsidRPr="00FF4F96">
        <w:t>and</w:t>
      </w:r>
      <w:proofErr w:type="gramEnd"/>
      <w:r w:rsidR="00375DF0" w:rsidRPr="00FF4F96">
        <w:t xml:space="preserve"> 3.3.2 contains details of system interfaces </w:t>
      </w:r>
      <w:r w:rsidR="002002E4" w:rsidRPr="00FF4F96">
        <w:t>to other systems if any and other machines if any.</w:t>
      </w:r>
    </w:p>
    <w:p w:rsidR="00307FF8" w:rsidRPr="00FF4F96" w:rsidRDefault="002002E4" w:rsidP="00795965">
      <w:pPr>
        <w:numPr>
          <w:ilvl w:val="0"/>
          <w:numId w:val="8"/>
        </w:numPr>
        <w:jc w:val="both"/>
      </w:pPr>
      <w:r w:rsidRPr="00FF4F96">
        <w:t xml:space="preserve">Chapter 4 discusses the subsystems presented in 3.1.2 in detail. </w:t>
      </w:r>
      <w:r w:rsidR="004116E4" w:rsidRPr="00FF4F96">
        <w:t>Chapter</w:t>
      </w:r>
      <w:r w:rsidRPr="00FF4F96">
        <w:t xml:space="preserve"> 4 main heading will again </w:t>
      </w:r>
      <w:proofErr w:type="gramStart"/>
      <w:r w:rsidR="007E62F9" w:rsidRPr="00FF4F96">
        <w:t>discuss</w:t>
      </w:r>
      <w:proofErr w:type="gramEnd"/>
      <w:r w:rsidRPr="00FF4F96">
        <w:t xml:space="preserve"> what sub sections this chapter contains. 4.1 will again discuss what 4.1.1, 4.1.2 so on contains. 4.1 must be written for every sub system </w:t>
      </w:r>
      <w:r w:rsidR="00642250" w:rsidRPr="00FF4F96">
        <w:t>i</w:t>
      </w:r>
      <w:r w:rsidRPr="00FF4F96">
        <w:t>.e</w:t>
      </w:r>
      <w:r w:rsidR="00642250" w:rsidRPr="00FF4F96">
        <w:t>.</w:t>
      </w:r>
      <w:r w:rsidRPr="00FF4F96">
        <w:t xml:space="preserve"> if there are 2 sub </w:t>
      </w:r>
      <w:r w:rsidR="004116E4" w:rsidRPr="00FF4F96">
        <w:t>systems</w:t>
      </w:r>
      <w:r w:rsidR="0005623E" w:rsidRPr="00FF4F96">
        <w:t xml:space="preserve"> A and B then 4.1 will discuss </w:t>
      </w:r>
      <w:r w:rsidRPr="00FF4F96">
        <w:t>A</w:t>
      </w:r>
      <w:r w:rsidR="0005623E" w:rsidRPr="00FF4F96">
        <w:t xml:space="preserve"> and 4.2 discusses B. Numbering should be altered accordingly. 4.1.2 </w:t>
      </w:r>
      <w:proofErr w:type="gramStart"/>
      <w:r w:rsidR="0005623E" w:rsidRPr="00FF4F96">
        <w:t>discusses</w:t>
      </w:r>
      <w:proofErr w:type="gramEnd"/>
      <w:r w:rsidR="0005623E" w:rsidRPr="00FF4F96">
        <w:t xml:space="preserve"> both in description and suitable diagram the flow of information of sub </w:t>
      </w:r>
      <w:r w:rsidR="004116E4" w:rsidRPr="00FF4F96">
        <w:t>system</w:t>
      </w:r>
      <w:r w:rsidR="0005623E" w:rsidRPr="00FF4F96">
        <w:t xml:space="preserve">/ modules under discussion. </w:t>
      </w:r>
      <w:r w:rsidR="004116E4" w:rsidRPr="00FF4F96">
        <w:t>E.g.</w:t>
      </w:r>
      <w:r w:rsidR="0005623E" w:rsidRPr="00FF4F96">
        <w:t xml:space="preserve"> DFD level 1. 4.1.3 </w:t>
      </w:r>
      <w:proofErr w:type="gramStart"/>
      <w:r w:rsidR="0005623E" w:rsidRPr="00FF4F96">
        <w:t>will</w:t>
      </w:r>
      <w:proofErr w:type="gramEnd"/>
      <w:r w:rsidR="0005623E" w:rsidRPr="00FF4F96">
        <w:t xml:space="preserve"> present only the components of </w:t>
      </w:r>
      <w:r w:rsidR="004116E4" w:rsidRPr="00FF4F96">
        <w:t>sub system under discussion. 4.1.4</w:t>
      </w:r>
      <w:r w:rsidR="0005623E" w:rsidRPr="00FF4F96">
        <w:t xml:space="preserve"> </w:t>
      </w:r>
      <w:proofErr w:type="gramStart"/>
      <w:r w:rsidR="0005623E" w:rsidRPr="00FF4F96">
        <w:t>is</w:t>
      </w:r>
      <w:proofErr w:type="gramEnd"/>
      <w:r w:rsidR="0005623E" w:rsidRPr="00FF4F96">
        <w:t xml:space="preserve"> like 4.1 just that it discusses </w:t>
      </w:r>
      <w:r w:rsidR="007E62F9" w:rsidRPr="00FF4F96">
        <w:t>components of</w:t>
      </w:r>
      <w:r w:rsidR="0005623E" w:rsidRPr="00FF4F96">
        <w:t xml:space="preserve"> each module </w:t>
      </w:r>
      <w:r w:rsidR="004116E4" w:rsidRPr="00FF4F96">
        <w:t xml:space="preserve">in detail and repeated for every component. Please note that components are the core level </w:t>
      </w:r>
      <w:r w:rsidR="00307FF8" w:rsidRPr="00FF4F96">
        <w:t>details,</w:t>
      </w:r>
      <w:r w:rsidR="004116E4" w:rsidRPr="00FF4F96">
        <w:t xml:space="preserve"> do not mix it with sub system</w:t>
      </w:r>
      <w:r w:rsidR="00307FF8" w:rsidRPr="00FF4F96">
        <w:t>.</w:t>
      </w:r>
    </w:p>
    <w:p w:rsidR="00307FF8" w:rsidRPr="00FF4F96" w:rsidRDefault="00307FF8" w:rsidP="00795965">
      <w:pPr>
        <w:numPr>
          <w:ilvl w:val="0"/>
          <w:numId w:val="8"/>
        </w:numPr>
        <w:jc w:val="both"/>
      </w:pPr>
      <w:r w:rsidRPr="00FF4F96">
        <w:t>Chapter 5 discusses behavior of the system. Depicted by event diagram. The different states the system can be found, and which important events shifts the state of system e.g. system is in idle state and on certain kind of event the system changes its state to running</w:t>
      </w:r>
    </w:p>
    <w:p w:rsidR="001111C4" w:rsidRPr="00FF4F96" w:rsidRDefault="00307FF8" w:rsidP="00795965">
      <w:pPr>
        <w:numPr>
          <w:ilvl w:val="0"/>
          <w:numId w:val="8"/>
        </w:numPr>
        <w:jc w:val="both"/>
      </w:pPr>
      <w:r w:rsidRPr="00FF4F96">
        <w:t xml:space="preserve">Chapter 6 is applicable if you built a prototype of your actual system or you simulated your system before you actually implemented it  </w:t>
      </w:r>
    </w:p>
    <w:p w:rsidR="00D809A1" w:rsidRPr="00FF4F96" w:rsidRDefault="001111C4" w:rsidP="00795965">
      <w:pPr>
        <w:numPr>
          <w:ilvl w:val="0"/>
          <w:numId w:val="8"/>
        </w:numPr>
        <w:jc w:val="both"/>
      </w:pPr>
      <w:r w:rsidRPr="00FF4F96">
        <w:t xml:space="preserve">Chapter 7 discusses your estimations that you proposed earlier and the actual out comes after completion of projects. You have to give details of the estimation models you used and if you have used more </w:t>
      </w:r>
      <w:proofErr w:type="spellStart"/>
      <w:r w:rsidRPr="00FF4F96">
        <w:t>then</w:t>
      </w:r>
      <w:proofErr w:type="spellEnd"/>
      <w:r w:rsidRPr="00FF4F96">
        <w:t xml:space="preserve"> one model you have to give details for every </w:t>
      </w:r>
      <w:r w:rsidR="00E864B5" w:rsidRPr="00FF4F96">
        <w:t>model.</w:t>
      </w:r>
    </w:p>
    <w:p w:rsidR="00E864B5" w:rsidRPr="00FF4F96" w:rsidRDefault="00E864B5" w:rsidP="00795965">
      <w:pPr>
        <w:numPr>
          <w:ilvl w:val="0"/>
          <w:numId w:val="8"/>
        </w:numPr>
        <w:jc w:val="both"/>
      </w:pPr>
      <w:r w:rsidRPr="00FF4F96">
        <w:t xml:space="preserve">Chapter 8 is all about testing you performed, test plan </w:t>
      </w:r>
      <w:r w:rsidR="0054499A" w:rsidRPr="00FF4F96">
        <w:t>yo</w:t>
      </w:r>
      <w:r w:rsidRPr="00FF4F96">
        <w:t xml:space="preserve">u </w:t>
      </w:r>
      <w:r w:rsidR="00E82B30" w:rsidRPr="00FF4F96">
        <w:t>developed,</w:t>
      </w:r>
      <w:r w:rsidRPr="00FF4F96">
        <w:t xml:space="preserve"> test cases you developed, testing methods you applied. Certain kind of testing is mandatory for certain projects. You have to analyze which best suits your requirement</w:t>
      </w:r>
    </w:p>
    <w:p w:rsidR="00907AAD" w:rsidRDefault="00907AAD" w:rsidP="004C0105">
      <w:pPr>
        <w:jc w:val="both"/>
        <w:rPr>
          <w:b/>
        </w:rPr>
      </w:pPr>
    </w:p>
    <w:p w:rsidR="00146ED5" w:rsidRDefault="00146ED5" w:rsidP="004C0105">
      <w:pPr>
        <w:jc w:val="both"/>
        <w:rPr>
          <w:b/>
        </w:rPr>
      </w:pPr>
    </w:p>
    <w:p w:rsidR="00146ED5" w:rsidRDefault="00146ED5" w:rsidP="004C0105">
      <w:pPr>
        <w:jc w:val="both"/>
        <w:rPr>
          <w:b/>
        </w:rPr>
      </w:pPr>
    </w:p>
    <w:p w:rsidR="00146ED5" w:rsidRDefault="00146ED5" w:rsidP="004C0105">
      <w:pPr>
        <w:jc w:val="both"/>
        <w:rPr>
          <w:b/>
        </w:rPr>
      </w:pPr>
    </w:p>
    <w:p w:rsidR="00146ED5" w:rsidRDefault="00146ED5" w:rsidP="004C0105">
      <w:pPr>
        <w:jc w:val="both"/>
        <w:rPr>
          <w:b/>
        </w:rPr>
      </w:pPr>
    </w:p>
    <w:p w:rsidR="001111C5" w:rsidRDefault="001111C5" w:rsidP="004C0105">
      <w:pPr>
        <w:jc w:val="both"/>
        <w:rPr>
          <w:b/>
        </w:rPr>
      </w:pPr>
    </w:p>
    <w:p w:rsidR="00146ED5" w:rsidRDefault="00146ED5" w:rsidP="004C0105">
      <w:pPr>
        <w:jc w:val="both"/>
        <w:rPr>
          <w:b/>
        </w:rPr>
      </w:pPr>
    </w:p>
    <w:p w:rsidR="00907AAD" w:rsidRDefault="00907AAD" w:rsidP="004C0105">
      <w:pPr>
        <w:jc w:val="both"/>
        <w:rPr>
          <w:b/>
        </w:rPr>
      </w:pPr>
    </w:p>
    <w:p w:rsidR="004708FD" w:rsidRPr="00461989" w:rsidRDefault="004708FD" w:rsidP="00795965">
      <w:pPr>
        <w:numPr>
          <w:ilvl w:val="0"/>
          <w:numId w:val="9"/>
        </w:numPr>
      </w:pPr>
      <w:r w:rsidRPr="00461989">
        <w:t>PREFACE</w:t>
      </w:r>
    </w:p>
    <w:p w:rsidR="004708FD" w:rsidRPr="00461989" w:rsidRDefault="000A4655" w:rsidP="00795965">
      <w:pPr>
        <w:numPr>
          <w:ilvl w:val="0"/>
          <w:numId w:val="9"/>
        </w:numPr>
      </w:pPr>
      <w:r w:rsidRPr="00461989">
        <w:t>ACKNOWLEDGEMENT</w:t>
      </w:r>
    </w:p>
    <w:p w:rsidR="004708FD" w:rsidRPr="00461989" w:rsidRDefault="004708FD" w:rsidP="00795965">
      <w:pPr>
        <w:numPr>
          <w:ilvl w:val="0"/>
          <w:numId w:val="9"/>
        </w:numPr>
      </w:pPr>
      <w:r w:rsidRPr="00461989">
        <w:t>INTRODUCTION TO GROUP MEMBERS</w:t>
      </w:r>
    </w:p>
    <w:p w:rsidR="004708FD" w:rsidRPr="00461989" w:rsidRDefault="004708FD" w:rsidP="00795965">
      <w:pPr>
        <w:numPr>
          <w:ilvl w:val="0"/>
          <w:numId w:val="9"/>
        </w:numPr>
      </w:pPr>
      <w:r w:rsidRPr="00461989">
        <w:t>CERTIFICATE OF COMPLETION BY PROJECT ADVISOR</w:t>
      </w:r>
    </w:p>
    <w:p w:rsidR="004708FD" w:rsidRPr="00461989" w:rsidRDefault="00A3116F" w:rsidP="00795965">
      <w:pPr>
        <w:numPr>
          <w:ilvl w:val="0"/>
          <w:numId w:val="9"/>
        </w:numPr>
      </w:pPr>
      <w:r w:rsidRPr="00461989">
        <w:t>ABSTRACT</w:t>
      </w:r>
    </w:p>
    <w:p w:rsidR="004708FD" w:rsidRPr="00461989" w:rsidRDefault="004708FD" w:rsidP="00795965">
      <w:pPr>
        <w:numPr>
          <w:ilvl w:val="0"/>
          <w:numId w:val="9"/>
        </w:numPr>
      </w:pPr>
      <w:r w:rsidRPr="00461989">
        <w:t xml:space="preserve">TABLE OF CONTENTS </w:t>
      </w:r>
    </w:p>
    <w:p w:rsidR="00B612AC" w:rsidRPr="00461989" w:rsidRDefault="00B612AC" w:rsidP="00795965">
      <w:pPr>
        <w:numPr>
          <w:ilvl w:val="0"/>
          <w:numId w:val="9"/>
        </w:numPr>
      </w:pPr>
      <w:r w:rsidRPr="00461989">
        <w:t>LIST OF FIGURES</w:t>
      </w:r>
    </w:p>
    <w:p w:rsidR="00B612AC" w:rsidRPr="00461989" w:rsidRDefault="00B612AC" w:rsidP="00795965">
      <w:pPr>
        <w:numPr>
          <w:ilvl w:val="0"/>
          <w:numId w:val="9"/>
        </w:numPr>
      </w:pPr>
      <w:r w:rsidRPr="00461989">
        <w:t>LIST OF TABLES</w:t>
      </w:r>
    </w:p>
    <w:p w:rsidR="003E7218" w:rsidRDefault="003E7218" w:rsidP="003E7218">
      <w:pPr>
        <w:ind w:left="720"/>
        <w:rPr>
          <w:b/>
        </w:rPr>
      </w:pPr>
    </w:p>
    <w:p w:rsidR="009D7E91" w:rsidRDefault="009D7E91">
      <w:pPr>
        <w:ind w:left="720"/>
        <w:jc w:val="center"/>
        <w:rPr>
          <w:b/>
          <w:i/>
        </w:rPr>
      </w:pPr>
    </w:p>
    <w:p w:rsidR="009D7E91" w:rsidRDefault="009D7E91">
      <w:pPr>
        <w:ind w:left="720"/>
        <w:jc w:val="center"/>
        <w:rPr>
          <w:b/>
          <w:i/>
        </w:rPr>
      </w:pPr>
    </w:p>
    <w:p w:rsidR="004708FD" w:rsidRPr="00461989" w:rsidRDefault="004708FD">
      <w:pPr>
        <w:ind w:left="720"/>
        <w:jc w:val="center"/>
        <w:rPr>
          <w:i/>
        </w:rPr>
      </w:pPr>
      <w:r w:rsidRPr="00461989">
        <w:rPr>
          <w:i/>
        </w:rPr>
        <w:t>All the headings</w:t>
      </w:r>
      <w:r w:rsidR="00B612AC" w:rsidRPr="00461989">
        <w:rPr>
          <w:i/>
        </w:rPr>
        <w:t xml:space="preserve"> above</w:t>
      </w:r>
      <w:r w:rsidR="00B91F27" w:rsidRPr="00461989">
        <w:rPr>
          <w:i/>
        </w:rPr>
        <w:t xml:space="preserve"> must be </w:t>
      </w:r>
      <w:r w:rsidR="00D83776" w:rsidRPr="00461989">
        <w:rPr>
          <w:i/>
        </w:rPr>
        <w:t>included</w:t>
      </w:r>
      <w:r w:rsidR="00B91F27" w:rsidRPr="00461989">
        <w:rPr>
          <w:i/>
        </w:rPr>
        <w:t xml:space="preserve"> in Table of</w:t>
      </w:r>
      <w:r w:rsidRPr="00461989">
        <w:rPr>
          <w:i/>
        </w:rPr>
        <w:t xml:space="preserve"> Contents (TOC) according to correct page numbers. Provided below is an exemplary TOC.</w:t>
      </w:r>
    </w:p>
    <w:p w:rsidR="004708FD" w:rsidRPr="00461989" w:rsidRDefault="004708FD">
      <w:pPr>
        <w:ind w:left="720"/>
        <w:jc w:val="center"/>
        <w:rPr>
          <w:i/>
        </w:rPr>
      </w:pPr>
      <w:proofErr w:type="gramStart"/>
      <w:r w:rsidRPr="00461989">
        <w:rPr>
          <w:i/>
        </w:rPr>
        <w:t xml:space="preserve">Provided After TOC is MAIN-BODY of </w:t>
      </w:r>
      <w:r w:rsidR="001355CC" w:rsidRPr="00461989">
        <w:rPr>
          <w:i/>
        </w:rPr>
        <w:t>Report.</w:t>
      </w:r>
      <w:proofErr w:type="gramEnd"/>
      <w:r w:rsidR="001355CC" w:rsidRPr="00461989">
        <w:rPr>
          <w:i/>
        </w:rPr>
        <w:t xml:space="preserve"> Select</w:t>
      </w:r>
      <w:r w:rsidRPr="00461989">
        <w:rPr>
          <w:i/>
        </w:rPr>
        <w:t xml:space="preserve"> the heading or text and write your material in place of it. Don’t change the style and format</w:t>
      </w:r>
    </w:p>
    <w:p w:rsidR="00353162" w:rsidRPr="00461989" w:rsidRDefault="004708FD" w:rsidP="00353162">
      <w:pPr>
        <w:ind w:left="720"/>
        <w:jc w:val="center"/>
        <w:rPr>
          <w:i/>
        </w:rPr>
      </w:pPr>
      <w:r w:rsidRPr="00461989">
        <w:rPr>
          <w:i/>
        </w:rPr>
        <w:t>Some heading</w:t>
      </w:r>
      <w:r w:rsidR="001355CC" w:rsidRPr="00461989">
        <w:rPr>
          <w:i/>
        </w:rPr>
        <w:t>s</w:t>
      </w:r>
      <w:r w:rsidRPr="00461989">
        <w:rPr>
          <w:i/>
        </w:rPr>
        <w:t xml:space="preserve"> are generic and can be molded according to your heading name</w:t>
      </w:r>
    </w:p>
    <w:p w:rsidR="00CA3F9A" w:rsidRPr="00461989" w:rsidRDefault="00353162" w:rsidP="00353162">
      <w:pPr>
        <w:ind w:left="720"/>
        <w:jc w:val="center"/>
        <w:rPr>
          <w:i/>
        </w:rPr>
      </w:pPr>
      <w:r w:rsidRPr="00461989">
        <w:rPr>
          <w:i/>
        </w:rPr>
        <w:t xml:space="preserve">Try to </w:t>
      </w:r>
      <w:r w:rsidR="00651086" w:rsidRPr="00461989">
        <w:rPr>
          <w:i/>
        </w:rPr>
        <w:t xml:space="preserve">begin the chapter with new </w:t>
      </w:r>
      <w:r w:rsidR="001B48C6" w:rsidRPr="00461989">
        <w:rPr>
          <w:i/>
        </w:rPr>
        <w:t>page. See</w:t>
      </w:r>
      <w:r w:rsidRPr="00461989">
        <w:rPr>
          <w:i/>
        </w:rPr>
        <w:t xml:space="preserve"> that all chapters get mentioned in the header </w:t>
      </w:r>
      <w:r w:rsidR="004708FD" w:rsidRPr="00461989">
        <w:rPr>
          <w:i/>
        </w:rPr>
        <w:t xml:space="preserve">  </w:t>
      </w:r>
    </w:p>
    <w:p w:rsidR="00CA3F9A" w:rsidRDefault="00CA3F9A">
      <w:pPr>
        <w:ind w:left="720"/>
        <w:jc w:val="center"/>
        <w:rPr>
          <w:b/>
          <w:i/>
        </w:rPr>
      </w:pPr>
    </w:p>
    <w:p w:rsidR="003E7218" w:rsidRDefault="003E7218">
      <w:pPr>
        <w:ind w:left="720"/>
        <w:jc w:val="center"/>
        <w:rPr>
          <w:b/>
          <w:i/>
        </w:rPr>
      </w:pPr>
    </w:p>
    <w:p w:rsidR="00CA3F9A" w:rsidRDefault="00CA3F9A">
      <w:pPr>
        <w:ind w:left="720"/>
        <w:jc w:val="center"/>
        <w:rPr>
          <w:b/>
          <w:i/>
        </w:rPr>
      </w:pPr>
    </w:p>
    <w:p w:rsidR="00CA3F9A" w:rsidRDefault="00CA3F9A">
      <w:pPr>
        <w:ind w:left="720"/>
        <w:jc w:val="center"/>
        <w:rPr>
          <w:b/>
          <w:i/>
        </w:rPr>
      </w:pPr>
    </w:p>
    <w:p w:rsidR="00CA3F9A" w:rsidRDefault="00CA3F9A">
      <w:pPr>
        <w:ind w:left="720"/>
        <w:jc w:val="center"/>
        <w:rPr>
          <w:b/>
          <w:i/>
        </w:rPr>
      </w:pPr>
    </w:p>
    <w:p w:rsidR="00CA3F9A" w:rsidRDefault="00CA3F9A">
      <w:pPr>
        <w:ind w:left="720"/>
        <w:jc w:val="center"/>
        <w:rPr>
          <w:b/>
          <w:i/>
        </w:rPr>
      </w:pPr>
    </w:p>
    <w:p w:rsidR="00CA3F9A" w:rsidRDefault="00CA3F9A">
      <w:pPr>
        <w:ind w:left="720"/>
        <w:jc w:val="center"/>
        <w:rPr>
          <w:b/>
          <w:i/>
        </w:rPr>
      </w:pPr>
    </w:p>
    <w:p w:rsidR="00CA3F9A" w:rsidRDefault="00CA3F9A">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E864B5">
      <w:pPr>
        <w:ind w:left="720"/>
        <w:jc w:val="center"/>
        <w:rPr>
          <w:b/>
          <w:i/>
        </w:rPr>
      </w:pPr>
    </w:p>
    <w:p w:rsidR="00E864B5" w:rsidRDefault="002E3C4E">
      <w:pPr>
        <w:ind w:left="720"/>
        <w:jc w:val="center"/>
        <w:rPr>
          <w:b/>
          <w:i/>
        </w:rPr>
      </w:pPr>
      <w:r>
        <w:rPr>
          <w:b/>
          <w:i/>
        </w:rPr>
        <w:br w:type="page"/>
      </w:r>
    </w:p>
    <w:p w:rsidR="004708FD" w:rsidRDefault="009D5C92">
      <w:pPr>
        <w:pStyle w:val="FYP-Certificates"/>
      </w:pPr>
      <w:r>
        <w:lastRenderedPageBreak/>
        <w:t xml:space="preserve">Table of </w:t>
      </w:r>
      <w:r w:rsidR="004708FD">
        <w:t>COntents</w:t>
      </w:r>
    </w:p>
    <w:sdt>
      <w:sdtPr>
        <w:rPr>
          <w:rFonts w:ascii="Times New Roman" w:eastAsia="Times New Roman" w:hAnsi="Times New Roman" w:cs="Times New Roman"/>
          <w:b w:val="0"/>
          <w:bCs w:val="0"/>
          <w:color w:val="auto"/>
          <w:sz w:val="24"/>
          <w:szCs w:val="24"/>
        </w:rPr>
        <w:id w:val="35792626"/>
        <w:docPartObj>
          <w:docPartGallery w:val="Table of Contents"/>
          <w:docPartUnique/>
        </w:docPartObj>
      </w:sdtPr>
      <w:sdtContent>
        <w:p w:rsidR="001E7161" w:rsidRDefault="001E7161">
          <w:pPr>
            <w:pStyle w:val="TOCHeading"/>
          </w:pPr>
          <w:r>
            <w:t>Table of Contents</w:t>
          </w:r>
        </w:p>
        <w:p w:rsidR="001E7161" w:rsidRPr="00F216F2" w:rsidRDefault="00A503CC" w:rsidP="00F216F2">
          <w:pPr>
            <w:pStyle w:val="TOC1"/>
          </w:pPr>
          <w:r w:rsidRPr="00F216F2">
            <w:t>Chapter 1</w:t>
          </w:r>
          <w:r w:rsidRPr="00F216F2">
            <w:tab/>
            <w:t>Introduction</w:t>
          </w:r>
          <w:r w:rsidR="001E7161" w:rsidRPr="00F216F2">
            <w:ptab w:relativeTo="margin" w:alignment="right" w:leader="dot"/>
          </w:r>
          <w:r w:rsidR="00F216F2" w:rsidRPr="00F216F2">
            <w:t>1</w:t>
          </w:r>
          <w:r w:rsidR="0035700E">
            <w:t>3</w:t>
          </w:r>
        </w:p>
        <w:p w:rsidR="001E7161" w:rsidRDefault="00A503CC" w:rsidP="0053243A">
          <w:pPr>
            <w:pStyle w:val="TOC2"/>
            <w:ind w:left="216"/>
            <w:outlineLvl w:val="0"/>
          </w:pPr>
          <w:r>
            <w:t xml:space="preserve">1.1 </w:t>
          </w:r>
          <w:r w:rsidR="00D67AAC">
            <w:t xml:space="preserve"> </w:t>
          </w:r>
          <w:r>
            <w:t>Goals and objectives</w:t>
          </w:r>
          <w:r w:rsidR="001E7161">
            <w:ptab w:relativeTo="margin" w:alignment="right" w:leader="dot"/>
          </w:r>
          <w:r w:rsidR="00F216F2">
            <w:t>1</w:t>
          </w:r>
          <w:r w:rsidR="0035700E">
            <w:t>4</w:t>
          </w:r>
        </w:p>
        <w:p w:rsidR="00A503CC" w:rsidRDefault="00A503CC" w:rsidP="00A503CC">
          <w:pPr>
            <w:pStyle w:val="TOC2"/>
            <w:ind w:left="216"/>
          </w:pPr>
          <w:r>
            <w:t xml:space="preserve">1.2 </w:t>
          </w:r>
          <w:r w:rsidR="00D67AAC">
            <w:t xml:space="preserve"> </w:t>
          </w:r>
          <w:r w:rsidRPr="00507B75">
            <w:t>System statement of scope</w:t>
          </w:r>
          <w:r>
            <w:t xml:space="preserve"> </w:t>
          </w:r>
          <w:r>
            <w:ptab w:relativeTo="margin" w:alignment="right" w:leader="dot"/>
          </w:r>
          <w:r w:rsidR="00361D6E">
            <w:t>1</w:t>
          </w:r>
          <w:r w:rsidR="0035700E">
            <w:t>4</w:t>
          </w:r>
        </w:p>
        <w:p w:rsidR="00A503CC" w:rsidRDefault="00A503CC" w:rsidP="00A503CC">
          <w:pPr>
            <w:pStyle w:val="TOC2"/>
            <w:ind w:left="216"/>
          </w:pPr>
          <w:r>
            <w:t xml:space="preserve">1.3 </w:t>
          </w:r>
          <w:r w:rsidR="00D67AAC">
            <w:t xml:space="preserve"> </w:t>
          </w:r>
          <w:r w:rsidRPr="00507B75">
            <w:t>System context</w:t>
          </w:r>
          <w:r>
            <w:t xml:space="preserve"> </w:t>
          </w:r>
          <w:r>
            <w:ptab w:relativeTo="margin" w:alignment="right" w:leader="dot"/>
          </w:r>
          <w:r w:rsidR="0035700E">
            <w:t>15</w:t>
          </w:r>
        </w:p>
        <w:p w:rsidR="00A503CC" w:rsidRDefault="00A503CC" w:rsidP="00A503CC">
          <w:pPr>
            <w:pStyle w:val="TOC2"/>
            <w:ind w:left="216"/>
          </w:pPr>
          <w:r>
            <w:t xml:space="preserve">1.4 </w:t>
          </w:r>
          <w:r w:rsidR="00D67AAC">
            <w:t xml:space="preserve"> </w:t>
          </w:r>
          <w:r w:rsidRPr="00507B75">
            <w:t>Theoretical Background (of project)</w:t>
          </w:r>
          <w:r>
            <w:ptab w:relativeTo="margin" w:alignment="right" w:leader="dot"/>
          </w:r>
          <w:r w:rsidR="0035700E">
            <w:t>15</w:t>
          </w:r>
        </w:p>
        <w:p w:rsidR="00A503CC" w:rsidRDefault="00A503CC" w:rsidP="0035700E">
          <w:pPr>
            <w:pStyle w:val="TOC2"/>
            <w:ind w:left="216"/>
          </w:pPr>
          <w:r>
            <w:t xml:space="preserve">1.5 </w:t>
          </w:r>
          <w:r w:rsidR="00D67AAC">
            <w:t xml:space="preserve"> </w:t>
          </w:r>
          <w:r w:rsidRPr="00507B75">
            <w:t xml:space="preserve">Technology &amp; Tools/hardware components </w:t>
          </w:r>
          <w:r>
            <w:ptab w:relativeTo="margin" w:alignment="right" w:leader="dot"/>
          </w:r>
          <w:r w:rsidR="0035700E">
            <w:t>15</w:t>
          </w:r>
        </w:p>
        <w:p w:rsidR="00A503CC" w:rsidRDefault="00A503CC" w:rsidP="00F216F2">
          <w:pPr>
            <w:pStyle w:val="TOC1"/>
          </w:pPr>
          <w:r>
            <w:t>Chapter 2</w:t>
          </w:r>
          <w:r>
            <w:tab/>
            <w:t xml:space="preserve">Usage Scenario / User Interaction </w:t>
          </w:r>
          <w:r>
            <w:ptab w:relativeTo="margin" w:alignment="right" w:leader="dot"/>
          </w:r>
          <w:r w:rsidR="0035700E">
            <w:t>18</w:t>
          </w:r>
        </w:p>
        <w:p w:rsidR="00A503CC" w:rsidRDefault="00A503CC" w:rsidP="00A503CC">
          <w:pPr>
            <w:pStyle w:val="TOC2"/>
            <w:ind w:left="216"/>
          </w:pPr>
          <w:r>
            <w:t xml:space="preserve">2.1 </w:t>
          </w:r>
          <w:r w:rsidR="00D67AAC">
            <w:t xml:space="preserve"> </w:t>
          </w:r>
          <w:r>
            <w:t>User profiles</w:t>
          </w:r>
          <w:r w:rsidRPr="00507B75">
            <w:t xml:space="preserve"> </w:t>
          </w:r>
          <w:r>
            <w:ptab w:relativeTo="margin" w:alignment="right" w:leader="dot"/>
          </w:r>
          <w:r w:rsidR="0035700E">
            <w:t>19</w:t>
          </w:r>
        </w:p>
        <w:p w:rsidR="00A503CC" w:rsidRDefault="00A503CC" w:rsidP="00A503CC">
          <w:pPr>
            <w:pStyle w:val="TOC2"/>
            <w:ind w:left="216"/>
          </w:pPr>
          <w:r>
            <w:t xml:space="preserve">2.2 </w:t>
          </w:r>
          <w:r w:rsidR="00D67AAC">
            <w:t xml:space="preserve"> </w:t>
          </w:r>
          <w:r>
            <w:t>Use-cases</w:t>
          </w:r>
          <w:r w:rsidRPr="00507B75">
            <w:t xml:space="preserve"> </w:t>
          </w:r>
          <w:r>
            <w:ptab w:relativeTo="margin" w:alignment="right" w:leader="dot"/>
          </w:r>
          <w:r w:rsidR="0035700E">
            <w:t>21</w:t>
          </w:r>
        </w:p>
        <w:p w:rsidR="00A503CC" w:rsidRDefault="00A503CC" w:rsidP="00A503CC">
          <w:pPr>
            <w:pStyle w:val="TOC2"/>
            <w:ind w:left="216"/>
          </w:pPr>
          <w:r>
            <w:t xml:space="preserve">2.3 </w:t>
          </w:r>
          <w:r w:rsidR="00D67AAC">
            <w:t xml:space="preserve"> </w:t>
          </w:r>
          <w:r>
            <w:t xml:space="preserve">Special usage considerations </w:t>
          </w:r>
          <w:r>
            <w:ptab w:relativeTo="margin" w:alignment="right" w:leader="dot"/>
          </w:r>
          <w:r w:rsidR="0035700E">
            <w:t>23</w:t>
          </w:r>
        </w:p>
        <w:p w:rsidR="00A503CC" w:rsidRDefault="00A503CC" w:rsidP="00F216F2">
          <w:pPr>
            <w:pStyle w:val="TOC1"/>
          </w:pPr>
          <w:r>
            <w:t>Chapter 3</w:t>
          </w:r>
          <w:r>
            <w:tab/>
            <w:t xml:space="preserve">Functional and Data Description </w:t>
          </w:r>
          <w:r>
            <w:ptab w:relativeTo="margin" w:alignment="right" w:leader="dot"/>
          </w:r>
          <w:r w:rsidR="0035700E">
            <w:t>2</w:t>
          </w:r>
          <w:r>
            <w:t>4</w:t>
          </w:r>
        </w:p>
        <w:p w:rsidR="00A503CC" w:rsidRDefault="00A503CC" w:rsidP="00A503CC">
          <w:pPr>
            <w:pStyle w:val="TOC2"/>
            <w:ind w:left="216"/>
          </w:pPr>
          <w:r>
            <w:t xml:space="preserve">3.1 </w:t>
          </w:r>
          <w:r w:rsidR="00D67AAC">
            <w:t xml:space="preserve"> </w:t>
          </w:r>
          <w:r>
            <w:t xml:space="preserve">System Architecture </w:t>
          </w:r>
          <w:r>
            <w:ptab w:relativeTo="margin" w:alignment="right" w:leader="dot"/>
          </w:r>
          <w:r w:rsidR="0035700E">
            <w:t>2</w:t>
          </w:r>
          <w:r>
            <w:t>5</w:t>
          </w:r>
        </w:p>
        <w:p w:rsidR="00D67AAC" w:rsidRDefault="00D67AAC" w:rsidP="0053243A">
          <w:pPr>
            <w:pStyle w:val="TOC3"/>
            <w:ind w:left="446"/>
            <w:outlineLvl w:val="1"/>
          </w:pPr>
          <w:r>
            <w:t xml:space="preserve">3.1.1  Architecture model </w:t>
          </w:r>
          <w:r>
            <w:ptab w:relativeTo="margin" w:alignment="right" w:leader="dot"/>
          </w:r>
          <w:r w:rsidR="0035700E">
            <w:t>25</w:t>
          </w:r>
        </w:p>
        <w:p w:rsidR="00D67AAC" w:rsidRDefault="00D67AAC" w:rsidP="00D67AAC">
          <w:pPr>
            <w:pStyle w:val="TOC3"/>
            <w:ind w:left="446"/>
          </w:pPr>
          <w:r>
            <w:t xml:space="preserve">3.1.2  Subsystem/modules overview </w:t>
          </w:r>
          <w:r>
            <w:ptab w:relativeTo="margin" w:alignment="right" w:leader="dot"/>
          </w:r>
          <w:r w:rsidR="0035700E">
            <w:t>2</w:t>
          </w:r>
          <w:r>
            <w:t>6</w:t>
          </w:r>
        </w:p>
        <w:p w:rsidR="00A503CC" w:rsidRDefault="00D67AAC" w:rsidP="00A503CC">
          <w:pPr>
            <w:pStyle w:val="TOC2"/>
            <w:ind w:left="216"/>
          </w:pPr>
          <w:r>
            <w:t>3.2</w:t>
          </w:r>
          <w:r w:rsidR="00A503CC">
            <w:t xml:space="preserve"> </w:t>
          </w:r>
          <w:r>
            <w:t xml:space="preserve"> Data Description </w:t>
          </w:r>
          <w:r w:rsidR="00A503CC">
            <w:ptab w:relativeTo="margin" w:alignment="right" w:leader="dot"/>
          </w:r>
          <w:r w:rsidR="0035700E">
            <w:t>27</w:t>
          </w:r>
        </w:p>
        <w:p w:rsidR="00D67AAC" w:rsidRDefault="00D67AAC" w:rsidP="00D67AAC">
          <w:pPr>
            <w:pStyle w:val="TOC3"/>
            <w:ind w:left="446"/>
          </w:pPr>
          <w:r>
            <w:t xml:space="preserve">3.2.1  Major data objects </w:t>
          </w:r>
          <w:r>
            <w:ptab w:relativeTo="margin" w:alignment="right" w:leader="dot"/>
          </w:r>
          <w:r w:rsidR="0035700E">
            <w:t>27</w:t>
          </w:r>
        </w:p>
        <w:p w:rsidR="00D67AAC" w:rsidRPr="00D67AAC" w:rsidRDefault="00D67AAC" w:rsidP="00D67AAC">
          <w:pPr>
            <w:pStyle w:val="TOC3"/>
            <w:ind w:left="446"/>
          </w:pPr>
          <w:r>
            <w:t xml:space="preserve">3.2.1  System level data model </w:t>
          </w:r>
          <w:r>
            <w:ptab w:relativeTo="margin" w:alignment="right" w:leader="dot"/>
          </w:r>
          <w:r w:rsidR="00671234">
            <w:t>28</w:t>
          </w:r>
        </w:p>
        <w:p w:rsidR="00A503CC" w:rsidRDefault="00D67AAC" w:rsidP="00A503CC">
          <w:pPr>
            <w:pStyle w:val="TOC2"/>
            <w:ind w:left="216"/>
          </w:pPr>
          <w:r>
            <w:t>3.3</w:t>
          </w:r>
          <w:r w:rsidR="00A503CC">
            <w:t xml:space="preserve"> </w:t>
          </w:r>
          <w:r>
            <w:t xml:space="preserve">System Interface Description </w:t>
          </w:r>
          <w:r w:rsidR="00A503CC">
            <w:ptab w:relativeTo="margin" w:alignment="right" w:leader="dot"/>
          </w:r>
          <w:r w:rsidR="00671234">
            <w:t>29</w:t>
          </w:r>
        </w:p>
        <w:p w:rsidR="00D67AAC" w:rsidRPr="00D67AAC" w:rsidRDefault="00D67AAC" w:rsidP="00D67AAC">
          <w:pPr>
            <w:pStyle w:val="TOC3"/>
            <w:ind w:left="446"/>
          </w:pPr>
          <w:r>
            <w:t xml:space="preserve">3.3.1  External machine interfaces </w:t>
          </w:r>
          <w:r>
            <w:ptab w:relativeTo="margin" w:alignment="right" w:leader="dot"/>
          </w:r>
          <w:r w:rsidR="00671234">
            <w:t>29</w:t>
          </w:r>
        </w:p>
        <w:p w:rsidR="00D67AAC" w:rsidRPr="00D67AAC" w:rsidRDefault="00D67AAC" w:rsidP="00D67AAC">
          <w:pPr>
            <w:pStyle w:val="TOC3"/>
            <w:ind w:left="446"/>
          </w:pPr>
          <w:r>
            <w:t xml:space="preserve">3.3.2  External system interfaces </w:t>
          </w:r>
          <w:r>
            <w:ptab w:relativeTo="margin" w:alignment="right" w:leader="dot"/>
          </w:r>
          <w:r w:rsidR="00671234">
            <w:t>29</w:t>
          </w:r>
        </w:p>
        <w:p w:rsidR="00D67AAC" w:rsidRDefault="00D67AAC" w:rsidP="00F216F2">
          <w:pPr>
            <w:pStyle w:val="TOC1"/>
          </w:pPr>
          <w:r>
            <w:t>Chapter 4</w:t>
          </w:r>
          <w:r>
            <w:tab/>
            <w:t xml:space="preserve">Subsystem/module Description </w:t>
          </w:r>
          <w:r>
            <w:ptab w:relativeTo="margin" w:alignment="right" w:leader="dot"/>
          </w:r>
          <w:r w:rsidR="00671234">
            <w:t>30</w:t>
          </w:r>
        </w:p>
        <w:p w:rsidR="00D67AAC" w:rsidRDefault="00D67AAC" w:rsidP="00D67AAC">
          <w:pPr>
            <w:pStyle w:val="TOC2"/>
            <w:ind w:left="216"/>
          </w:pPr>
          <w:r>
            <w:t>4.1  Description for Subsystem ‘n’</w:t>
          </w:r>
          <w:r>
            <w:ptab w:relativeTo="margin" w:alignment="right" w:leader="dot"/>
          </w:r>
          <w:r w:rsidR="00671234">
            <w:t>31</w:t>
          </w:r>
        </w:p>
        <w:p w:rsidR="00D67AAC" w:rsidRDefault="00D67AAC" w:rsidP="00D67AAC">
          <w:pPr>
            <w:pStyle w:val="TOC3"/>
            <w:ind w:left="446"/>
          </w:pPr>
          <w:r>
            <w:t xml:space="preserve">4.1.1  Subsystem scope </w:t>
          </w:r>
          <w:r>
            <w:ptab w:relativeTo="margin" w:alignment="right" w:leader="dot"/>
          </w:r>
          <w:r w:rsidR="00671234">
            <w:t>31</w:t>
          </w:r>
        </w:p>
        <w:p w:rsidR="00D67AAC" w:rsidRDefault="00D67AAC" w:rsidP="00D67AAC">
          <w:pPr>
            <w:pStyle w:val="TOC3"/>
            <w:ind w:left="446"/>
          </w:pPr>
          <w:r>
            <w:t xml:space="preserve">4.1.2  Subsystem flow diagram/desired UML diagram </w:t>
          </w:r>
          <w:r>
            <w:ptab w:relativeTo="margin" w:alignment="right" w:leader="dot"/>
          </w:r>
          <w:r w:rsidR="00671234">
            <w:t>31</w:t>
          </w:r>
        </w:p>
        <w:p w:rsidR="00D67AAC" w:rsidRDefault="00D67AAC" w:rsidP="00D67AAC">
          <w:pPr>
            <w:pStyle w:val="TOC3"/>
            <w:ind w:left="446"/>
          </w:pPr>
          <w:r>
            <w:t xml:space="preserve">4.1.3  Subsystem ‘n’ components </w:t>
          </w:r>
          <w:r>
            <w:ptab w:relativeTo="margin" w:alignment="right" w:leader="dot"/>
          </w:r>
          <w:r w:rsidR="00671234">
            <w:t>32</w:t>
          </w:r>
        </w:p>
        <w:p w:rsidR="0053243A" w:rsidRDefault="00D67AAC" w:rsidP="0053243A">
          <w:pPr>
            <w:pStyle w:val="TOC3"/>
            <w:ind w:left="446"/>
          </w:pPr>
          <w:r>
            <w:t>4.1.4  Description for sub system ‘n’ Component ‘k’</w:t>
          </w:r>
          <w:r>
            <w:ptab w:relativeTo="margin" w:alignment="right" w:leader="dot"/>
          </w:r>
          <w:r w:rsidR="00671234">
            <w:t>32</w:t>
          </w:r>
        </w:p>
        <w:p w:rsidR="0053243A" w:rsidRDefault="0053243A" w:rsidP="0053243A">
          <w:pPr>
            <w:pStyle w:val="TOC3"/>
            <w:ind w:left="446"/>
          </w:pPr>
          <w:r>
            <w:t xml:space="preserve">     4.1.4.1  Component ‘k’ interface description </w:t>
          </w:r>
          <w:r>
            <w:ptab w:relativeTo="margin" w:alignment="right" w:leader="dot"/>
          </w:r>
          <w:r w:rsidR="00671234">
            <w:t>33</w:t>
          </w:r>
        </w:p>
        <w:p w:rsidR="0053243A" w:rsidRDefault="0053243A" w:rsidP="0053243A">
          <w:pPr>
            <w:pStyle w:val="TOC3"/>
            <w:ind w:left="446"/>
          </w:pPr>
          <w:r>
            <w:t xml:space="preserve">     4.1.4.2  Restrictions/</w:t>
          </w:r>
          <w:r w:rsidRPr="002163A2">
            <w:t>limitations</w:t>
          </w:r>
          <w:r>
            <w:t xml:space="preserve"> </w:t>
          </w:r>
          <w:r>
            <w:ptab w:relativeTo="margin" w:alignment="right" w:leader="dot"/>
          </w:r>
          <w:r w:rsidR="00671234">
            <w:t>33</w:t>
          </w:r>
        </w:p>
        <w:p w:rsidR="0053243A" w:rsidRDefault="0053243A" w:rsidP="0053243A">
          <w:pPr>
            <w:pStyle w:val="TOC3"/>
            <w:ind w:left="446"/>
          </w:pPr>
          <w:r>
            <w:t xml:space="preserve">     4.1.4.3  Performance issues </w:t>
          </w:r>
          <w:r>
            <w:ptab w:relativeTo="margin" w:alignment="right" w:leader="dot"/>
          </w:r>
          <w:r w:rsidR="00671234">
            <w:t>34</w:t>
          </w:r>
        </w:p>
        <w:p w:rsidR="0053243A" w:rsidRDefault="0053243A" w:rsidP="0053243A">
          <w:pPr>
            <w:pStyle w:val="TOC3"/>
            <w:ind w:left="446"/>
          </w:pPr>
          <w:r>
            <w:t xml:space="preserve">     4.1.4.4  </w:t>
          </w:r>
          <w:r w:rsidRPr="006D4CCC">
            <w:t>Design constraints</w:t>
          </w:r>
          <w:r>
            <w:t xml:space="preserve"> </w:t>
          </w:r>
          <w:r>
            <w:ptab w:relativeTo="margin" w:alignment="right" w:leader="dot"/>
          </w:r>
          <w:r w:rsidR="00671234">
            <w:t>34</w:t>
          </w:r>
        </w:p>
        <w:p w:rsidR="0053243A" w:rsidRDefault="0053243A" w:rsidP="00F216F2">
          <w:pPr>
            <w:pStyle w:val="TOC1"/>
          </w:pPr>
          <w:r>
            <w:t>Chapter 5</w:t>
          </w:r>
          <w:r>
            <w:tab/>
            <w:t xml:space="preserve">Behavioral Module Description </w:t>
          </w:r>
          <w:r>
            <w:ptab w:relativeTo="margin" w:alignment="right" w:leader="dot"/>
          </w:r>
          <w:r w:rsidR="00671234">
            <w:t>35</w:t>
          </w:r>
        </w:p>
        <w:p w:rsidR="0053243A" w:rsidRDefault="0053243A" w:rsidP="0053243A">
          <w:pPr>
            <w:pStyle w:val="TOC2"/>
            <w:ind w:left="216"/>
          </w:pPr>
          <w:r>
            <w:t xml:space="preserve">5.1  Description for system behavior </w:t>
          </w:r>
          <w:r>
            <w:ptab w:relativeTo="margin" w:alignment="right" w:leader="dot"/>
          </w:r>
          <w:r w:rsidR="00671234">
            <w:t>36</w:t>
          </w:r>
        </w:p>
        <w:p w:rsidR="0053243A" w:rsidRDefault="0053243A" w:rsidP="0053243A">
          <w:pPr>
            <w:pStyle w:val="TOC3"/>
            <w:ind w:left="446"/>
          </w:pPr>
          <w:r>
            <w:t xml:space="preserve">5.1.1  </w:t>
          </w:r>
          <w:r w:rsidRPr="0036123C">
            <w:t>Events/interrupts</w:t>
          </w:r>
          <w:r>
            <w:t xml:space="preserve"> </w:t>
          </w:r>
          <w:r>
            <w:ptab w:relativeTo="margin" w:alignment="right" w:leader="dot"/>
          </w:r>
          <w:r w:rsidR="00671234">
            <w:t>3</w:t>
          </w:r>
          <w:r>
            <w:t>6</w:t>
          </w:r>
        </w:p>
        <w:p w:rsidR="0053243A" w:rsidRDefault="0053243A" w:rsidP="0053243A">
          <w:pPr>
            <w:pStyle w:val="TOC3"/>
            <w:ind w:left="446"/>
          </w:pPr>
          <w:r>
            <w:t xml:space="preserve">5.1.2  States </w:t>
          </w:r>
          <w:r>
            <w:ptab w:relativeTo="margin" w:alignment="right" w:leader="dot"/>
          </w:r>
          <w:r w:rsidR="00671234">
            <w:t>37</w:t>
          </w:r>
        </w:p>
        <w:p w:rsidR="0053243A" w:rsidRDefault="00BC5DC7" w:rsidP="0053243A">
          <w:pPr>
            <w:pStyle w:val="TOC2"/>
            <w:ind w:left="216"/>
          </w:pPr>
          <w:r>
            <w:t>5.2</w:t>
          </w:r>
          <w:r w:rsidR="0053243A">
            <w:t xml:space="preserve">  </w:t>
          </w:r>
          <w:r w:rsidRPr="00725FAB">
            <w:t>State Transition Diagrams</w:t>
          </w:r>
          <w:r>
            <w:t xml:space="preserve"> </w:t>
          </w:r>
          <w:r w:rsidR="0053243A">
            <w:ptab w:relativeTo="margin" w:alignment="right" w:leader="dot"/>
          </w:r>
          <w:r w:rsidR="00671234">
            <w:t>37</w:t>
          </w:r>
        </w:p>
        <w:p w:rsidR="00BC5DC7" w:rsidRDefault="00BC5DC7" w:rsidP="00BC5DC7">
          <w:pPr>
            <w:pStyle w:val="TOC2"/>
            <w:ind w:left="216"/>
          </w:pPr>
          <w:r>
            <w:t xml:space="preserve">5.3  </w:t>
          </w:r>
          <w:r w:rsidRPr="00E77F96">
            <w:t>Control specification</w:t>
          </w:r>
          <w:r>
            <w:t xml:space="preserve"> </w:t>
          </w:r>
          <w:r>
            <w:ptab w:relativeTo="margin" w:alignment="right" w:leader="dot"/>
          </w:r>
          <w:r w:rsidR="00671234">
            <w:t>38</w:t>
          </w:r>
        </w:p>
        <w:p w:rsidR="00BC5DC7" w:rsidRDefault="00BC5DC7" w:rsidP="00F216F2">
          <w:pPr>
            <w:pStyle w:val="TOC1"/>
          </w:pPr>
          <w:r>
            <w:t>Chapter 6</w:t>
          </w:r>
          <w:r>
            <w:tab/>
          </w:r>
          <w:r w:rsidRPr="00DE201C">
            <w:t>System Prototype Modeling and Simulation Results</w:t>
          </w:r>
          <w:r>
            <w:t xml:space="preserve"> </w:t>
          </w:r>
          <w:r>
            <w:ptab w:relativeTo="margin" w:alignment="right" w:leader="dot"/>
          </w:r>
          <w:r>
            <w:t>4</w:t>
          </w:r>
          <w:r w:rsidR="00671234">
            <w:t>0</w:t>
          </w:r>
        </w:p>
        <w:p w:rsidR="00BC5DC7" w:rsidRDefault="00BC5DC7" w:rsidP="00BC5DC7">
          <w:pPr>
            <w:pStyle w:val="TOC2"/>
            <w:ind w:left="216"/>
          </w:pPr>
          <w:r>
            <w:t xml:space="preserve">6.1  </w:t>
          </w:r>
          <w:r w:rsidRPr="00F36AB2">
            <w:t>Description of system modeling approach</w:t>
          </w:r>
          <w:r>
            <w:t xml:space="preserve"> </w:t>
          </w:r>
          <w:r>
            <w:ptab w:relativeTo="margin" w:alignment="right" w:leader="dot"/>
          </w:r>
          <w:r w:rsidR="00671234">
            <w:t>41</w:t>
          </w:r>
        </w:p>
        <w:p w:rsidR="00BC5DC7" w:rsidRDefault="00BC5DC7" w:rsidP="00BC5DC7">
          <w:pPr>
            <w:pStyle w:val="TOC2"/>
            <w:ind w:left="216"/>
          </w:pPr>
          <w:r>
            <w:t xml:space="preserve">6.2  </w:t>
          </w:r>
          <w:r w:rsidRPr="009E0B6B">
            <w:t>Simulation results</w:t>
          </w:r>
          <w:r>
            <w:t xml:space="preserve"> </w:t>
          </w:r>
          <w:r>
            <w:ptab w:relativeTo="margin" w:alignment="right" w:leader="dot"/>
          </w:r>
          <w:r w:rsidR="00671234">
            <w:t>41</w:t>
          </w:r>
        </w:p>
        <w:p w:rsidR="00BC5DC7" w:rsidRDefault="00BC5DC7" w:rsidP="00BC5DC7">
          <w:pPr>
            <w:pStyle w:val="TOC2"/>
            <w:ind w:left="216"/>
          </w:pPr>
          <w:r>
            <w:t xml:space="preserve">6.3  </w:t>
          </w:r>
          <w:r w:rsidRPr="00E77F96">
            <w:t>Control specification</w:t>
          </w:r>
          <w:r>
            <w:t xml:space="preserve"> </w:t>
          </w:r>
          <w:r>
            <w:ptab w:relativeTo="margin" w:alignment="right" w:leader="dot"/>
          </w:r>
          <w:r w:rsidR="00671234">
            <w:t>41</w:t>
          </w:r>
        </w:p>
        <w:p w:rsidR="00BC5DC7" w:rsidRDefault="00BC5DC7" w:rsidP="00BC5DC7">
          <w:pPr>
            <w:pStyle w:val="TOC2"/>
            <w:ind w:left="216"/>
          </w:pPr>
          <w:r>
            <w:t xml:space="preserve">6.4  </w:t>
          </w:r>
          <w:r w:rsidRPr="00A521C5">
            <w:t>Prototyping requirements</w:t>
          </w:r>
          <w:r>
            <w:t xml:space="preserve"> </w:t>
          </w:r>
          <w:r>
            <w:ptab w:relativeTo="margin" w:alignment="right" w:leader="dot"/>
          </w:r>
          <w:r w:rsidR="00671234">
            <w:t>42</w:t>
          </w:r>
        </w:p>
        <w:p w:rsidR="00BC5DC7" w:rsidRDefault="00BC5DC7" w:rsidP="00F216F2">
          <w:pPr>
            <w:pStyle w:val="TOC1"/>
          </w:pPr>
          <w:r>
            <w:t>Chapter 7</w:t>
          </w:r>
          <w:r>
            <w:tab/>
          </w:r>
          <w:r w:rsidRPr="009B5AA3">
            <w:t>System Estimates and Actual Outcome</w:t>
          </w:r>
          <w:r>
            <w:t xml:space="preserve"> </w:t>
          </w:r>
          <w:r>
            <w:ptab w:relativeTo="margin" w:alignment="right" w:leader="dot"/>
          </w:r>
          <w:r>
            <w:t>4</w:t>
          </w:r>
          <w:r w:rsidR="00671234">
            <w:t>3</w:t>
          </w:r>
        </w:p>
        <w:p w:rsidR="00BC5DC7" w:rsidRDefault="00BC5DC7" w:rsidP="00BC5DC7">
          <w:pPr>
            <w:pStyle w:val="TOC2"/>
            <w:ind w:left="216"/>
          </w:pPr>
          <w:r>
            <w:t xml:space="preserve">7.1  </w:t>
          </w:r>
          <w:r w:rsidRPr="002B59BD">
            <w:t>Historical data used for estimates</w:t>
          </w:r>
          <w:r>
            <w:t xml:space="preserve"> </w:t>
          </w:r>
          <w:r>
            <w:ptab w:relativeTo="margin" w:alignment="right" w:leader="dot"/>
          </w:r>
          <w:r w:rsidR="00671234">
            <w:t>44</w:t>
          </w:r>
        </w:p>
        <w:p w:rsidR="00BC5DC7" w:rsidRDefault="00BC5DC7" w:rsidP="00BC5DC7">
          <w:pPr>
            <w:pStyle w:val="TOC2"/>
            <w:ind w:left="216"/>
          </w:pPr>
          <w:r>
            <w:t xml:space="preserve">7.2  </w:t>
          </w:r>
          <w:r w:rsidRPr="00235219">
            <w:t>Estimation techniques applied and results</w:t>
          </w:r>
          <w:r>
            <w:t xml:space="preserve"> </w:t>
          </w:r>
          <w:r>
            <w:ptab w:relativeTo="margin" w:alignment="right" w:leader="dot"/>
          </w:r>
          <w:r w:rsidR="00671234">
            <w:t>44</w:t>
          </w:r>
        </w:p>
        <w:p w:rsidR="00BC5DC7" w:rsidRDefault="00BC5DC7" w:rsidP="00BC5DC7">
          <w:pPr>
            <w:pStyle w:val="TOC3"/>
            <w:ind w:left="446"/>
          </w:pPr>
          <w:r>
            <w:t xml:space="preserve">7.2.1  </w:t>
          </w:r>
          <w:r w:rsidRPr="003954EA">
            <w:t>Estimation technique ‘m’</w:t>
          </w:r>
          <w:r>
            <w:ptab w:relativeTo="margin" w:alignment="right" w:leader="dot"/>
          </w:r>
          <w:r w:rsidR="00671234">
            <w:t>44</w:t>
          </w:r>
        </w:p>
        <w:p w:rsidR="00BC5DC7" w:rsidRDefault="00BC5DC7" w:rsidP="00BC5DC7">
          <w:pPr>
            <w:pStyle w:val="TOC3"/>
            <w:ind w:left="446"/>
          </w:pPr>
          <w:r>
            <w:t xml:space="preserve">7.2.2  </w:t>
          </w:r>
          <w:r w:rsidRPr="009E0198">
            <w:t>Estimate for technique ‘m’</w:t>
          </w:r>
          <w:r>
            <w:ptab w:relativeTo="margin" w:alignment="right" w:leader="dot"/>
          </w:r>
          <w:r w:rsidR="00671234">
            <w:t>45</w:t>
          </w:r>
        </w:p>
        <w:p w:rsidR="00BC5DC7" w:rsidRDefault="00BC5DC7" w:rsidP="00BC5DC7">
          <w:pPr>
            <w:pStyle w:val="TOC2"/>
            <w:ind w:left="216"/>
          </w:pPr>
          <w:r>
            <w:t xml:space="preserve">7.3  </w:t>
          </w:r>
          <w:r w:rsidRPr="00FC4324">
            <w:t>Actual Results and Deviation from Estimates</w:t>
          </w:r>
          <w:r>
            <w:t xml:space="preserve"> </w:t>
          </w:r>
          <w:r>
            <w:ptab w:relativeTo="margin" w:alignment="right" w:leader="dot"/>
          </w:r>
          <w:r w:rsidR="00671234">
            <w:t>4</w:t>
          </w:r>
          <w:r>
            <w:t>5</w:t>
          </w:r>
        </w:p>
        <w:p w:rsidR="00BC5DC7" w:rsidRDefault="00BC5DC7" w:rsidP="00BC5DC7">
          <w:pPr>
            <w:pStyle w:val="TOC2"/>
            <w:ind w:left="216"/>
          </w:pPr>
          <w:r>
            <w:lastRenderedPageBreak/>
            <w:t xml:space="preserve">7.4  </w:t>
          </w:r>
          <w:r w:rsidRPr="00FB37CE">
            <w:t>System Resources (Required and Used)</w:t>
          </w:r>
          <w:r>
            <w:ptab w:relativeTo="margin" w:alignment="right" w:leader="dot"/>
          </w:r>
          <w:r w:rsidR="00671234">
            <w:t>4</w:t>
          </w:r>
          <w:r>
            <w:t>5</w:t>
          </w:r>
        </w:p>
        <w:p w:rsidR="00BC5DC7" w:rsidRDefault="00BC5DC7" w:rsidP="00BC5DC7">
          <w:pPr>
            <w:pStyle w:val="TOC3"/>
            <w:ind w:left="446"/>
          </w:pPr>
          <w:r>
            <w:t xml:space="preserve">7.2.1  </w:t>
          </w:r>
          <w:r w:rsidRPr="00B2701E">
            <w:t>System Resources Required</w:t>
          </w:r>
          <w:r>
            <w:t xml:space="preserve"> </w:t>
          </w:r>
          <w:r>
            <w:ptab w:relativeTo="margin" w:alignment="right" w:leader="dot"/>
          </w:r>
          <w:r w:rsidR="00671234">
            <w:t>45</w:t>
          </w:r>
        </w:p>
        <w:p w:rsidR="00BC5DC7" w:rsidRDefault="00BC5DC7" w:rsidP="00BC5DC7">
          <w:pPr>
            <w:pStyle w:val="TOC3"/>
            <w:ind w:left="446"/>
          </w:pPr>
          <w:r>
            <w:t xml:space="preserve">7.2.2  </w:t>
          </w:r>
          <w:r w:rsidRPr="00B2701E">
            <w:t xml:space="preserve">System Resources Used </w:t>
          </w:r>
          <w:r>
            <w:ptab w:relativeTo="margin" w:alignment="right" w:leader="dot"/>
          </w:r>
          <w:r w:rsidR="00DC01F2">
            <w:t>46</w:t>
          </w:r>
        </w:p>
        <w:p w:rsidR="00BC5DC7" w:rsidRDefault="00BC5DC7" w:rsidP="00F216F2">
          <w:pPr>
            <w:pStyle w:val="TOC1"/>
          </w:pPr>
          <w:r>
            <w:t>Chapter 8</w:t>
          </w:r>
          <w:r>
            <w:tab/>
            <w:t xml:space="preserve">Test Plan </w:t>
          </w:r>
          <w:r>
            <w:ptab w:relativeTo="margin" w:alignment="right" w:leader="dot"/>
          </w:r>
          <w:r>
            <w:t>4</w:t>
          </w:r>
          <w:r w:rsidR="00DC01F2">
            <w:t>7</w:t>
          </w:r>
        </w:p>
        <w:p w:rsidR="00BC5DC7" w:rsidRDefault="00EE2EF6" w:rsidP="00BC5DC7">
          <w:pPr>
            <w:pStyle w:val="TOC2"/>
            <w:ind w:left="216"/>
          </w:pPr>
          <w:r>
            <w:t>8</w:t>
          </w:r>
          <w:r w:rsidR="00BC5DC7">
            <w:t xml:space="preserve">.1  </w:t>
          </w:r>
          <w:r w:rsidRPr="002208A7">
            <w:t>System Test and Procedure</w:t>
          </w:r>
          <w:r>
            <w:t xml:space="preserve"> </w:t>
          </w:r>
          <w:r w:rsidR="00BC5DC7">
            <w:ptab w:relativeTo="margin" w:alignment="right" w:leader="dot"/>
          </w:r>
          <w:r w:rsidR="00DC01F2">
            <w:t>48</w:t>
          </w:r>
        </w:p>
        <w:p w:rsidR="00BC5DC7" w:rsidRDefault="00EE2EF6" w:rsidP="00BC5DC7">
          <w:pPr>
            <w:pStyle w:val="TOC2"/>
            <w:ind w:left="216"/>
          </w:pPr>
          <w:r>
            <w:t>8</w:t>
          </w:r>
          <w:r w:rsidR="00BC5DC7">
            <w:t xml:space="preserve">.2  </w:t>
          </w:r>
          <w:r w:rsidRPr="000B1DE0">
            <w:t>Testing strategy</w:t>
          </w:r>
          <w:r>
            <w:t xml:space="preserve"> </w:t>
          </w:r>
          <w:r w:rsidR="00BC5DC7">
            <w:ptab w:relativeTo="margin" w:alignment="right" w:leader="dot"/>
          </w:r>
          <w:r w:rsidR="00DC01F2">
            <w:t>48</w:t>
          </w:r>
        </w:p>
        <w:p w:rsidR="00BC5DC7" w:rsidRDefault="00EE2EF6" w:rsidP="00BC5DC7">
          <w:pPr>
            <w:pStyle w:val="TOC3"/>
            <w:ind w:left="446"/>
          </w:pPr>
          <w:r>
            <w:t>8</w:t>
          </w:r>
          <w:r w:rsidR="00BC5DC7">
            <w:t xml:space="preserve">.2.1  </w:t>
          </w:r>
          <w:r>
            <w:t xml:space="preserve">Unit Testing </w:t>
          </w:r>
          <w:r w:rsidR="00BC5DC7">
            <w:ptab w:relativeTo="margin" w:alignment="right" w:leader="dot"/>
          </w:r>
          <w:r w:rsidR="00DC01F2">
            <w:t>48</w:t>
          </w:r>
        </w:p>
        <w:p w:rsidR="00BC5DC7" w:rsidRDefault="00EE2EF6" w:rsidP="00BC5DC7">
          <w:pPr>
            <w:pStyle w:val="TOC3"/>
            <w:ind w:left="446"/>
          </w:pPr>
          <w:r>
            <w:t>8</w:t>
          </w:r>
          <w:r w:rsidR="00BC5DC7">
            <w:t xml:space="preserve">.2.2  </w:t>
          </w:r>
          <w:r>
            <w:t xml:space="preserve">Integration Testing </w:t>
          </w:r>
          <w:r w:rsidR="00BC5DC7">
            <w:ptab w:relativeTo="margin" w:alignment="right" w:leader="dot"/>
          </w:r>
          <w:r w:rsidR="00DC01F2">
            <w:t>50</w:t>
          </w:r>
        </w:p>
        <w:p w:rsidR="00EE2EF6" w:rsidRDefault="00EE2EF6" w:rsidP="00EE2EF6">
          <w:pPr>
            <w:pStyle w:val="TOC3"/>
            <w:ind w:left="446"/>
          </w:pPr>
          <w:r>
            <w:t xml:space="preserve">8.2.3  </w:t>
          </w:r>
          <w:r w:rsidRPr="00990958">
            <w:t>Validation testing</w:t>
          </w:r>
          <w:r>
            <w:t xml:space="preserve"> </w:t>
          </w:r>
          <w:r>
            <w:ptab w:relativeTo="margin" w:alignment="right" w:leader="dot"/>
          </w:r>
          <w:r w:rsidR="00DC01F2">
            <w:t>50</w:t>
          </w:r>
        </w:p>
        <w:p w:rsidR="00EE2EF6" w:rsidRDefault="00EE2EF6" w:rsidP="00EE2EF6">
          <w:pPr>
            <w:pStyle w:val="TOC3"/>
            <w:ind w:left="446"/>
          </w:pPr>
          <w:r>
            <w:t xml:space="preserve">8.2.4  </w:t>
          </w:r>
          <w:r w:rsidRPr="00990958">
            <w:t>High-order testing (a.k.a. System Testing)</w:t>
          </w:r>
          <w:r>
            <w:ptab w:relativeTo="margin" w:alignment="right" w:leader="dot"/>
          </w:r>
          <w:r w:rsidR="00DC01F2">
            <w:t>50</w:t>
          </w:r>
        </w:p>
        <w:p w:rsidR="0023433C" w:rsidRDefault="00A714D1" w:rsidP="0023433C">
          <w:pPr>
            <w:pStyle w:val="TOC3"/>
            <w:ind w:left="446"/>
          </w:pPr>
          <w:r>
            <w:t xml:space="preserve">     8</w:t>
          </w:r>
          <w:r w:rsidR="0023433C">
            <w:t xml:space="preserve">.1.4.1  </w:t>
          </w:r>
          <w:r>
            <w:t xml:space="preserve">Security testing </w:t>
          </w:r>
          <w:r w:rsidR="0023433C">
            <w:ptab w:relativeTo="margin" w:alignment="right" w:leader="dot"/>
          </w:r>
          <w:r w:rsidR="00DC01F2">
            <w:t>50</w:t>
          </w:r>
        </w:p>
        <w:p w:rsidR="00EE2EF6" w:rsidRPr="00EE2EF6" w:rsidRDefault="00A714D1" w:rsidP="00A714D1">
          <w:pPr>
            <w:pStyle w:val="TOC3"/>
            <w:ind w:left="446"/>
          </w:pPr>
          <w:r>
            <w:t xml:space="preserve">     8</w:t>
          </w:r>
          <w:r w:rsidR="0023433C">
            <w:t xml:space="preserve">.1.4.2  </w:t>
          </w:r>
          <w:r>
            <w:t xml:space="preserve">Stress testing </w:t>
          </w:r>
          <w:r w:rsidR="0023433C">
            <w:ptab w:relativeTo="margin" w:alignment="right" w:leader="dot"/>
          </w:r>
          <w:r w:rsidR="00DC01F2">
            <w:t>51</w:t>
          </w:r>
        </w:p>
        <w:p w:rsidR="00A714D1" w:rsidRDefault="00A714D1" w:rsidP="00F216F2">
          <w:pPr>
            <w:pStyle w:val="TOC1"/>
          </w:pPr>
          <w:r>
            <w:t>Chapter 9</w:t>
          </w:r>
          <w:r>
            <w:tab/>
          </w:r>
          <w:r w:rsidRPr="007A7B58">
            <w:t>Future Enhancements and Recommendations</w:t>
          </w:r>
          <w:r>
            <w:t xml:space="preserve"> </w:t>
          </w:r>
          <w:r>
            <w:ptab w:relativeTo="margin" w:alignment="right" w:leader="dot"/>
          </w:r>
          <w:r w:rsidR="00DC01F2">
            <w:t>52</w:t>
          </w:r>
        </w:p>
        <w:p w:rsidR="00A714D1" w:rsidRDefault="00A714D1" w:rsidP="00F216F2">
          <w:pPr>
            <w:pStyle w:val="TOC1"/>
          </w:pPr>
          <w:r>
            <w:t>Chapter 10</w:t>
          </w:r>
          <w:r>
            <w:tab/>
          </w:r>
          <w:r w:rsidRPr="00F97618">
            <w:t>Conclusion / Summary</w:t>
          </w:r>
          <w:r>
            <w:t xml:space="preserve"> </w:t>
          </w:r>
          <w:r>
            <w:ptab w:relativeTo="margin" w:alignment="right" w:leader="dot"/>
          </w:r>
          <w:r w:rsidR="00DC01F2">
            <w:t>54</w:t>
          </w:r>
        </w:p>
        <w:p w:rsidR="00A714D1" w:rsidRDefault="00A714D1" w:rsidP="00F216F2">
          <w:pPr>
            <w:pStyle w:val="TOC1"/>
          </w:pPr>
          <w:r>
            <w:t xml:space="preserve">REFRENCE </w:t>
          </w:r>
          <w:r>
            <w:ptab w:relativeTo="margin" w:alignment="right" w:leader="dot"/>
          </w:r>
          <w:r w:rsidR="00DC01F2">
            <w:t>56</w:t>
          </w:r>
        </w:p>
        <w:p w:rsidR="00A714D1" w:rsidRDefault="00A714D1" w:rsidP="00F216F2">
          <w:pPr>
            <w:pStyle w:val="TOC1"/>
          </w:pPr>
          <w:r w:rsidRPr="00B84C4F">
            <w:t>A</w:t>
          </w:r>
          <w:r>
            <w:t xml:space="preserve">PPENDICES </w:t>
          </w:r>
          <w:r>
            <w:ptab w:relativeTo="margin" w:alignment="right" w:leader="dot"/>
          </w:r>
          <w:r w:rsidR="00DC01F2">
            <w:t>57</w:t>
          </w:r>
        </w:p>
        <w:p w:rsidR="00A714D1" w:rsidRDefault="00A714D1" w:rsidP="00F216F2">
          <w:pPr>
            <w:pStyle w:val="TOC1"/>
          </w:pPr>
          <w:r>
            <w:t xml:space="preserve">GLOSSARY </w:t>
          </w:r>
          <w:r>
            <w:ptab w:relativeTo="margin" w:alignment="right" w:leader="dot"/>
          </w:r>
          <w:r w:rsidR="00DC01F2">
            <w:t>58</w:t>
          </w:r>
        </w:p>
        <w:p w:rsidR="0023433C" w:rsidRDefault="0045302A" w:rsidP="0023433C"/>
      </w:sdtContent>
    </w:sdt>
    <w:p w:rsidR="007A7B58" w:rsidRDefault="002B3FB5" w:rsidP="00A714D1">
      <w:r>
        <w:tab/>
      </w:r>
      <w:r>
        <w:tab/>
      </w:r>
      <w:r>
        <w:tab/>
      </w:r>
    </w:p>
    <w:p w:rsidR="00E85F79" w:rsidRDefault="00E85F79" w:rsidP="004B7ED8">
      <w:pPr>
        <w:pStyle w:val="FYP-TOC2"/>
        <w:numPr>
          <w:ilvl w:val="0"/>
          <w:numId w:val="0"/>
        </w:numPr>
        <w:ind w:left="2160" w:hanging="720"/>
      </w:pPr>
    </w:p>
    <w:p w:rsidR="00E864B5" w:rsidRDefault="00E864B5">
      <w:pPr>
        <w:ind w:left="720"/>
        <w:rPr>
          <w:b/>
        </w:rPr>
      </w:pPr>
    </w:p>
    <w:p w:rsidR="00A529A3" w:rsidRDefault="00A529A3">
      <w:pPr>
        <w:ind w:left="720"/>
        <w:rPr>
          <w:b/>
        </w:rPr>
      </w:pPr>
    </w:p>
    <w:p w:rsidR="00A529A3" w:rsidRDefault="002E3C4E" w:rsidP="00A714D1">
      <w:pPr>
        <w:rPr>
          <w:b/>
        </w:rPr>
      </w:pPr>
      <w:r>
        <w:rPr>
          <w:b/>
        </w:rPr>
        <w:br w:type="page"/>
      </w:r>
    </w:p>
    <w:p w:rsidR="00A529A3" w:rsidRDefault="00A529A3">
      <w:pPr>
        <w:ind w:left="720"/>
        <w:rPr>
          <w:b/>
        </w:rPr>
      </w:pPr>
    </w:p>
    <w:p w:rsidR="005F308B" w:rsidRDefault="00B16E37" w:rsidP="005F308B">
      <w:pPr>
        <w:pStyle w:val="FYP-Certificates"/>
      </w:pPr>
      <w:r>
        <w:t>LIST OF FIGURES</w:t>
      </w:r>
    </w:p>
    <w:p w:rsidR="00576BA8" w:rsidRDefault="00576BA8" w:rsidP="005F308B">
      <w:pPr>
        <w:pStyle w:val="ReportDoctext"/>
        <w:rPr>
          <w:b/>
          <w:caps/>
          <w:sz w:val="32"/>
        </w:rPr>
      </w:pPr>
    </w:p>
    <w:p w:rsidR="00895F1E" w:rsidRPr="00B84C4F" w:rsidRDefault="00895F1E" w:rsidP="00895F1E">
      <w:pPr>
        <w:pStyle w:val="FYP-TOC2"/>
        <w:numPr>
          <w:ilvl w:val="0"/>
          <w:numId w:val="0"/>
        </w:numPr>
      </w:pPr>
      <w:r>
        <w:t xml:space="preserve">Figure 2.1: </w:t>
      </w:r>
      <w:r w:rsidR="008A44A3">
        <w:t>Patient use</w:t>
      </w:r>
      <w:r w:rsidR="001111C5">
        <w:tab/>
      </w:r>
      <w:r w:rsidR="008A44A3">
        <w:t xml:space="preserve"> case     </w:t>
      </w:r>
      <w:r>
        <w:tab/>
      </w:r>
      <w:r>
        <w:tab/>
      </w:r>
      <w:r>
        <w:tab/>
      </w:r>
      <w:r>
        <w:tab/>
      </w:r>
      <w:r>
        <w:tab/>
      </w:r>
      <w:r>
        <w:tab/>
      </w:r>
      <w:r>
        <w:tab/>
      </w:r>
      <w:r w:rsidR="00DC01F2">
        <w:tab/>
        <w:t>19</w:t>
      </w:r>
    </w:p>
    <w:p w:rsidR="00895F1E" w:rsidRPr="00B84C4F" w:rsidRDefault="00895F1E" w:rsidP="00895F1E">
      <w:pPr>
        <w:pStyle w:val="FYP-TOC2"/>
        <w:numPr>
          <w:ilvl w:val="0"/>
          <w:numId w:val="0"/>
        </w:numPr>
      </w:pPr>
      <w:r>
        <w:t xml:space="preserve">Figure 2.2: </w:t>
      </w:r>
      <w:r w:rsidR="008A44A3">
        <w:t>Doctor use</w:t>
      </w:r>
      <w:r w:rsidR="008A44A3">
        <w:tab/>
        <w:t xml:space="preserve"> case</w:t>
      </w:r>
      <w:r w:rsidR="00DC01F2">
        <w:t xml:space="preserve"> </w:t>
      </w:r>
      <w:r w:rsidR="00DC01F2">
        <w:tab/>
      </w:r>
      <w:r w:rsidR="00DC01F2">
        <w:tab/>
      </w:r>
      <w:r w:rsidR="00DC01F2">
        <w:tab/>
      </w:r>
      <w:r w:rsidR="00DC01F2">
        <w:tab/>
      </w:r>
      <w:r w:rsidR="00DC01F2">
        <w:tab/>
      </w:r>
      <w:r w:rsidR="00DC01F2">
        <w:tab/>
      </w:r>
      <w:r w:rsidR="00DC01F2">
        <w:tab/>
      </w:r>
      <w:r w:rsidR="00DC01F2">
        <w:tab/>
      </w:r>
      <w:r w:rsidR="00DC01F2">
        <w:tab/>
        <w:t>20</w:t>
      </w:r>
    </w:p>
    <w:p w:rsidR="00510862" w:rsidRPr="00B84C4F" w:rsidRDefault="00510862" w:rsidP="00510862">
      <w:pPr>
        <w:pStyle w:val="FYP-TOC2"/>
        <w:numPr>
          <w:ilvl w:val="0"/>
          <w:numId w:val="0"/>
        </w:numPr>
      </w:pPr>
      <w:r>
        <w:t xml:space="preserve">Figure 2.3: </w:t>
      </w:r>
      <w:r w:rsidR="008A44A3">
        <w:t>Admin use</w:t>
      </w:r>
      <w:r w:rsidR="008A44A3">
        <w:tab/>
        <w:t xml:space="preserve"> case</w:t>
      </w:r>
      <w:r w:rsidR="00DC01F2">
        <w:tab/>
      </w:r>
      <w:r w:rsidR="00DC01F2">
        <w:tab/>
      </w:r>
      <w:r w:rsidR="00DC01F2">
        <w:tab/>
      </w:r>
      <w:r w:rsidR="00DC01F2">
        <w:tab/>
      </w:r>
      <w:r w:rsidR="00DC01F2">
        <w:tab/>
      </w:r>
      <w:r w:rsidR="00DC01F2">
        <w:tab/>
      </w:r>
      <w:r w:rsidR="00DC01F2">
        <w:tab/>
      </w:r>
      <w:r w:rsidR="00DC01F2">
        <w:tab/>
      </w:r>
      <w:r w:rsidR="00DC01F2">
        <w:tab/>
        <w:t>21</w:t>
      </w:r>
    </w:p>
    <w:p w:rsidR="00895F1E" w:rsidRPr="00510862" w:rsidRDefault="00510862" w:rsidP="00510862">
      <w:pPr>
        <w:pStyle w:val="FYP-TOC2"/>
        <w:numPr>
          <w:ilvl w:val="0"/>
          <w:numId w:val="0"/>
        </w:numPr>
      </w:pPr>
      <w:r>
        <w:t xml:space="preserve">Figure 2.4: </w:t>
      </w:r>
      <w:r w:rsidR="008A44A3">
        <w:t xml:space="preserve">Combine use case             </w:t>
      </w:r>
      <w:r w:rsidR="00DC01F2">
        <w:tab/>
      </w:r>
      <w:r w:rsidR="00DC01F2">
        <w:tab/>
      </w:r>
      <w:r w:rsidR="00DC01F2">
        <w:tab/>
      </w:r>
      <w:r w:rsidR="00DC01F2">
        <w:tab/>
      </w:r>
      <w:r w:rsidR="00DC01F2">
        <w:tab/>
      </w:r>
      <w:r w:rsidR="00DC01F2">
        <w:tab/>
      </w:r>
      <w:r w:rsidR="00DC01F2">
        <w:tab/>
        <w:t>22</w:t>
      </w:r>
    </w:p>
    <w:p w:rsidR="00895F1E" w:rsidRPr="00B84C4F" w:rsidRDefault="00895F1E" w:rsidP="00895F1E">
      <w:pPr>
        <w:pStyle w:val="FYP-TOC2"/>
        <w:numPr>
          <w:ilvl w:val="0"/>
          <w:numId w:val="0"/>
        </w:numPr>
      </w:pPr>
      <w:r>
        <w:t xml:space="preserve">Figure 3.1: </w:t>
      </w:r>
      <w:r w:rsidR="008A44A3">
        <w:t>Architecture model</w:t>
      </w:r>
      <w:r w:rsidR="00DC01F2">
        <w:tab/>
      </w:r>
      <w:r w:rsidR="00DC01F2">
        <w:tab/>
      </w:r>
      <w:r w:rsidR="00DC01F2">
        <w:tab/>
      </w:r>
      <w:r w:rsidR="00DC01F2">
        <w:tab/>
      </w:r>
      <w:r w:rsidR="00DC01F2">
        <w:tab/>
      </w:r>
      <w:r w:rsidR="00DC01F2">
        <w:tab/>
      </w:r>
      <w:r w:rsidR="00DC01F2">
        <w:tab/>
      </w:r>
      <w:r w:rsidR="00DC01F2">
        <w:tab/>
        <w:t>26</w:t>
      </w:r>
    </w:p>
    <w:p w:rsidR="00895F1E" w:rsidRPr="00B84C4F" w:rsidRDefault="00895F1E" w:rsidP="00895F1E">
      <w:pPr>
        <w:pStyle w:val="FYP-TOC2"/>
        <w:numPr>
          <w:ilvl w:val="0"/>
          <w:numId w:val="0"/>
        </w:numPr>
      </w:pPr>
      <w:r>
        <w:t xml:space="preserve">Figure 3.2: </w:t>
      </w:r>
      <w:r w:rsidR="008A44A3">
        <w:t>Subsystem</w:t>
      </w:r>
      <w:r w:rsidR="001111C5">
        <w:tab/>
      </w:r>
      <w:r w:rsidR="00DC01F2">
        <w:t xml:space="preserve"> </w:t>
      </w:r>
      <w:r w:rsidR="00DC01F2">
        <w:tab/>
      </w:r>
      <w:r w:rsidR="00DC01F2">
        <w:tab/>
      </w:r>
      <w:r w:rsidR="00DC01F2">
        <w:tab/>
      </w:r>
      <w:r w:rsidR="00DC01F2">
        <w:tab/>
      </w:r>
      <w:r w:rsidR="00DC01F2">
        <w:tab/>
      </w:r>
      <w:r w:rsidR="00DC01F2">
        <w:tab/>
      </w:r>
      <w:r w:rsidR="00DC01F2">
        <w:tab/>
      </w:r>
      <w:r w:rsidR="00DC01F2">
        <w:tab/>
      </w:r>
      <w:r w:rsidR="00DC01F2">
        <w:tab/>
        <w:t>27</w:t>
      </w:r>
    </w:p>
    <w:p w:rsidR="000C5991" w:rsidRDefault="000C5991" w:rsidP="00510862">
      <w:pPr>
        <w:pStyle w:val="FYP-TOC2"/>
        <w:numPr>
          <w:ilvl w:val="0"/>
          <w:numId w:val="0"/>
        </w:numPr>
      </w:pPr>
      <w:r>
        <w:t>Fig</w:t>
      </w:r>
      <w:r w:rsidR="00DC01F2">
        <w:t xml:space="preserve">ure 3.3: ERD Diagram </w:t>
      </w:r>
      <w:r w:rsidR="00DC01F2">
        <w:tab/>
      </w:r>
      <w:r w:rsidR="00DC01F2">
        <w:tab/>
      </w:r>
      <w:r w:rsidR="00DC01F2">
        <w:tab/>
      </w:r>
      <w:r w:rsidR="00DC01F2">
        <w:tab/>
      </w:r>
      <w:r w:rsidR="00DC01F2">
        <w:tab/>
      </w:r>
      <w:r w:rsidR="00DC01F2">
        <w:tab/>
      </w:r>
      <w:r w:rsidR="00DC01F2">
        <w:tab/>
      </w:r>
      <w:r w:rsidR="00DC01F2">
        <w:tab/>
      </w:r>
      <w:r w:rsidR="00DC01F2">
        <w:tab/>
        <w:t>29</w:t>
      </w:r>
    </w:p>
    <w:p w:rsidR="00510862" w:rsidRPr="00B84C4F" w:rsidRDefault="00510862" w:rsidP="00510862">
      <w:pPr>
        <w:pStyle w:val="FYP-TOC2"/>
        <w:numPr>
          <w:ilvl w:val="0"/>
          <w:numId w:val="0"/>
        </w:numPr>
      </w:pPr>
      <w:r>
        <w:t xml:space="preserve">Figure 4.1: </w:t>
      </w:r>
      <w:r w:rsidR="008A44A3">
        <w:t>Subsystem Module</w:t>
      </w:r>
      <w:r w:rsidR="00DC01F2">
        <w:tab/>
      </w:r>
      <w:r w:rsidR="00DC01F2">
        <w:tab/>
      </w:r>
      <w:r w:rsidR="00DC01F2">
        <w:tab/>
      </w:r>
      <w:r w:rsidR="00DC01F2">
        <w:tab/>
      </w:r>
      <w:r w:rsidR="00DC01F2">
        <w:tab/>
      </w:r>
      <w:r w:rsidR="00DC01F2">
        <w:tab/>
      </w:r>
      <w:r w:rsidR="00DC01F2">
        <w:tab/>
      </w:r>
      <w:r w:rsidR="00DC01F2">
        <w:tab/>
        <w:t>32</w:t>
      </w:r>
    </w:p>
    <w:p w:rsidR="00510862" w:rsidRPr="00B84C4F" w:rsidRDefault="00510862" w:rsidP="00510862">
      <w:pPr>
        <w:pStyle w:val="FYP-TOC2"/>
        <w:numPr>
          <w:ilvl w:val="0"/>
          <w:numId w:val="0"/>
        </w:numPr>
      </w:pPr>
      <w:r>
        <w:t xml:space="preserve">Figure 5.1: </w:t>
      </w:r>
      <w:r w:rsidR="008A44A3" w:rsidRPr="000C5991">
        <w:t>State Transition Diagram</w:t>
      </w:r>
      <w:r w:rsidR="008A44A3" w:rsidRPr="000C5991">
        <w:rPr>
          <w:sz w:val="32"/>
        </w:rPr>
        <w:t xml:space="preserve">      </w:t>
      </w:r>
      <w:r w:rsidR="005E7676">
        <w:tab/>
      </w:r>
      <w:r w:rsidR="005E7676">
        <w:tab/>
      </w:r>
      <w:r w:rsidR="005E7676">
        <w:tab/>
      </w:r>
      <w:r w:rsidR="005E7676">
        <w:tab/>
      </w:r>
      <w:r w:rsidR="005E7676">
        <w:tab/>
      </w:r>
      <w:r w:rsidR="005E7676">
        <w:tab/>
      </w:r>
      <w:r w:rsidR="005E7676">
        <w:tab/>
        <w:t>38</w:t>
      </w:r>
    </w:p>
    <w:p w:rsidR="00895F1E" w:rsidRDefault="00895F1E" w:rsidP="005F308B">
      <w:pPr>
        <w:pStyle w:val="ReportDoctext"/>
        <w:rPr>
          <w:b/>
          <w:caps/>
          <w:sz w:val="32"/>
        </w:rPr>
      </w:pPr>
    </w:p>
    <w:p w:rsidR="00C3032D" w:rsidRDefault="00C3032D" w:rsidP="005F308B">
      <w:pPr>
        <w:rPr>
          <w:rFonts w:ascii="Arial" w:hAnsi="Arial"/>
          <w:b/>
          <w:caps/>
          <w:sz w:val="32"/>
        </w:rPr>
      </w:pPr>
    </w:p>
    <w:p w:rsidR="00C3032D" w:rsidRDefault="00C3032D" w:rsidP="00C3032D">
      <w:pPr>
        <w:rPr>
          <w:rFonts w:ascii="Arial" w:hAnsi="Arial"/>
          <w:b/>
          <w:caps/>
          <w:sz w:val="32"/>
        </w:rPr>
      </w:pPr>
    </w:p>
    <w:p w:rsidR="00B16E37" w:rsidRDefault="005F308B" w:rsidP="00480A36">
      <w:pPr>
        <w:pStyle w:val="FYP-Certificates"/>
        <w:ind w:left="360" w:hanging="360"/>
      </w:pPr>
      <w:r>
        <w:rPr>
          <w:b w:val="0"/>
          <w:sz w:val="36"/>
        </w:rPr>
        <w:br w:type="page"/>
      </w:r>
      <w:r w:rsidR="00B16E37">
        <w:lastRenderedPageBreak/>
        <w:t>LIST OF tABLES</w:t>
      </w:r>
    </w:p>
    <w:p w:rsidR="00B16E37" w:rsidRDefault="00B16E37" w:rsidP="00480A36">
      <w:pPr>
        <w:pStyle w:val="ReportDoctext"/>
        <w:ind w:hanging="360"/>
        <w:rPr>
          <w:b/>
          <w:caps/>
          <w:sz w:val="32"/>
        </w:rPr>
      </w:pPr>
    </w:p>
    <w:p w:rsidR="00480A36" w:rsidRPr="00B84C4F" w:rsidRDefault="006D11C3" w:rsidP="00480A36">
      <w:pPr>
        <w:pStyle w:val="FYP-TOC2"/>
        <w:numPr>
          <w:ilvl w:val="0"/>
          <w:numId w:val="0"/>
        </w:numPr>
        <w:ind w:left="284" w:hanging="284"/>
      </w:pPr>
      <w:r>
        <w:t>Table</w:t>
      </w:r>
      <w:r w:rsidR="000C5991">
        <w:t xml:space="preserve"> 7</w:t>
      </w:r>
      <w:r w:rsidR="00480A36">
        <w:t xml:space="preserve">.1: </w:t>
      </w:r>
      <w:r w:rsidR="000C5991">
        <w:t>Estimated Cost</w:t>
      </w:r>
      <w:r w:rsidR="005E7676">
        <w:t xml:space="preserve"> </w:t>
      </w:r>
      <w:r w:rsidR="005E7676">
        <w:tab/>
      </w:r>
      <w:r w:rsidR="005E7676">
        <w:tab/>
      </w:r>
      <w:r w:rsidR="005E7676">
        <w:tab/>
      </w:r>
      <w:r w:rsidR="005E7676">
        <w:tab/>
      </w:r>
      <w:r w:rsidR="005E7676">
        <w:tab/>
      </w:r>
      <w:r w:rsidR="005E7676">
        <w:tab/>
      </w:r>
      <w:r w:rsidR="005E7676">
        <w:tab/>
      </w:r>
      <w:r w:rsidR="005E7676">
        <w:tab/>
      </w:r>
      <w:r w:rsidR="005E7676">
        <w:tab/>
        <w:t>45</w:t>
      </w:r>
    </w:p>
    <w:p w:rsidR="00480A36" w:rsidRPr="00B84C4F" w:rsidRDefault="006D11C3" w:rsidP="00DA0AE7">
      <w:pPr>
        <w:pStyle w:val="FYP-Bodytext"/>
        <w:ind w:left="0"/>
      </w:pPr>
      <w:r>
        <w:t>Table</w:t>
      </w:r>
      <w:r w:rsidR="000C5991">
        <w:t xml:space="preserve"> 8.1</w:t>
      </w:r>
      <w:r w:rsidR="00480A36">
        <w:t xml:space="preserve">: </w:t>
      </w:r>
      <w:r w:rsidR="000C5991" w:rsidRPr="00DA0AE7">
        <w:t>Test Cases</w:t>
      </w:r>
      <w:r w:rsidR="00DA0AE7">
        <w:rPr>
          <w:b/>
        </w:rPr>
        <w:t xml:space="preserve">                         </w:t>
      </w:r>
      <w:r w:rsidR="00DA0AE7">
        <w:t xml:space="preserve"> </w:t>
      </w:r>
      <w:r w:rsidR="005E7676">
        <w:tab/>
      </w:r>
      <w:r w:rsidR="005E7676">
        <w:tab/>
      </w:r>
      <w:r w:rsidR="005E7676">
        <w:tab/>
      </w:r>
      <w:r w:rsidR="005E7676">
        <w:tab/>
      </w:r>
      <w:r w:rsidR="005E7676">
        <w:tab/>
      </w:r>
      <w:r w:rsidR="005E7676">
        <w:tab/>
      </w:r>
      <w:r w:rsidR="005E7676">
        <w:tab/>
        <w:t>49</w:t>
      </w:r>
    </w:p>
    <w:p w:rsidR="00480A36" w:rsidRPr="00B84C4F" w:rsidRDefault="006D11C3" w:rsidP="00480A36">
      <w:pPr>
        <w:pStyle w:val="FYP-TOC2"/>
        <w:numPr>
          <w:ilvl w:val="0"/>
          <w:numId w:val="0"/>
        </w:numPr>
        <w:ind w:left="284" w:hanging="284"/>
      </w:pPr>
      <w:r>
        <w:t>Table</w:t>
      </w:r>
      <w:r w:rsidR="00DA0AE7">
        <w:t xml:space="preserve"> 8.2</w:t>
      </w:r>
      <w:r w:rsidR="00480A36">
        <w:t xml:space="preserve">: </w:t>
      </w:r>
      <w:r w:rsidR="00DA0AE7" w:rsidRPr="00F9452F">
        <w:t>Security Test</w:t>
      </w:r>
      <w:r w:rsidR="005E7676">
        <w:tab/>
      </w:r>
      <w:r w:rsidR="005E7676">
        <w:tab/>
      </w:r>
      <w:r w:rsidR="005E7676">
        <w:tab/>
      </w:r>
      <w:r w:rsidR="005E7676">
        <w:tab/>
      </w:r>
      <w:r w:rsidR="005E7676">
        <w:tab/>
      </w:r>
      <w:r w:rsidR="005E7676">
        <w:tab/>
      </w:r>
      <w:r w:rsidR="005E7676">
        <w:tab/>
      </w:r>
      <w:r w:rsidR="005E7676">
        <w:tab/>
      </w:r>
      <w:r w:rsidR="005E7676">
        <w:tab/>
        <w:t>5</w:t>
      </w:r>
      <w:r w:rsidR="00480A36">
        <w:t>1</w:t>
      </w:r>
    </w:p>
    <w:p w:rsidR="00EB5C6B" w:rsidRPr="00B84C4F" w:rsidRDefault="00DA0AE7" w:rsidP="00EB5C6B">
      <w:pPr>
        <w:pStyle w:val="FYP-TOC2"/>
        <w:numPr>
          <w:ilvl w:val="0"/>
          <w:numId w:val="0"/>
        </w:numPr>
        <w:ind w:left="284" w:hanging="284"/>
      </w:pPr>
      <w:r>
        <w:t>Table 8</w:t>
      </w:r>
      <w:r w:rsidR="00EB5C6B">
        <w:t xml:space="preserve">.3: </w:t>
      </w:r>
      <w:r>
        <w:t>Stress</w:t>
      </w:r>
      <w:r w:rsidRPr="00F9452F">
        <w:t xml:space="preserve"> Test</w:t>
      </w:r>
      <w:r>
        <w:t xml:space="preserve">              </w:t>
      </w:r>
      <w:r w:rsidR="005E7676">
        <w:tab/>
      </w:r>
      <w:r w:rsidR="005E7676">
        <w:tab/>
      </w:r>
      <w:r w:rsidR="005E7676">
        <w:tab/>
      </w:r>
      <w:r w:rsidR="005E7676">
        <w:tab/>
      </w:r>
      <w:r w:rsidR="005E7676">
        <w:tab/>
      </w:r>
      <w:r w:rsidR="005E7676">
        <w:tab/>
      </w:r>
      <w:r w:rsidR="005E7676">
        <w:tab/>
      </w:r>
      <w:r w:rsidR="005E7676">
        <w:tab/>
        <w:t>5</w:t>
      </w:r>
      <w:r w:rsidR="00EB5C6B">
        <w:t>1</w:t>
      </w:r>
    </w:p>
    <w:p w:rsidR="00480A36" w:rsidRPr="00B84C4F" w:rsidRDefault="00480A36" w:rsidP="00480A36">
      <w:pPr>
        <w:pStyle w:val="FYP-TOC2"/>
        <w:numPr>
          <w:ilvl w:val="0"/>
          <w:numId w:val="0"/>
        </w:numPr>
        <w:ind w:left="284" w:hanging="284"/>
      </w:pPr>
      <w:r>
        <w:tab/>
      </w:r>
      <w:r>
        <w:tab/>
      </w:r>
      <w:r>
        <w:tab/>
      </w:r>
      <w:r>
        <w:tab/>
      </w:r>
      <w:r>
        <w:tab/>
      </w:r>
      <w:r>
        <w:tab/>
      </w:r>
    </w:p>
    <w:p w:rsidR="00B16E37" w:rsidRDefault="00B16E37" w:rsidP="00B16E37">
      <w:pPr>
        <w:rPr>
          <w:rFonts w:ascii="Arial" w:hAnsi="Arial"/>
          <w:b/>
          <w:caps/>
          <w:sz w:val="32"/>
        </w:rPr>
      </w:pPr>
    </w:p>
    <w:p w:rsidR="00B16E37" w:rsidRDefault="00B16E37" w:rsidP="00B16E37">
      <w:pPr>
        <w:rPr>
          <w:rFonts w:ascii="Arial" w:hAnsi="Arial"/>
          <w:b/>
          <w:caps/>
          <w:sz w:val="32"/>
        </w:rPr>
      </w:pPr>
    </w:p>
    <w:tbl>
      <w:tblPr>
        <w:tblW w:w="0" w:type="auto"/>
        <w:jc w:val="center"/>
        <w:tblLook w:val="04A0"/>
      </w:tblPr>
      <w:tblGrid>
        <w:gridCol w:w="9243"/>
      </w:tblGrid>
      <w:tr w:rsidR="001D0DE3" w:rsidRPr="004C784C" w:rsidTr="009D5C92">
        <w:trPr>
          <w:trHeight w:val="14307"/>
          <w:jc w:val="center"/>
        </w:trPr>
        <w:tc>
          <w:tcPr>
            <w:tcW w:w="9243" w:type="dxa"/>
            <w:shd w:val="clear" w:color="auto" w:fill="auto"/>
            <w:vAlign w:val="center"/>
          </w:tcPr>
          <w:p w:rsidR="001D0DE3" w:rsidRPr="00497736" w:rsidRDefault="00B16E37" w:rsidP="00497736">
            <w:pPr>
              <w:pStyle w:val="Heading1"/>
              <w:jc w:val="center"/>
              <w:rPr>
                <w:rFonts w:eastAsia="Arial"/>
                <w:color w:val="auto"/>
                <w:sz w:val="80"/>
                <w:szCs w:val="80"/>
              </w:rPr>
            </w:pPr>
            <w:r>
              <w:rPr>
                <w:sz w:val="36"/>
              </w:rPr>
              <w:lastRenderedPageBreak/>
              <w:br w:type="page"/>
            </w:r>
            <w:r w:rsidR="001D0DE3" w:rsidRPr="009C08F6">
              <w:rPr>
                <w:rFonts w:eastAsia="Arial"/>
                <w:color w:val="auto"/>
                <w:sz w:val="70"/>
                <w:szCs w:val="70"/>
              </w:rPr>
              <w:t>Chapter</w:t>
            </w:r>
            <w:r w:rsidR="00AF6A33" w:rsidRPr="009C08F6">
              <w:rPr>
                <w:rFonts w:eastAsia="Arial"/>
                <w:color w:val="auto"/>
                <w:sz w:val="70"/>
                <w:szCs w:val="70"/>
              </w:rPr>
              <w:t xml:space="preserve"> # </w:t>
            </w:r>
            <w:r w:rsidR="007C4980" w:rsidRPr="009C08F6">
              <w:rPr>
                <w:rFonts w:eastAsia="Arial"/>
                <w:color w:val="auto"/>
                <w:sz w:val="70"/>
                <w:szCs w:val="70"/>
              </w:rPr>
              <w:t>1</w:t>
            </w:r>
            <w:r w:rsidR="007C4980" w:rsidRPr="00497736">
              <w:rPr>
                <w:rFonts w:eastAsia="Arial"/>
                <w:color w:val="auto"/>
                <w:sz w:val="240"/>
                <w:szCs w:val="80"/>
              </w:rPr>
              <w:br/>
            </w:r>
            <w:r w:rsidR="001D0DE3" w:rsidRPr="009C08F6">
              <w:rPr>
                <w:rFonts w:ascii="Arial" w:eastAsia="Arial" w:hAnsi="Arial" w:cs="Arial"/>
                <w:color w:val="auto"/>
                <w:sz w:val="60"/>
                <w:szCs w:val="60"/>
              </w:rPr>
              <w:t>Introduction</w:t>
            </w:r>
          </w:p>
        </w:tc>
      </w:tr>
    </w:tbl>
    <w:p w:rsidR="00776E1E" w:rsidRPr="00497736" w:rsidRDefault="00776E1E" w:rsidP="00497736">
      <w:pPr>
        <w:pStyle w:val="Caption"/>
      </w:pPr>
    </w:p>
    <w:p w:rsidR="004708FD" w:rsidRDefault="004708FD" w:rsidP="00497736">
      <w:pPr>
        <w:pStyle w:val="Heading2"/>
      </w:pPr>
      <w:r>
        <w:t>Introduction</w:t>
      </w:r>
    </w:p>
    <w:p w:rsidR="004708FD" w:rsidRDefault="006400D2" w:rsidP="00424342">
      <w:pPr>
        <w:pStyle w:val="FYP-Bodytext"/>
      </w:pPr>
      <w:r>
        <w:t>T</w:t>
      </w:r>
      <w:r w:rsidRPr="006400D2">
        <w:t>he Doctor Appointment Booking System web application is a platform that enables patients to book appointments with doctors online. The application aims to streamline the appointment booking process and provide a convenient and efficient way for patients to schedule their medical consultations. This document serves as the complete project documentation for the Doctor Appointment Booking System web application</w:t>
      </w:r>
      <w:r>
        <w:t>.</w:t>
      </w:r>
    </w:p>
    <w:p w:rsidR="004708FD" w:rsidRPr="00497736" w:rsidRDefault="004708FD" w:rsidP="00497736">
      <w:pPr>
        <w:pStyle w:val="Heading2"/>
      </w:pPr>
      <w:r w:rsidRPr="00497736">
        <w:t>Goals and objectives</w:t>
      </w:r>
    </w:p>
    <w:p w:rsidR="006400D2" w:rsidRDefault="006400D2" w:rsidP="00424342">
      <w:pPr>
        <w:pStyle w:val="FYP-Bodytext"/>
      </w:pPr>
      <w:r w:rsidRPr="006400D2">
        <w:t>The goals and objectives of the Doctor Appointment Booking System web application are as follow</w:t>
      </w:r>
      <w:r>
        <w:t>s:</w:t>
      </w:r>
    </w:p>
    <w:p w:rsidR="006400D2" w:rsidRDefault="006400D2" w:rsidP="00424342">
      <w:pPr>
        <w:pStyle w:val="FYP-Bodytext"/>
      </w:pPr>
      <w:r w:rsidRPr="00C83407">
        <w:rPr>
          <w:b/>
        </w:rPr>
        <w:t>Goal 1</w:t>
      </w:r>
      <w:r>
        <w:t>: Provide a user-friendly interface for patients to search for doctors and book appointments.</w:t>
      </w:r>
    </w:p>
    <w:p w:rsidR="006400D2" w:rsidRDefault="006400D2" w:rsidP="00424342">
      <w:pPr>
        <w:pStyle w:val="FYP-Bodytext"/>
      </w:pPr>
      <w:r w:rsidRPr="006400D2">
        <w:rPr>
          <w:b/>
        </w:rPr>
        <w:t>Goal 2</w:t>
      </w:r>
      <w:r>
        <w:t>: Enable doctors to manage their profiles, availability schedule, and appointments.</w:t>
      </w:r>
    </w:p>
    <w:p w:rsidR="006400D2" w:rsidRDefault="006400D2" w:rsidP="00424342">
      <w:pPr>
        <w:pStyle w:val="FYP-Bodytext"/>
      </w:pPr>
      <w:r w:rsidRPr="006400D2">
        <w:rPr>
          <w:b/>
        </w:rPr>
        <w:t>Goal 3</w:t>
      </w:r>
      <w:r>
        <w:t>: Facilitate efficient communication between doctors and patients through a chat feature.</w:t>
      </w:r>
    </w:p>
    <w:p w:rsidR="006400D2" w:rsidRDefault="006400D2" w:rsidP="00424342">
      <w:pPr>
        <w:pStyle w:val="FYP-Bodytext"/>
      </w:pPr>
      <w:r w:rsidRPr="00C83407">
        <w:rPr>
          <w:b/>
        </w:rPr>
        <w:t>Objective 1</w:t>
      </w:r>
      <w:r>
        <w:t xml:space="preserve">: Develop a responsive and visually appealing </w:t>
      </w:r>
      <w:r w:rsidR="00C83407">
        <w:t>web frontend using the</w:t>
      </w:r>
      <w:r>
        <w:t xml:space="preserve"> Doctor Appointment Booking System.</w:t>
      </w:r>
    </w:p>
    <w:p w:rsidR="006400D2" w:rsidRDefault="006400D2" w:rsidP="00424342">
      <w:pPr>
        <w:pStyle w:val="FYP-Bodytext"/>
      </w:pPr>
      <w:r w:rsidRPr="00C83407">
        <w:rPr>
          <w:b/>
        </w:rPr>
        <w:t>Objective 2</w:t>
      </w:r>
      <w:r>
        <w:t>: Implement user authentication and role-based access control to differentiate between doctors, patients, and administrators.</w:t>
      </w:r>
    </w:p>
    <w:p w:rsidR="006400D2" w:rsidRDefault="006400D2" w:rsidP="00424342">
      <w:pPr>
        <w:pStyle w:val="FYP-Bodytext"/>
      </w:pPr>
      <w:r w:rsidRPr="00C83407">
        <w:rPr>
          <w:b/>
        </w:rPr>
        <w:t>Objective 3</w:t>
      </w:r>
      <w:r>
        <w:t xml:space="preserve">: Create data models to represent entities such as users, doctors, clinics, appointments, and </w:t>
      </w:r>
      <w:proofErr w:type="gramStart"/>
      <w:r>
        <w:t>chat</w:t>
      </w:r>
      <w:proofErr w:type="gramEnd"/>
      <w:r>
        <w:t xml:space="preserve"> messages.</w:t>
      </w:r>
    </w:p>
    <w:p w:rsidR="006400D2" w:rsidRDefault="006400D2" w:rsidP="00424342">
      <w:pPr>
        <w:pStyle w:val="FYP-Bodytext"/>
      </w:pPr>
      <w:r w:rsidRPr="00C83407">
        <w:rPr>
          <w:b/>
        </w:rPr>
        <w:t>Objective 4</w:t>
      </w:r>
      <w:r>
        <w:t>: Design and implement the necessary subsystems and modules to support the functionalities of the application.</w:t>
      </w:r>
    </w:p>
    <w:p w:rsidR="006400D2" w:rsidRDefault="006400D2" w:rsidP="00424342">
      <w:pPr>
        <w:pStyle w:val="FYP-Bodytext"/>
      </w:pPr>
      <w:r w:rsidRPr="00C83407">
        <w:rPr>
          <w:b/>
        </w:rPr>
        <w:t>Objective 5</w:t>
      </w:r>
      <w:r>
        <w:t>: Conduct comprehensive testing to ensure the reliability, security, and performance of the system.</w:t>
      </w:r>
    </w:p>
    <w:p w:rsidR="006400D2" w:rsidRDefault="006400D2" w:rsidP="00424342">
      <w:pPr>
        <w:pStyle w:val="FYP-Bodytext"/>
      </w:pPr>
      <w:r w:rsidRPr="00C83407">
        <w:rPr>
          <w:b/>
        </w:rPr>
        <w:t>Objective 6</w:t>
      </w:r>
      <w:r>
        <w:t>: Provide documentation to guide users, developers, and administrators in understanding and utilizing the Doctor Appointment Booking System web application</w:t>
      </w:r>
    </w:p>
    <w:p w:rsidR="004708FD" w:rsidRPr="00497736" w:rsidRDefault="004708FD" w:rsidP="00497736">
      <w:pPr>
        <w:pStyle w:val="Heading2"/>
      </w:pPr>
      <w:r w:rsidRPr="00497736">
        <w:t>System statement of scope</w:t>
      </w:r>
    </w:p>
    <w:p w:rsidR="004708FD" w:rsidRDefault="00C83407" w:rsidP="00424342">
      <w:pPr>
        <w:pStyle w:val="FYP-Bodytext"/>
      </w:pPr>
      <w:r w:rsidRPr="00C83407">
        <w:t>The Doctor Appointment Booking System web application allows patients to browse and search for doctors based on various criteria such as specialization, location, and availability. Patients can view detailed information about doctors, including their profile, clinic details, services offered, and availability schedule. They can then book</w:t>
      </w:r>
      <w:r>
        <w:t xml:space="preserve"> </w:t>
      </w:r>
      <w:r w:rsidRPr="00C83407">
        <w:lastRenderedPageBreak/>
        <w:t>appointments with their chosen doctor at a convenient date and time. Doctors have access to a dedicated dashboard where they can manage their profiles, availability schedule, and appointments. Administrators can oversee the entire system and manage user accounts, doctor profiles, clinics, and appointments</w:t>
      </w:r>
      <w:r>
        <w:t>.</w:t>
      </w:r>
    </w:p>
    <w:p w:rsidR="004708FD" w:rsidRPr="00497736" w:rsidRDefault="004708FD" w:rsidP="00497736">
      <w:pPr>
        <w:pStyle w:val="Heading2"/>
      </w:pPr>
      <w:r w:rsidRPr="00497736">
        <w:t>System context</w:t>
      </w:r>
    </w:p>
    <w:p w:rsidR="004708FD" w:rsidRDefault="00C83407" w:rsidP="00424342">
      <w:pPr>
        <w:pStyle w:val="FYP-Bodytext"/>
      </w:pPr>
      <w:r w:rsidRPr="00C83407">
        <w:t xml:space="preserve">The Doctor Appointment Booking System web application is a standalone system that operates within the context of a web environment. It interfaces with web browsers used by patients, doctors, and administrators to access and interact with the application. The system stores and retrieves data from a relational database management system (DBMS) to manage user accounts, doctor profiles, clinics, appointments, and </w:t>
      </w:r>
      <w:proofErr w:type="gramStart"/>
      <w:r w:rsidRPr="00C83407">
        <w:t>chat</w:t>
      </w:r>
      <w:proofErr w:type="gramEnd"/>
      <w:r w:rsidRPr="00C83407">
        <w:t xml:space="preserve"> messages. The application utilizes the Django framework for web development, incorporating various libraries and tools to enhance functionality and user experience</w:t>
      </w:r>
      <w:r>
        <w:t>.</w:t>
      </w:r>
      <w:r w:rsidR="00006431">
        <w:t xml:space="preserve"> </w:t>
      </w:r>
    </w:p>
    <w:p w:rsidR="004708FD" w:rsidRPr="00D77BE5" w:rsidRDefault="004708FD" w:rsidP="00497736">
      <w:pPr>
        <w:pStyle w:val="Heading2"/>
      </w:pPr>
      <w:r w:rsidRPr="00D77BE5">
        <w:t xml:space="preserve">Theoretical Background </w:t>
      </w:r>
      <w:r w:rsidR="00006431" w:rsidRPr="00D77BE5">
        <w:t>(</w:t>
      </w:r>
      <w:r w:rsidR="00884016" w:rsidRPr="00D77BE5">
        <w:t>of project</w:t>
      </w:r>
      <w:r w:rsidR="00006431" w:rsidRPr="00D77BE5">
        <w:t>)</w:t>
      </w:r>
    </w:p>
    <w:p w:rsidR="00C83407" w:rsidRDefault="00C83407" w:rsidP="00424342">
      <w:pPr>
        <w:pStyle w:val="FYP-Bodytext"/>
      </w:pPr>
      <w:r>
        <w:t>The Doctor Appointment Booking System web application is built using the Django framework, which follows the Model-View-Controller (MVC) architectural pattern. The MVC pattern separates the application into three interconnected components:</w:t>
      </w:r>
    </w:p>
    <w:p w:rsidR="00C83407" w:rsidRDefault="00C83407" w:rsidP="00424342">
      <w:pPr>
        <w:pStyle w:val="FYP-Bodytext"/>
      </w:pPr>
      <w:r>
        <w:t>•</w:t>
      </w:r>
      <w:r>
        <w:tab/>
        <w:t>Model: Represents the data and business logic of the application.</w:t>
      </w:r>
    </w:p>
    <w:p w:rsidR="00C83407" w:rsidRDefault="00C83407" w:rsidP="00424342">
      <w:pPr>
        <w:pStyle w:val="FYP-Bodytext"/>
      </w:pPr>
      <w:r>
        <w:t>•</w:t>
      </w:r>
      <w:r>
        <w:tab/>
        <w:t>View: Handles the presentation layer and user interface.</w:t>
      </w:r>
    </w:p>
    <w:p w:rsidR="00C83407" w:rsidRDefault="00C83407" w:rsidP="00424342">
      <w:pPr>
        <w:pStyle w:val="FYP-Bodytext"/>
      </w:pPr>
      <w:r>
        <w:t>•</w:t>
      </w:r>
      <w:r>
        <w:tab/>
        <w:t>Controller: Manages the flow of data and coordinates interactions between the model and view components.</w:t>
      </w:r>
    </w:p>
    <w:p w:rsidR="004708FD" w:rsidRDefault="00C83407" w:rsidP="00424342">
      <w:pPr>
        <w:pStyle w:val="FYP-Bodytext"/>
      </w:pPr>
      <w:r>
        <w:t>The Django framework provides a robust foundation for building web applications, offering features such as URL routing, template rendering, and database management. By utilizing Django, the Doctor Appointment Booking System benefits from a scalable and maintainable architecture that facilitates rapid development.</w:t>
      </w:r>
      <w:r w:rsidR="004708FD">
        <w:t xml:space="preserve"> </w:t>
      </w:r>
    </w:p>
    <w:p w:rsidR="00E246C2" w:rsidRPr="00497736" w:rsidRDefault="004708FD" w:rsidP="00497736">
      <w:pPr>
        <w:pStyle w:val="Heading2"/>
      </w:pPr>
      <w:r w:rsidRPr="00497736">
        <w:t>Technology &amp; Tools</w:t>
      </w:r>
      <w:r w:rsidR="00B14192" w:rsidRPr="00497736">
        <w:t>/hardware components</w:t>
      </w:r>
      <w:r w:rsidRPr="00497736">
        <w:t xml:space="preserve"> </w:t>
      </w:r>
      <w:r w:rsidR="00DC0FDC" w:rsidRPr="00497736">
        <w:t>(</w:t>
      </w:r>
      <w:r w:rsidRPr="00497736">
        <w:t xml:space="preserve">used in </w:t>
      </w:r>
      <w:r w:rsidR="00884016" w:rsidRPr="00497736">
        <w:t xml:space="preserve">the </w:t>
      </w:r>
      <w:r w:rsidR="00884016" w:rsidRPr="00497736">
        <w:tab/>
      </w:r>
      <w:r w:rsidR="00AD3EA3" w:rsidRPr="00497736">
        <w:tab/>
      </w:r>
      <w:r w:rsidR="00AD3EA3" w:rsidRPr="00497736">
        <w:tab/>
      </w:r>
      <w:r w:rsidRPr="00497736">
        <w:t>Project</w:t>
      </w:r>
      <w:r w:rsidR="00DC0FDC" w:rsidRPr="00497736">
        <w:t>)</w:t>
      </w:r>
    </w:p>
    <w:p w:rsidR="00E246C2" w:rsidRPr="009C08F6" w:rsidRDefault="009C08F6" w:rsidP="009C08F6">
      <w:pPr>
        <w:pStyle w:val="Heading3"/>
      </w:pPr>
      <w:r>
        <w:t xml:space="preserve"> </w:t>
      </w:r>
      <w:r w:rsidRPr="009C08F6">
        <w:t xml:space="preserve"> </w:t>
      </w:r>
      <w:r w:rsidR="00E246C2" w:rsidRPr="009C08F6">
        <w:t>Front-end Technologies:</w:t>
      </w:r>
    </w:p>
    <w:p w:rsidR="00E246C2" w:rsidRPr="00040F1C" w:rsidRDefault="00E246C2" w:rsidP="00E246C2">
      <w:pPr>
        <w:spacing w:line="360" w:lineRule="auto"/>
        <w:ind w:left="1080"/>
        <w:jc w:val="both"/>
        <w:rPr>
          <w:b/>
        </w:rPr>
      </w:pPr>
      <w:r w:rsidRPr="00F216F2">
        <w:t>HTML</w:t>
      </w:r>
      <w:r w:rsidRPr="00040F1C">
        <w:rPr>
          <w:b/>
        </w:rPr>
        <w:t xml:space="preserve">: </w:t>
      </w:r>
    </w:p>
    <w:p w:rsidR="00E246C2" w:rsidRPr="008C20D1" w:rsidRDefault="00E246C2" w:rsidP="00E246C2">
      <w:pPr>
        <w:spacing w:line="360" w:lineRule="auto"/>
        <w:ind w:left="1080"/>
        <w:jc w:val="both"/>
      </w:pPr>
      <w:proofErr w:type="gramStart"/>
      <w:r w:rsidRPr="008C20D1">
        <w:t>The standard markup language for creating the structure and content of web pages.</w:t>
      </w:r>
      <w:proofErr w:type="gramEnd"/>
    </w:p>
    <w:p w:rsidR="00E246C2" w:rsidRPr="00040F1C" w:rsidRDefault="00E246C2" w:rsidP="00E246C2">
      <w:pPr>
        <w:spacing w:line="360" w:lineRule="auto"/>
        <w:ind w:left="1080"/>
        <w:jc w:val="both"/>
        <w:rPr>
          <w:b/>
        </w:rPr>
      </w:pPr>
      <w:r w:rsidRPr="00F216F2">
        <w:t>CSS</w:t>
      </w:r>
      <w:r w:rsidRPr="00040F1C">
        <w:rPr>
          <w:b/>
        </w:rPr>
        <w:t xml:space="preserve">: </w:t>
      </w:r>
    </w:p>
    <w:p w:rsidR="00E246C2" w:rsidRPr="008C20D1" w:rsidRDefault="00E246C2" w:rsidP="00E246C2">
      <w:pPr>
        <w:spacing w:line="360" w:lineRule="auto"/>
        <w:ind w:left="1080"/>
        <w:jc w:val="both"/>
      </w:pPr>
      <w:r w:rsidRPr="008C20D1">
        <w:t>Used for styling and formatting the visual presentation of web pages.</w:t>
      </w:r>
    </w:p>
    <w:p w:rsidR="00E246C2" w:rsidRPr="00040F1C" w:rsidRDefault="00E246C2" w:rsidP="00E246C2">
      <w:pPr>
        <w:spacing w:line="360" w:lineRule="auto"/>
        <w:ind w:left="1080"/>
        <w:jc w:val="both"/>
        <w:rPr>
          <w:b/>
        </w:rPr>
      </w:pPr>
      <w:r w:rsidRPr="00F216F2">
        <w:lastRenderedPageBreak/>
        <w:t>Bootstrap</w:t>
      </w:r>
      <w:r w:rsidRPr="00040F1C">
        <w:rPr>
          <w:b/>
        </w:rPr>
        <w:t xml:space="preserve">: </w:t>
      </w:r>
    </w:p>
    <w:p w:rsidR="00E246C2" w:rsidRPr="008C20D1" w:rsidRDefault="00E246C2" w:rsidP="00E246C2">
      <w:pPr>
        <w:spacing w:line="360" w:lineRule="auto"/>
        <w:ind w:left="1080"/>
        <w:jc w:val="both"/>
      </w:pPr>
      <w:proofErr w:type="gramStart"/>
      <w:r w:rsidRPr="008C20D1">
        <w:t>A popular CSS framework that provides pre-designed components and a responsive grid system, enabling faster and consistent front-end development.</w:t>
      </w:r>
      <w:proofErr w:type="gramEnd"/>
    </w:p>
    <w:p w:rsidR="00E246C2" w:rsidRPr="00040F1C" w:rsidRDefault="00E246C2" w:rsidP="00E246C2">
      <w:pPr>
        <w:spacing w:line="360" w:lineRule="auto"/>
        <w:ind w:left="1080"/>
        <w:jc w:val="both"/>
        <w:rPr>
          <w:b/>
        </w:rPr>
      </w:pPr>
      <w:r w:rsidRPr="00F216F2">
        <w:t>JavaScript</w:t>
      </w:r>
      <w:r w:rsidRPr="00040F1C">
        <w:rPr>
          <w:b/>
        </w:rPr>
        <w:t xml:space="preserve">: </w:t>
      </w:r>
    </w:p>
    <w:p w:rsidR="00E246C2" w:rsidRPr="008C20D1" w:rsidRDefault="00E246C2" w:rsidP="00E246C2">
      <w:pPr>
        <w:spacing w:line="360" w:lineRule="auto"/>
        <w:ind w:left="1080"/>
        <w:jc w:val="both"/>
      </w:pPr>
      <w:r w:rsidRPr="008C20D1">
        <w:t>A versatile programming language used for adding interactivity and dynamic functionality to web pages.</w:t>
      </w:r>
    </w:p>
    <w:p w:rsidR="00E246C2" w:rsidRPr="00F216F2" w:rsidRDefault="000D2F4C" w:rsidP="00E246C2">
      <w:pPr>
        <w:spacing w:line="360" w:lineRule="auto"/>
        <w:ind w:left="1080"/>
        <w:jc w:val="both"/>
      </w:pPr>
      <w:r w:rsidRPr="00F216F2">
        <w:t>Jq</w:t>
      </w:r>
      <w:r w:rsidR="00E246C2" w:rsidRPr="00F216F2">
        <w:t xml:space="preserve">uery: </w:t>
      </w:r>
    </w:p>
    <w:p w:rsidR="00E246C2" w:rsidRPr="008C20D1" w:rsidRDefault="00E246C2" w:rsidP="00E246C2">
      <w:pPr>
        <w:spacing w:line="360" w:lineRule="auto"/>
        <w:ind w:left="1080"/>
        <w:jc w:val="both"/>
      </w:pPr>
      <w:proofErr w:type="gramStart"/>
      <w:r w:rsidRPr="008C20D1">
        <w:t>A lightweight JavaScript library that simplifies DOM manipu</w:t>
      </w:r>
      <w:r w:rsidR="000D2F4C">
        <w:t>lation, event handling, and Ninja template</w:t>
      </w:r>
      <w:r w:rsidRPr="008C20D1">
        <w:t>, streamlining front-end development tasks.</w:t>
      </w:r>
      <w:proofErr w:type="gramEnd"/>
    </w:p>
    <w:p w:rsidR="00E246C2" w:rsidRPr="008C20D1" w:rsidRDefault="00E246C2" w:rsidP="00E246C2">
      <w:pPr>
        <w:spacing w:before="240" w:line="360" w:lineRule="auto"/>
        <w:ind w:left="1080"/>
        <w:jc w:val="both"/>
      </w:pPr>
      <w:r w:rsidRPr="008C20D1">
        <w:t xml:space="preserve">The chosen front-end technologies provide a solid foundation for building a responsive and visually appealing user interface, enhancing the user experience and facilitating efficient interaction within the </w:t>
      </w:r>
      <w:r w:rsidR="000D2F4C">
        <w:t>Doctor Appointment Booking System</w:t>
      </w:r>
      <w:r w:rsidRPr="008C20D1">
        <w:t xml:space="preserve"> platform.</w:t>
      </w:r>
    </w:p>
    <w:p w:rsidR="00E246C2" w:rsidRPr="00E246C2" w:rsidRDefault="00E246C2" w:rsidP="00D77BE5">
      <w:pPr>
        <w:pStyle w:val="Heading3"/>
      </w:pPr>
      <w:r w:rsidRPr="00497736">
        <w:t>Back-end Technology</w:t>
      </w:r>
      <w:r w:rsidRPr="00E246C2">
        <w:t>:</w:t>
      </w:r>
    </w:p>
    <w:p w:rsidR="00F72A1A" w:rsidRPr="00F72A1A" w:rsidRDefault="00D77BE5" w:rsidP="00F72A1A">
      <w:pPr>
        <w:tabs>
          <w:tab w:val="right" w:pos="9027"/>
        </w:tabs>
        <w:spacing w:after="160" w:line="259" w:lineRule="auto"/>
        <w:jc w:val="both"/>
        <w:rPr>
          <w:b/>
        </w:rPr>
      </w:pPr>
      <w:r>
        <w:rPr>
          <w:b/>
        </w:rPr>
        <w:t xml:space="preserve">          </w:t>
      </w:r>
      <w:r w:rsidR="00F216F2">
        <w:rPr>
          <w:b/>
        </w:rPr>
        <w:t xml:space="preserve">     </w:t>
      </w:r>
      <w:r>
        <w:rPr>
          <w:b/>
        </w:rPr>
        <w:t xml:space="preserve">  </w:t>
      </w:r>
      <w:r w:rsidR="000D2F4C" w:rsidRPr="00F216F2">
        <w:t>Python Django</w:t>
      </w:r>
      <w:r w:rsidR="00E246C2" w:rsidRPr="00040F1C">
        <w:rPr>
          <w:b/>
        </w:rPr>
        <w:t xml:space="preserve">: </w:t>
      </w:r>
      <w:r w:rsidR="00E246C2">
        <w:rPr>
          <w:b/>
        </w:rPr>
        <w:tab/>
      </w:r>
    </w:p>
    <w:p w:rsidR="00F72A1A" w:rsidRDefault="00F72A1A" w:rsidP="00F72A1A">
      <w:pPr>
        <w:spacing w:line="360" w:lineRule="auto"/>
        <w:ind w:left="1080"/>
        <w:jc w:val="both"/>
      </w:pPr>
      <w:r>
        <w:t>Django is a high-level Python web framework that follows the Model-View-Controller (MVC) architectural pattern.</w:t>
      </w:r>
    </w:p>
    <w:p w:rsidR="00F72A1A" w:rsidRDefault="00F72A1A" w:rsidP="00F72A1A">
      <w:pPr>
        <w:spacing w:line="360" w:lineRule="auto"/>
        <w:ind w:left="1080"/>
        <w:jc w:val="both"/>
      </w:pPr>
      <w:r>
        <w:t>It provides a robust set of tools and functionalities for building web applications.</w:t>
      </w:r>
    </w:p>
    <w:p w:rsidR="00F72A1A" w:rsidRDefault="00F72A1A" w:rsidP="00F72A1A">
      <w:pPr>
        <w:spacing w:line="360" w:lineRule="auto"/>
        <w:ind w:left="1080"/>
        <w:jc w:val="both"/>
      </w:pPr>
      <w:r>
        <w:t>Django includes an ORM (Object-Relational Mapping) system, allowing developers to interact with the database using Python objects instead of SQL queries.</w:t>
      </w:r>
    </w:p>
    <w:p w:rsidR="00F72A1A" w:rsidRDefault="00F72A1A" w:rsidP="00F72A1A">
      <w:pPr>
        <w:spacing w:line="360" w:lineRule="auto"/>
        <w:ind w:left="1080"/>
        <w:jc w:val="both"/>
      </w:pPr>
      <w:r>
        <w:t>The framework also includes built-in support for user authentication, session management, URL routing, and form handling.</w:t>
      </w:r>
    </w:p>
    <w:p w:rsidR="00F72A1A" w:rsidRDefault="00F72A1A" w:rsidP="00F72A1A">
      <w:pPr>
        <w:spacing w:line="360" w:lineRule="auto"/>
        <w:ind w:left="1080"/>
        <w:jc w:val="both"/>
      </w:pPr>
      <w:r>
        <w:t>Django promotes the principle of "Don't Repeat Yourself" (DRY) and encourages rapid development by providing reusable components called "apps."</w:t>
      </w:r>
    </w:p>
    <w:p w:rsidR="00F72A1A" w:rsidRDefault="00F72A1A" w:rsidP="00F72A1A">
      <w:pPr>
        <w:spacing w:line="360" w:lineRule="auto"/>
        <w:ind w:left="1080"/>
        <w:jc w:val="both"/>
      </w:pPr>
      <w:r>
        <w:t xml:space="preserve">With </w:t>
      </w:r>
      <w:proofErr w:type="spellStart"/>
      <w:r>
        <w:t>Django's</w:t>
      </w:r>
      <w:proofErr w:type="spellEnd"/>
      <w:r>
        <w:t xml:space="preserve"> template engine, developers can easily create dynamic HTML pages by blending Python code and HTML templates.</w:t>
      </w:r>
    </w:p>
    <w:p w:rsidR="00F72A1A" w:rsidRDefault="00F72A1A" w:rsidP="00F72A1A">
      <w:pPr>
        <w:spacing w:line="360" w:lineRule="auto"/>
        <w:ind w:left="1080"/>
        <w:jc w:val="both"/>
      </w:pPr>
      <w:r>
        <w:t>Pillow:</w:t>
      </w:r>
    </w:p>
    <w:p w:rsidR="00F72A1A" w:rsidRDefault="00F72A1A" w:rsidP="00F72A1A">
      <w:pPr>
        <w:spacing w:line="360" w:lineRule="auto"/>
        <w:ind w:left="1080"/>
        <w:jc w:val="both"/>
      </w:pPr>
      <w:r>
        <w:t>Pillow is a Python Imaging Library (PIL) fork, used for working with images in various formats.</w:t>
      </w:r>
    </w:p>
    <w:p w:rsidR="00F72A1A" w:rsidRDefault="00F72A1A" w:rsidP="00F72A1A">
      <w:pPr>
        <w:spacing w:line="360" w:lineRule="auto"/>
        <w:ind w:left="1080"/>
        <w:jc w:val="both"/>
      </w:pPr>
      <w:r>
        <w:t>It extends the capabilities of Python's standard library 'PIL' and provides additional features and improvements.</w:t>
      </w:r>
    </w:p>
    <w:p w:rsidR="00F72A1A" w:rsidRDefault="00F72A1A" w:rsidP="00F72A1A">
      <w:pPr>
        <w:spacing w:line="360" w:lineRule="auto"/>
        <w:ind w:left="1080"/>
        <w:jc w:val="both"/>
      </w:pPr>
      <w:r>
        <w:lastRenderedPageBreak/>
        <w:t>Pillow allows developers to open, manipulate, and save images in different formats, such as JPEG, PNG, GIF, BMP, and more.</w:t>
      </w:r>
    </w:p>
    <w:p w:rsidR="00F72A1A" w:rsidRDefault="00F72A1A" w:rsidP="00F72A1A">
      <w:pPr>
        <w:spacing w:line="360" w:lineRule="auto"/>
        <w:ind w:left="1080"/>
        <w:jc w:val="both"/>
      </w:pPr>
      <w:r>
        <w:t>Image operations, such as resizing, cropping, rotating, filtering, and blending, can be easily performed using Pillow.</w:t>
      </w:r>
    </w:p>
    <w:p w:rsidR="00F72A1A" w:rsidRDefault="00F72A1A" w:rsidP="00F72A1A">
      <w:pPr>
        <w:spacing w:line="360" w:lineRule="auto"/>
        <w:ind w:left="1080"/>
        <w:jc w:val="both"/>
      </w:pPr>
      <w:r>
        <w:t>The library supports image processing tasks and is commonly used in Django applications for handling user-uploaded images or generating dynamic images on the fly.</w:t>
      </w:r>
    </w:p>
    <w:p w:rsidR="00F72A1A" w:rsidRDefault="00F72A1A" w:rsidP="00F72A1A">
      <w:pPr>
        <w:spacing w:line="360" w:lineRule="auto"/>
        <w:ind w:left="1080"/>
        <w:jc w:val="both"/>
      </w:pPr>
      <w:proofErr w:type="spellStart"/>
      <w:r>
        <w:t>MySQLclient</w:t>
      </w:r>
      <w:proofErr w:type="spellEnd"/>
      <w:r>
        <w:t>:</w:t>
      </w:r>
    </w:p>
    <w:p w:rsidR="00F72A1A" w:rsidRDefault="00F72A1A" w:rsidP="00F72A1A">
      <w:pPr>
        <w:spacing w:line="360" w:lineRule="auto"/>
        <w:ind w:left="1080"/>
        <w:jc w:val="both"/>
      </w:pPr>
      <w:proofErr w:type="spellStart"/>
      <w:r>
        <w:t>MySQLclient</w:t>
      </w:r>
      <w:proofErr w:type="spellEnd"/>
      <w:r>
        <w:t xml:space="preserve"> is a MySQL database connector for Python that allows seamless interaction with MySQL databases.</w:t>
      </w:r>
    </w:p>
    <w:p w:rsidR="00F72A1A" w:rsidRDefault="00F72A1A" w:rsidP="00F72A1A">
      <w:pPr>
        <w:spacing w:line="360" w:lineRule="auto"/>
        <w:ind w:left="1080"/>
        <w:jc w:val="both"/>
      </w:pPr>
      <w:r>
        <w:t>It is a lightweight, efficient library that provides an interface to execute SQL queries and manage data in MySQL databases.</w:t>
      </w:r>
    </w:p>
    <w:p w:rsidR="00F72A1A" w:rsidRDefault="00F72A1A" w:rsidP="00F72A1A">
      <w:pPr>
        <w:spacing w:line="360" w:lineRule="auto"/>
        <w:ind w:left="1080"/>
        <w:jc w:val="both"/>
      </w:pPr>
      <w:proofErr w:type="spellStart"/>
      <w:r>
        <w:t>MySQLclient</w:t>
      </w:r>
      <w:proofErr w:type="spellEnd"/>
      <w:r>
        <w:t xml:space="preserve"> allows developers to connect to MySQL databases, perform CRUD (Create, Read, Update, </w:t>
      </w:r>
      <w:proofErr w:type="gramStart"/>
      <w:r>
        <w:t>Delete</w:t>
      </w:r>
      <w:proofErr w:type="gramEnd"/>
      <w:r>
        <w:t>) operations, and execute complex SQL statements.</w:t>
      </w:r>
    </w:p>
    <w:p w:rsidR="00F72A1A" w:rsidRDefault="00F72A1A" w:rsidP="00F72A1A">
      <w:pPr>
        <w:spacing w:line="360" w:lineRule="auto"/>
        <w:ind w:left="1080"/>
        <w:jc w:val="both"/>
      </w:pPr>
      <w:r>
        <w:t>It is often used as the backend database driver for Django projects that use MySQL as the underlying database management system.</w:t>
      </w:r>
    </w:p>
    <w:p w:rsidR="00F72A1A" w:rsidRDefault="00F72A1A" w:rsidP="00F72A1A">
      <w:pPr>
        <w:spacing w:line="360" w:lineRule="auto"/>
        <w:ind w:left="1080"/>
        <w:jc w:val="both"/>
      </w:pPr>
      <w:r>
        <w:t xml:space="preserve">With </w:t>
      </w:r>
      <w:proofErr w:type="spellStart"/>
      <w:r>
        <w:t>MySQLclient</w:t>
      </w:r>
      <w:proofErr w:type="spellEnd"/>
      <w:r>
        <w:t>, developers can efficiently handle database operations, including data retrieval, storage, and management in Django applications.</w:t>
      </w:r>
    </w:p>
    <w:p w:rsidR="00E246C2" w:rsidRPr="00D77BE5" w:rsidRDefault="00F72A1A" w:rsidP="00F72A1A">
      <w:pPr>
        <w:spacing w:line="360" w:lineRule="auto"/>
        <w:ind w:left="1080"/>
        <w:jc w:val="both"/>
        <w:rPr>
          <w:b/>
        </w:rPr>
      </w:pPr>
      <w:r w:rsidRPr="00497736">
        <w:t xml:space="preserve"> </w:t>
      </w:r>
      <w:r w:rsidR="00E246C2" w:rsidRPr="00497736">
        <w:t>Database</w:t>
      </w:r>
      <w:r w:rsidR="00E246C2" w:rsidRPr="00D77BE5">
        <w:rPr>
          <w:b/>
        </w:rPr>
        <w:t>:</w:t>
      </w:r>
    </w:p>
    <w:p w:rsidR="00E246C2" w:rsidRDefault="00E246C2" w:rsidP="00E246C2">
      <w:pPr>
        <w:spacing w:after="160" w:line="259" w:lineRule="auto"/>
        <w:ind w:left="720"/>
      </w:pPr>
      <w:r w:rsidRPr="00040F1C">
        <w:rPr>
          <w:b/>
        </w:rPr>
        <w:t>MySQL:</w:t>
      </w:r>
    </w:p>
    <w:p w:rsidR="00E246C2" w:rsidRPr="008C20D1" w:rsidRDefault="00E246C2" w:rsidP="00E246C2">
      <w:pPr>
        <w:spacing w:after="160" w:line="360" w:lineRule="auto"/>
        <w:ind w:left="720"/>
        <w:jc w:val="both"/>
      </w:pPr>
      <w:proofErr w:type="gramStart"/>
      <w:r w:rsidRPr="008C20D1">
        <w:t>An open-source relational database management system (RDBMS) known for its performance, reliability, and ease of use.</w:t>
      </w:r>
      <w:proofErr w:type="gramEnd"/>
      <w:r w:rsidRPr="008C20D1">
        <w:t xml:space="preserve"> MySQL provides robust data storage and retrieval capabilities, making it a suitable choice for managing user data, project details, and other relational information within </w:t>
      </w:r>
      <w:r w:rsidR="000D2F4C">
        <w:t>Doctor Appointment Booking System</w:t>
      </w:r>
      <w:r w:rsidRPr="008C20D1">
        <w:t>.</w:t>
      </w:r>
    </w:p>
    <w:p w:rsidR="00E246C2" w:rsidRPr="008C20D1" w:rsidRDefault="00E246C2" w:rsidP="00E246C2">
      <w:pPr>
        <w:spacing w:line="360" w:lineRule="auto"/>
        <w:ind w:left="720"/>
        <w:jc w:val="both"/>
      </w:pPr>
      <w:proofErr w:type="spellStart"/>
      <w:r w:rsidRPr="008C20D1">
        <w:t>MySQL's</w:t>
      </w:r>
      <w:proofErr w:type="spellEnd"/>
      <w:r w:rsidRPr="008C20D1">
        <w:t xml:space="preserve"> widespread </w:t>
      </w:r>
      <w:r w:rsidR="000D2F4C">
        <w:t>adoption, compatibility with Python Django</w:t>
      </w:r>
      <w:r w:rsidRPr="008C20D1">
        <w:t>, and support for essential database operations ensure efficient data management and scalability for the platform.</w:t>
      </w:r>
    </w:p>
    <w:p w:rsidR="00E246C2" w:rsidRPr="008C20D1" w:rsidRDefault="00E246C2" w:rsidP="00E246C2">
      <w:pPr>
        <w:spacing w:line="360" w:lineRule="auto"/>
        <w:ind w:left="720"/>
        <w:jc w:val="both"/>
      </w:pPr>
      <w:r w:rsidRPr="008C20D1">
        <w:t xml:space="preserve">These technology choices are based on their popularity, extensive community support, and suitability for web application development. By leveraging these technologies, the </w:t>
      </w:r>
      <w:r w:rsidR="000D2F4C" w:rsidRPr="000D2F4C">
        <w:t>Doctor Appointment Booking System</w:t>
      </w:r>
      <w:r w:rsidRPr="008C20D1">
        <w:t xml:space="preserve"> project aims to deliver a stable, scalable, and feature-rich online platform for streamlined work.</w:t>
      </w:r>
    </w:p>
    <w:p w:rsidR="00E246C2" w:rsidRDefault="00E246C2" w:rsidP="00424342">
      <w:pPr>
        <w:pStyle w:val="FYP-Bodytext"/>
      </w:pPr>
    </w:p>
    <w:p w:rsidR="00C83407" w:rsidRDefault="00C83407" w:rsidP="00424342">
      <w:pPr>
        <w:pStyle w:val="FYP-Bodytext"/>
      </w:pPr>
      <w:r>
        <w:t>Django Templates: Used for rendering dynamic HTML pages.</w:t>
      </w:r>
    </w:p>
    <w:p w:rsidR="00C83407" w:rsidRDefault="00C83407" w:rsidP="00424342">
      <w:pPr>
        <w:pStyle w:val="FYP-Bodytext"/>
      </w:pPr>
      <w:r>
        <w:lastRenderedPageBreak/>
        <w:t>Web browsers: Users access the application through web browsers, such as Google Chrome, Mozilla Firefox, or Safari.</w:t>
      </w:r>
    </w:p>
    <w:p w:rsidR="004708FD" w:rsidRDefault="00C83407" w:rsidP="00424342">
      <w:pPr>
        <w:pStyle w:val="FYP-Bodytext"/>
      </w:pPr>
      <w:r>
        <w:t>Deployment Platform: A server or hosting provider to deploy the web application.</w:t>
      </w:r>
      <w:r w:rsidR="00B14192">
        <w:t xml:space="preserve"> </w:t>
      </w:r>
    </w:p>
    <w:p w:rsidR="0054543B" w:rsidRDefault="0054543B" w:rsidP="00424342">
      <w:pPr>
        <w:pStyle w:val="FYP-Bodytext"/>
      </w:pPr>
    </w:p>
    <w:p w:rsidR="0054543B" w:rsidRDefault="0054543B" w:rsidP="00424342">
      <w:pPr>
        <w:pStyle w:val="FYP-Bodytext"/>
      </w:pPr>
    </w:p>
    <w:p w:rsidR="004571F4" w:rsidRDefault="004571F4" w:rsidP="00424342">
      <w:pPr>
        <w:pStyle w:val="FYP-Bodytext"/>
      </w:pPr>
    </w:p>
    <w:tbl>
      <w:tblPr>
        <w:tblW w:w="0" w:type="auto"/>
        <w:tblLook w:val="04A0"/>
      </w:tblPr>
      <w:tblGrid>
        <w:gridCol w:w="8881"/>
      </w:tblGrid>
      <w:tr w:rsidR="0009471F" w:rsidRPr="004C784C" w:rsidTr="009D5C92">
        <w:trPr>
          <w:trHeight w:val="14340"/>
        </w:trPr>
        <w:tc>
          <w:tcPr>
            <w:tcW w:w="8881" w:type="dxa"/>
            <w:shd w:val="clear" w:color="auto" w:fill="auto"/>
            <w:vAlign w:val="center"/>
          </w:tcPr>
          <w:p w:rsidR="002F0D2A" w:rsidRPr="009C08F6" w:rsidRDefault="0009471F" w:rsidP="00DB3342">
            <w:pPr>
              <w:pStyle w:val="Title"/>
              <w:rPr>
                <w:rFonts w:eastAsia="Arial"/>
                <w:sz w:val="96"/>
                <w:szCs w:val="80"/>
              </w:rPr>
            </w:pPr>
            <w:r w:rsidRPr="009C08F6">
              <w:rPr>
                <w:rFonts w:eastAsia="Arial"/>
              </w:rPr>
              <w:lastRenderedPageBreak/>
              <w:t xml:space="preserve">Chapter # </w:t>
            </w:r>
            <w:r w:rsidR="002F0D2A" w:rsidRPr="009C08F6">
              <w:rPr>
                <w:rFonts w:eastAsia="Arial"/>
              </w:rPr>
              <w:t>2</w:t>
            </w:r>
            <w:r w:rsidRPr="009C08F6">
              <w:rPr>
                <w:rFonts w:eastAsia="Arial"/>
                <w:sz w:val="96"/>
                <w:szCs w:val="80"/>
              </w:rPr>
              <w:br/>
            </w:r>
            <w:r w:rsidR="002F0D2A" w:rsidRPr="009C08F6">
              <w:rPr>
                <w:rFonts w:eastAsia="Arial"/>
                <w:sz w:val="60"/>
                <w:szCs w:val="60"/>
              </w:rPr>
              <w:t>Usage Scenario / User Interaction</w:t>
            </w:r>
          </w:p>
          <w:p w:rsidR="0009471F" w:rsidRPr="004C784C" w:rsidRDefault="0009471F" w:rsidP="004C784C">
            <w:pPr>
              <w:pBdr>
                <w:top w:val="nil"/>
                <w:left w:val="nil"/>
                <w:bottom w:val="nil"/>
                <w:right w:val="nil"/>
                <w:between w:val="nil"/>
              </w:pBdr>
              <w:jc w:val="center"/>
              <w:rPr>
                <w:rFonts w:ascii="Arial" w:eastAsia="Arial" w:hAnsi="Arial" w:cs="Arial"/>
                <w:sz w:val="80"/>
                <w:szCs w:val="80"/>
              </w:rPr>
            </w:pPr>
          </w:p>
        </w:tc>
      </w:tr>
    </w:tbl>
    <w:p w:rsidR="004708FD" w:rsidRPr="00D77BE5" w:rsidRDefault="00D74D91" w:rsidP="009C08F6">
      <w:pPr>
        <w:pStyle w:val="Heading2"/>
        <w:numPr>
          <w:ilvl w:val="0"/>
          <w:numId w:val="0"/>
        </w:numPr>
        <w:ind w:left="284"/>
        <w:rPr>
          <w:b w:val="0"/>
          <w:i w:val="0"/>
        </w:rPr>
      </w:pPr>
      <w:r w:rsidRPr="00D77BE5">
        <w:rPr>
          <w:b w:val="0"/>
          <w:i w:val="0"/>
        </w:rPr>
        <w:lastRenderedPageBreak/>
        <w:t>Usage S</w:t>
      </w:r>
      <w:r w:rsidR="004708FD" w:rsidRPr="00D77BE5">
        <w:rPr>
          <w:b w:val="0"/>
          <w:i w:val="0"/>
        </w:rPr>
        <w:t>cenario / User Interaction</w:t>
      </w:r>
    </w:p>
    <w:p w:rsidR="004708FD" w:rsidRDefault="004708FD" w:rsidP="00424342">
      <w:pPr>
        <w:pStyle w:val="FYP-Bodytext"/>
      </w:pPr>
      <w:r>
        <w:t>This section provides a usage scenario for the system. It organized information collected during requirements elicitation into use-cases.</w:t>
      </w:r>
    </w:p>
    <w:p w:rsidR="004708FD" w:rsidRPr="00D77BE5" w:rsidRDefault="004708FD" w:rsidP="009C08F6">
      <w:pPr>
        <w:pStyle w:val="Heading2"/>
      </w:pPr>
      <w:r w:rsidRPr="00D77BE5">
        <w:t>User profiles</w:t>
      </w:r>
    </w:p>
    <w:p w:rsidR="002920BF" w:rsidRDefault="002920BF" w:rsidP="00424342">
      <w:pPr>
        <w:pStyle w:val="FYP-Bodytext"/>
      </w:pPr>
      <w:r>
        <w:t>The Doctor Appointment Booking System web application supports the following user profiles:</w:t>
      </w:r>
    </w:p>
    <w:p w:rsidR="009C08F6" w:rsidRDefault="002920BF" w:rsidP="009C08F6">
      <w:pPr>
        <w:pStyle w:val="Heading3"/>
      </w:pPr>
      <w:r w:rsidRPr="009C08F6">
        <w:t>Patient</w:t>
      </w:r>
      <w:r w:rsidR="009C08F6">
        <w:t>:</w:t>
      </w:r>
    </w:p>
    <w:p w:rsidR="002920BF" w:rsidRDefault="002920BF" w:rsidP="00424342">
      <w:pPr>
        <w:pStyle w:val="FYP-Bodytext"/>
      </w:pPr>
      <w:r>
        <w:t>Users who are seeking medical appointments with doctors</w:t>
      </w:r>
      <w:r w:rsidR="001C44C5">
        <w:t>,</w:t>
      </w:r>
      <w:r w:rsidR="00520DB7">
        <w:t xml:space="preserve"> Book Appointments, handle profile, change password, search doctor, chat with doctor, </w:t>
      </w:r>
      <w:proofErr w:type="gramStart"/>
      <w:r w:rsidR="00520DB7">
        <w:t>send</w:t>
      </w:r>
      <w:proofErr w:type="gramEnd"/>
      <w:r w:rsidR="00520DB7">
        <w:t xml:space="preserve"> feedback</w:t>
      </w:r>
      <w:r>
        <w:t>.</w:t>
      </w:r>
      <w:r w:rsidR="00795965">
        <w:rPr>
          <w:noProof/>
        </w:rPr>
        <w:drawing>
          <wp:inline distT="0" distB="0" distL="0" distR="0">
            <wp:extent cx="5086350" cy="5534025"/>
            <wp:effectExtent l="19050" t="0" r="0" b="0"/>
            <wp:docPr id="2" name="Picture 2" descr="use case patien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patient update"/>
                    <pic:cNvPicPr>
                      <a:picLocks noChangeAspect="1" noChangeArrowheads="1"/>
                    </pic:cNvPicPr>
                  </pic:nvPicPr>
                  <pic:blipFill>
                    <a:blip r:embed="rId11"/>
                    <a:srcRect/>
                    <a:stretch>
                      <a:fillRect/>
                    </a:stretch>
                  </pic:blipFill>
                  <pic:spPr bwMode="auto">
                    <a:xfrm>
                      <a:off x="0" y="0"/>
                      <a:ext cx="5086350" cy="5534025"/>
                    </a:xfrm>
                    <a:prstGeom prst="rect">
                      <a:avLst/>
                    </a:prstGeom>
                    <a:noFill/>
                    <a:ln w="9525">
                      <a:noFill/>
                      <a:miter lim="800000"/>
                      <a:headEnd/>
                      <a:tailEnd/>
                    </a:ln>
                  </pic:spPr>
                </pic:pic>
              </a:graphicData>
            </a:graphic>
          </wp:inline>
        </w:drawing>
      </w:r>
    </w:p>
    <w:p w:rsidR="00797837" w:rsidRDefault="00797837" w:rsidP="00424342">
      <w:pPr>
        <w:pStyle w:val="FYP-Bodytext"/>
      </w:pPr>
      <w:r>
        <w:t xml:space="preserve">                                        Figure: 2.1 Patient use </w:t>
      </w:r>
      <w:proofErr w:type="gramStart"/>
      <w:r>
        <w:t>case</w:t>
      </w:r>
      <w:proofErr w:type="gramEnd"/>
      <w:r>
        <w:t>.</w:t>
      </w:r>
    </w:p>
    <w:p w:rsidR="009C08F6" w:rsidRDefault="009C08F6" w:rsidP="00424342">
      <w:pPr>
        <w:pStyle w:val="FYP-Bodytext"/>
      </w:pPr>
    </w:p>
    <w:p w:rsidR="009C08F6" w:rsidRDefault="009C08F6" w:rsidP="00424342">
      <w:pPr>
        <w:pStyle w:val="FYP-Bodytext"/>
      </w:pPr>
    </w:p>
    <w:p w:rsidR="009C08F6" w:rsidRDefault="002920BF" w:rsidP="009C08F6">
      <w:pPr>
        <w:pStyle w:val="Heading3"/>
      </w:pPr>
      <w:r w:rsidRPr="001C44C5">
        <w:lastRenderedPageBreak/>
        <w:t>Doctor</w:t>
      </w:r>
      <w:r>
        <w:t xml:space="preserve">: </w:t>
      </w:r>
    </w:p>
    <w:p w:rsidR="002920BF" w:rsidRDefault="002920BF" w:rsidP="00424342">
      <w:pPr>
        <w:pStyle w:val="FYP-Bodytext"/>
      </w:pPr>
      <w:r>
        <w:t>Medical professionals who offer their services and manage appointments</w:t>
      </w:r>
      <w:r w:rsidR="00520DB7">
        <w:t xml:space="preserve"> doctor profiles, clinics, Services Degrees, chat with patient, view feedback</w:t>
      </w:r>
      <w:r>
        <w:t>.</w:t>
      </w:r>
    </w:p>
    <w:p w:rsidR="001C44C5" w:rsidRDefault="00795965" w:rsidP="00424342">
      <w:pPr>
        <w:pStyle w:val="FYP-Bodytext"/>
      </w:pPr>
      <w:r>
        <w:rPr>
          <w:noProof/>
        </w:rPr>
        <w:drawing>
          <wp:inline distT="0" distB="0" distL="0" distR="0">
            <wp:extent cx="5172075" cy="6486525"/>
            <wp:effectExtent l="19050" t="0" r="9525" b="0"/>
            <wp:docPr id="3" name="Picture 3" descr="use case Doctor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octor new"/>
                    <pic:cNvPicPr>
                      <a:picLocks noChangeAspect="1" noChangeArrowheads="1"/>
                    </pic:cNvPicPr>
                  </pic:nvPicPr>
                  <pic:blipFill>
                    <a:blip r:embed="rId12"/>
                    <a:srcRect/>
                    <a:stretch>
                      <a:fillRect/>
                    </a:stretch>
                  </pic:blipFill>
                  <pic:spPr bwMode="auto">
                    <a:xfrm>
                      <a:off x="0" y="0"/>
                      <a:ext cx="5172075" cy="6486525"/>
                    </a:xfrm>
                    <a:prstGeom prst="rect">
                      <a:avLst/>
                    </a:prstGeom>
                    <a:noFill/>
                    <a:ln w="9525">
                      <a:noFill/>
                      <a:miter lim="800000"/>
                      <a:headEnd/>
                      <a:tailEnd/>
                    </a:ln>
                  </pic:spPr>
                </pic:pic>
              </a:graphicData>
            </a:graphic>
          </wp:inline>
        </w:drawing>
      </w:r>
    </w:p>
    <w:p w:rsidR="001C44C5" w:rsidRDefault="001C44C5" w:rsidP="00424342">
      <w:pPr>
        <w:pStyle w:val="FYP-Bodytext"/>
      </w:pPr>
      <w:r>
        <w:t xml:space="preserve">                                                        Figure: 2.2 Doctor </w:t>
      </w:r>
      <w:proofErr w:type="gramStart"/>
      <w:r>
        <w:t>use</w:t>
      </w:r>
      <w:proofErr w:type="gramEnd"/>
      <w:r>
        <w:t xml:space="preserve"> case.</w:t>
      </w:r>
    </w:p>
    <w:p w:rsidR="009C08F6" w:rsidRDefault="002920BF" w:rsidP="009C08F6">
      <w:pPr>
        <w:pStyle w:val="Heading3"/>
      </w:pPr>
      <w:r w:rsidRPr="001C44C5">
        <w:t>Administrator</w:t>
      </w:r>
      <w:r>
        <w:t xml:space="preserve">: </w:t>
      </w:r>
    </w:p>
    <w:p w:rsidR="004708FD" w:rsidRDefault="002920BF" w:rsidP="00424342">
      <w:pPr>
        <w:pStyle w:val="FYP-Bodytext"/>
      </w:pPr>
      <w:r>
        <w:t>Responsible for managing user accounts,</w:t>
      </w:r>
      <w:r w:rsidR="00520DB7">
        <w:t xml:space="preserve"> handle Specialization doctor profiles</w:t>
      </w:r>
      <w:r>
        <w:t xml:space="preserve"> and appointments</w:t>
      </w:r>
      <w:r w:rsidR="00520DB7">
        <w:t>, manage doctors, manage patients, manage feedback</w:t>
      </w:r>
      <w:r w:rsidR="004708FD">
        <w:t>.</w:t>
      </w:r>
    </w:p>
    <w:p w:rsidR="001C44C5" w:rsidRDefault="00795965" w:rsidP="00424342">
      <w:pPr>
        <w:pStyle w:val="FYP-Bodytext"/>
      </w:pPr>
      <w:r>
        <w:rPr>
          <w:noProof/>
        </w:rPr>
        <w:lastRenderedPageBreak/>
        <w:drawing>
          <wp:inline distT="0" distB="0" distL="0" distR="0">
            <wp:extent cx="3552825" cy="4486275"/>
            <wp:effectExtent l="19050" t="0" r="9525" b="0"/>
            <wp:docPr id="4" name="Picture 4" descr="use ca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admin"/>
                    <pic:cNvPicPr>
                      <a:picLocks noChangeAspect="1" noChangeArrowheads="1"/>
                    </pic:cNvPicPr>
                  </pic:nvPicPr>
                  <pic:blipFill>
                    <a:blip r:embed="rId13"/>
                    <a:srcRect/>
                    <a:stretch>
                      <a:fillRect/>
                    </a:stretch>
                  </pic:blipFill>
                  <pic:spPr bwMode="auto">
                    <a:xfrm>
                      <a:off x="0" y="0"/>
                      <a:ext cx="3552825" cy="4486275"/>
                    </a:xfrm>
                    <a:prstGeom prst="rect">
                      <a:avLst/>
                    </a:prstGeom>
                    <a:noFill/>
                    <a:ln w="9525">
                      <a:noFill/>
                      <a:miter lim="800000"/>
                      <a:headEnd/>
                      <a:tailEnd/>
                    </a:ln>
                  </pic:spPr>
                </pic:pic>
              </a:graphicData>
            </a:graphic>
          </wp:inline>
        </w:drawing>
      </w:r>
    </w:p>
    <w:p w:rsidR="001C44C5" w:rsidRDefault="001C44C5" w:rsidP="00424342">
      <w:pPr>
        <w:pStyle w:val="FYP-Bodytext"/>
      </w:pPr>
      <w:r>
        <w:t xml:space="preserve">                                     Figure: 2.3 Admin use case</w:t>
      </w:r>
    </w:p>
    <w:p w:rsidR="004708FD" w:rsidRDefault="004708FD" w:rsidP="009C08F6">
      <w:pPr>
        <w:pStyle w:val="Heading2"/>
      </w:pPr>
      <w:r>
        <w:t>Use-cases</w:t>
      </w:r>
    </w:p>
    <w:p w:rsidR="002920BF" w:rsidRDefault="002920BF" w:rsidP="00424342">
      <w:pPr>
        <w:pStyle w:val="FYP-Bodytext"/>
      </w:pPr>
      <w:r>
        <w:t>The Doctor Appointment Booking System web application facilitates the following use cases:</w:t>
      </w:r>
    </w:p>
    <w:p w:rsidR="001C44C5" w:rsidRDefault="00795965" w:rsidP="00424342">
      <w:pPr>
        <w:pStyle w:val="FYP-Bodytext"/>
      </w:pPr>
      <w:r>
        <w:rPr>
          <w:noProof/>
        </w:rPr>
        <w:lastRenderedPageBreak/>
        <w:drawing>
          <wp:inline distT="0" distB="0" distL="0" distR="0">
            <wp:extent cx="5724525" cy="5105400"/>
            <wp:effectExtent l="19050" t="0" r="9525" b="0"/>
            <wp:docPr id="5" name="Picture 5" descr="admin doctor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 doctor patient"/>
                    <pic:cNvPicPr>
                      <a:picLocks noChangeAspect="1" noChangeArrowheads="1"/>
                    </pic:cNvPicPr>
                  </pic:nvPicPr>
                  <pic:blipFill>
                    <a:blip r:embed="rId14"/>
                    <a:srcRect/>
                    <a:stretch>
                      <a:fillRect/>
                    </a:stretch>
                  </pic:blipFill>
                  <pic:spPr bwMode="auto">
                    <a:xfrm>
                      <a:off x="0" y="0"/>
                      <a:ext cx="5724525" cy="5105400"/>
                    </a:xfrm>
                    <a:prstGeom prst="rect">
                      <a:avLst/>
                    </a:prstGeom>
                    <a:noFill/>
                    <a:ln w="9525">
                      <a:noFill/>
                      <a:miter lim="800000"/>
                      <a:headEnd/>
                      <a:tailEnd/>
                    </a:ln>
                  </pic:spPr>
                </pic:pic>
              </a:graphicData>
            </a:graphic>
          </wp:inline>
        </w:drawing>
      </w:r>
    </w:p>
    <w:p w:rsidR="001C44C5" w:rsidRDefault="001C44C5" w:rsidP="00424342">
      <w:pPr>
        <w:pStyle w:val="FYP-Bodytext"/>
      </w:pPr>
      <w:r>
        <w:t xml:space="preserve">                                          Figure: 2.4 Overall use cases</w:t>
      </w:r>
    </w:p>
    <w:p w:rsidR="002920BF" w:rsidRDefault="002920BF" w:rsidP="00424342">
      <w:pPr>
        <w:pStyle w:val="FYP-Bodytext"/>
      </w:pPr>
      <w:r w:rsidRPr="00872ED0">
        <w:rPr>
          <w:b/>
        </w:rPr>
        <w:t>Patient Registration</w:t>
      </w:r>
      <w:r>
        <w:t>: Patients can create an account to access the system.</w:t>
      </w:r>
    </w:p>
    <w:p w:rsidR="002920BF" w:rsidRDefault="002920BF" w:rsidP="00424342">
      <w:pPr>
        <w:pStyle w:val="FYP-Bodytext"/>
      </w:pPr>
      <w:r w:rsidRPr="00872ED0">
        <w:rPr>
          <w:b/>
        </w:rPr>
        <w:t>Doctor Registration</w:t>
      </w:r>
      <w:r>
        <w:t>: Doctors can register and create their profiles.</w:t>
      </w:r>
    </w:p>
    <w:p w:rsidR="002920BF" w:rsidRDefault="002920BF" w:rsidP="00424342">
      <w:pPr>
        <w:pStyle w:val="FYP-Bodytext"/>
      </w:pPr>
      <w:r w:rsidRPr="00872ED0">
        <w:rPr>
          <w:b/>
        </w:rPr>
        <w:t>User Authentication</w:t>
      </w:r>
      <w:r>
        <w:t>: Users can log in to the system using their credentials.</w:t>
      </w:r>
    </w:p>
    <w:p w:rsidR="002920BF" w:rsidRDefault="002920BF" w:rsidP="00424342">
      <w:pPr>
        <w:pStyle w:val="FYP-Bodytext"/>
      </w:pPr>
      <w:r w:rsidRPr="00872ED0">
        <w:rPr>
          <w:b/>
        </w:rPr>
        <w:t>Search for Doctors</w:t>
      </w:r>
      <w:r>
        <w:t>: Patients can search for doctors based on specialization, location, or name.</w:t>
      </w:r>
    </w:p>
    <w:p w:rsidR="002920BF" w:rsidRDefault="002920BF" w:rsidP="00424342">
      <w:pPr>
        <w:pStyle w:val="FYP-Bodytext"/>
      </w:pPr>
      <w:r w:rsidRPr="00872ED0">
        <w:rPr>
          <w:b/>
        </w:rPr>
        <w:t>View Doctor Profile</w:t>
      </w:r>
      <w:r>
        <w:t>: Patients can view detailed information about doctors, including their profile, clinic details, services offered, and availability schedule.</w:t>
      </w:r>
    </w:p>
    <w:p w:rsidR="002920BF" w:rsidRDefault="002920BF" w:rsidP="00424342">
      <w:pPr>
        <w:pStyle w:val="FYP-Bodytext"/>
      </w:pPr>
      <w:r w:rsidRPr="00872ED0">
        <w:rPr>
          <w:b/>
        </w:rPr>
        <w:t>Book Appointment</w:t>
      </w:r>
      <w:r>
        <w:t>: Patients can select a preferred date and time to book an appointment with a doctor.</w:t>
      </w:r>
    </w:p>
    <w:p w:rsidR="002920BF" w:rsidRDefault="002920BF" w:rsidP="00424342">
      <w:pPr>
        <w:pStyle w:val="FYP-Bodytext"/>
      </w:pPr>
      <w:r w:rsidRPr="00872ED0">
        <w:rPr>
          <w:b/>
        </w:rPr>
        <w:t>Manage Appointments</w:t>
      </w:r>
      <w:r>
        <w:t>: Doctors can view and manage their appointments, including approving, rescheduling, or canceling appointments.</w:t>
      </w:r>
    </w:p>
    <w:p w:rsidR="002920BF" w:rsidRDefault="002920BF" w:rsidP="00424342">
      <w:pPr>
        <w:pStyle w:val="FYP-Bodytext"/>
      </w:pPr>
      <w:r w:rsidRPr="00872ED0">
        <w:rPr>
          <w:b/>
        </w:rPr>
        <w:t>View Chat Messages</w:t>
      </w:r>
      <w:r>
        <w:t>: Doctors and patients can communicate with each other through the chat feature.</w:t>
      </w:r>
    </w:p>
    <w:p w:rsidR="004708FD" w:rsidRDefault="002920BF" w:rsidP="00424342">
      <w:pPr>
        <w:pStyle w:val="FYP-Bodytext"/>
      </w:pPr>
      <w:r w:rsidRPr="00872ED0">
        <w:rPr>
          <w:b/>
        </w:rPr>
        <w:lastRenderedPageBreak/>
        <w:t>Administrator Management</w:t>
      </w:r>
      <w:r>
        <w:t>: Administrators can manage user accounts, doctor profiles, clinics, and appointments.</w:t>
      </w:r>
      <w:r w:rsidR="00B14192">
        <w:t xml:space="preserve"> </w:t>
      </w:r>
    </w:p>
    <w:p w:rsidR="004708FD" w:rsidRDefault="004708FD" w:rsidP="00DB3342">
      <w:pPr>
        <w:pStyle w:val="Heading2"/>
      </w:pPr>
      <w:r>
        <w:t>Special usage considerations</w:t>
      </w:r>
    </w:p>
    <w:p w:rsidR="002920BF" w:rsidRDefault="002920BF" w:rsidP="00424342">
      <w:pPr>
        <w:pStyle w:val="FYP-Bodytext"/>
      </w:pPr>
      <w:r>
        <w:t>The Doctor Appointment Booking System web application addresses the following special usage considerations:</w:t>
      </w:r>
    </w:p>
    <w:p w:rsidR="002920BF" w:rsidRDefault="002920BF" w:rsidP="00424342">
      <w:pPr>
        <w:pStyle w:val="FYP-Bodytext"/>
      </w:pPr>
      <w:r w:rsidRPr="00872ED0">
        <w:rPr>
          <w:b/>
        </w:rPr>
        <w:t>Security</w:t>
      </w:r>
      <w:r>
        <w:t>: The application should ensure the privacy and confidentiality of user information, including personal details and medical history.</w:t>
      </w:r>
    </w:p>
    <w:p w:rsidR="002920BF" w:rsidRDefault="002920BF" w:rsidP="00424342">
      <w:pPr>
        <w:pStyle w:val="FYP-Bodytext"/>
      </w:pPr>
      <w:r w:rsidRPr="00872ED0">
        <w:rPr>
          <w:b/>
        </w:rPr>
        <w:t>Accessibility</w:t>
      </w:r>
      <w:r>
        <w:t>: The application should be designed to accommodate users with disabilities and provide a seamless experience for all users.</w:t>
      </w:r>
    </w:p>
    <w:p w:rsidR="002920BF" w:rsidRDefault="002920BF" w:rsidP="00424342">
      <w:pPr>
        <w:pStyle w:val="FYP-Bodytext"/>
      </w:pPr>
      <w:r w:rsidRPr="00872ED0">
        <w:rPr>
          <w:b/>
        </w:rPr>
        <w:t>Scalability</w:t>
      </w:r>
      <w:r>
        <w:t xml:space="preserve">: The system should be scalable to handle a large number of users, appointments, and </w:t>
      </w:r>
      <w:proofErr w:type="gramStart"/>
      <w:r>
        <w:t>chat</w:t>
      </w:r>
      <w:proofErr w:type="gramEnd"/>
      <w:r>
        <w:t xml:space="preserve"> messages concurrently.</w:t>
      </w:r>
    </w:p>
    <w:p w:rsidR="004708FD" w:rsidRDefault="002920BF" w:rsidP="00424342">
      <w:pPr>
        <w:pStyle w:val="FYP-Bodytext"/>
      </w:pPr>
      <w:r w:rsidRPr="00872ED0">
        <w:rPr>
          <w:b/>
        </w:rPr>
        <w:t>User-Friendly Interface</w:t>
      </w:r>
      <w:r>
        <w:t>: The application should have an intuitive and user-friendly interface to facilitate easy navigation and interaction for all users.</w:t>
      </w:r>
    </w:p>
    <w:p w:rsidR="0054543B" w:rsidRDefault="0054543B" w:rsidP="00424342">
      <w:pPr>
        <w:pStyle w:val="FYP-Bodytext"/>
      </w:pPr>
    </w:p>
    <w:p w:rsidR="0054543B" w:rsidRDefault="0054543B" w:rsidP="00424342">
      <w:pPr>
        <w:pStyle w:val="FYP-Bodytext"/>
      </w:pPr>
    </w:p>
    <w:p w:rsidR="0054543B" w:rsidRDefault="0054543B" w:rsidP="00424342">
      <w:pPr>
        <w:pStyle w:val="FYP-Bodytext"/>
      </w:pPr>
    </w:p>
    <w:p w:rsidR="0054543B" w:rsidRDefault="0054543B" w:rsidP="00424342">
      <w:pPr>
        <w:pStyle w:val="FYP-Bodytext"/>
      </w:pPr>
    </w:p>
    <w:p w:rsidR="0054543B" w:rsidRDefault="0054543B" w:rsidP="00424342">
      <w:pPr>
        <w:pStyle w:val="FYP-Bodytext"/>
      </w:pPr>
    </w:p>
    <w:p w:rsidR="0054543B" w:rsidRDefault="0054543B" w:rsidP="00424342">
      <w:pPr>
        <w:pStyle w:val="FYP-Bodytext"/>
      </w:pPr>
    </w:p>
    <w:p w:rsidR="0054543B" w:rsidRDefault="0054543B" w:rsidP="00424342">
      <w:pPr>
        <w:pStyle w:val="FYP-Bodytext"/>
      </w:pPr>
    </w:p>
    <w:p w:rsidR="0054543B" w:rsidRDefault="0054543B" w:rsidP="00424342">
      <w:pPr>
        <w:pStyle w:val="FYP-Bodytext"/>
      </w:pPr>
    </w:p>
    <w:p w:rsidR="0054543B" w:rsidRDefault="0054543B" w:rsidP="00424342">
      <w:pPr>
        <w:pStyle w:val="FYP-Bodytext"/>
      </w:pPr>
    </w:p>
    <w:p w:rsidR="003A7270" w:rsidRDefault="003A7270" w:rsidP="00424342">
      <w:pPr>
        <w:pStyle w:val="FYP-Bodytext"/>
      </w:pPr>
    </w:p>
    <w:p w:rsidR="003A7270" w:rsidRDefault="003A7270" w:rsidP="00424342">
      <w:pPr>
        <w:pStyle w:val="FYP-Bodytext"/>
      </w:pPr>
    </w:p>
    <w:tbl>
      <w:tblPr>
        <w:tblW w:w="0" w:type="auto"/>
        <w:jc w:val="center"/>
        <w:tblLook w:val="04A0"/>
      </w:tblPr>
      <w:tblGrid>
        <w:gridCol w:w="8881"/>
      </w:tblGrid>
      <w:tr w:rsidR="003A2F89" w:rsidRPr="00DB3342" w:rsidTr="00DB3342">
        <w:trPr>
          <w:trHeight w:val="14340"/>
          <w:jc w:val="center"/>
        </w:trPr>
        <w:tc>
          <w:tcPr>
            <w:tcW w:w="8881" w:type="dxa"/>
            <w:shd w:val="clear" w:color="auto" w:fill="auto"/>
            <w:vAlign w:val="center"/>
          </w:tcPr>
          <w:p w:rsidR="000E5BAD" w:rsidRPr="00DB3342" w:rsidRDefault="003A2F89" w:rsidP="00DB3342">
            <w:pPr>
              <w:pStyle w:val="Heading1"/>
              <w:rPr>
                <w:rFonts w:eastAsia="Arial"/>
                <w:color w:val="auto"/>
                <w:sz w:val="80"/>
                <w:szCs w:val="80"/>
              </w:rPr>
            </w:pPr>
            <w:r w:rsidRPr="00DB3342">
              <w:rPr>
                <w:rFonts w:eastAsia="Arial"/>
                <w:color w:val="auto"/>
                <w:sz w:val="70"/>
                <w:szCs w:val="70"/>
              </w:rPr>
              <w:lastRenderedPageBreak/>
              <w:t xml:space="preserve">Chapter # </w:t>
            </w:r>
            <w:r w:rsidR="000E5BAD" w:rsidRPr="00DB3342">
              <w:rPr>
                <w:rFonts w:eastAsia="Arial"/>
                <w:color w:val="auto"/>
                <w:sz w:val="70"/>
                <w:szCs w:val="70"/>
              </w:rPr>
              <w:t>3</w:t>
            </w:r>
            <w:r w:rsidRPr="00DB3342">
              <w:rPr>
                <w:rFonts w:eastAsia="Arial"/>
                <w:color w:val="auto"/>
                <w:sz w:val="80"/>
                <w:szCs w:val="80"/>
              </w:rPr>
              <w:br/>
            </w:r>
            <w:r w:rsidR="000E5BAD" w:rsidRPr="00DB3342">
              <w:rPr>
                <w:rFonts w:ascii="Arial" w:eastAsia="Arial" w:hAnsi="Arial" w:cs="Arial"/>
                <w:color w:val="auto"/>
                <w:sz w:val="60"/>
                <w:szCs w:val="60"/>
              </w:rPr>
              <w:t>Functional and Data Description</w:t>
            </w:r>
          </w:p>
        </w:tc>
      </w:tr>
    </w:tbl>
    <w:p w:rsidR="004708FD" w:rsidRDefault="004708FD" w:rsidP="00DB3342">
      <w:pPr>
        <w:pStyle w:val="H1"/>
        <w:numPr>
          <w:ilvl w:val="0"/>
          <w:numId w:val="0"/>
        </w:numPr>
        <w:ind w:left="360"/>
      </w:pPr>
      <w:r>
        <w:lastRenderedPageBreak/>
        <w:t>Functional and Data Description</w:t>
      </w:r>
    </w:p>
    <w:p w:rsidR="004708FD" w:rsidRDefault="004708FD" w:rsidP="00424342">
      <w:pPr>
        <w:pStyle w:val="FYP-Bodytext"/>
      </w:pPr>
      <w:r>
        <w:t xml:space="preserve">This section will provide an overview of the system model, its constituent’s parts and major data objects and their </w:t>
      </w:r>
      <w:proofErr w:type="spellStart"/>
      <w:r>
        <w:t>relation ship</w:t>
      </w:r>
      <w:proofErr w:type="spellEnd"/>
      <w:r>
        <w:t xml:space="preserve"> that flows in the system</w:t>
      </w:r>
      <w:r w:rsidR="00400217">
        <w:t xml:space="preserve">. Data object is any data that is being transformed by our system. It can be different forms </w:t>
      </w:r>
      <w:r w:rsidR="00765884">
        <w:t>of image</w:t>
      </w:r>
      <w:r w:rsidR="00400217">
        <w:t xml:space="preserve"> or signal or software data or </w:t>
      </w:r>
      <w:r w:rsidR="00765884">
        <w:t>electronic signal etc.</w:t>
      </w:r>
      <w:r w:rsidR="00400217">
        <w:t xml:space="preserve"> </w:t>
      </w:r>
      <w:r>
        <w:t xml:space="preserve"> </w:t>
      </w:r>
      <w:r w:rsidR="007A435D">
        <w:t xml:space="preserve">Only brief overview of what this section will contain should be mentioned in this heading </w:t>
      </w:r>
    </w:p>
    <w:p w:rsidR="004708FD" w:rsidRDefault="004708FD" w:rsidP="00DB3342">
      <w:pPr>
        <w:pStyle w:val="Heading2"/>
      </w:pPr>
      <w:r>
        <w:t>System Architecture</w:t>
      </w:r>
    </w:p>
    <w:p w:rsidR="002920BF" w:rsidRDefault="002920BF" w:rsidP="00424342">
      <w:pPr>
        <w:pStyle w:val="FYP-Bodytext"/>
      </w:pPr>
      <w:r>
        <w:t xml:space="preserve">The Doctor Appointment Booking System web application follows </w:t>
      </w:r>
      <w:proofErr w:type="gramStart"/>
      <w:r>
        <w:t>a three</w:t>
      </w:r>
      <w:proofErr w:type="gramEnd"/>
      <w:r>
        <w:t>-tier architecture, consisting of the following components:</w:t>
      </w:r>
    </w:p>
    <w:p w:rsidR="002920BF" w:rsidRDefault="002920BF" w:rsidP="00424342">
      <w:pPr>
        <w:pStyle w:val="FYP-Bodytext"/>
      </w:pPr>
      <w:r w:rsidRPr="00872ED0">
        <w:rPr>
          <w:b/>
        </w:rPr>
        <w:t>Presentation Layer</w:t>
      </w:r>
      <w:r>
        <w:t>: Handles user interaction and displays the user interface using HTML, CS</w:t>
      </w:r>
      <w:r w:rsidR="00872ED0">
        <w:t>S, and JavaScript. The</w:t>
      </w:r>
      <w:r>
        <w:t xml:space="preserve"> Doctor Appointment</w:t>
      </w:r>
      <w:r w:rsidR="00872ED0">
        <w:t xml:space="preserve"> Booking System</w:t>
      </w:r>
      <w:r>
        <w:t xml:space="preserve"> is utilized for the frontend implementation.</w:t>
      </w:r>
    </w:p>
    <w:p w:rsidR="002920BF" w:rsidRDefault="002920BF" w:rsidP="00424342">
      <w:pPr>
        <w:pStyle w:val="FYP-Bodytext"/>
      </w:pPr>
      <w:r w:rsidRPr="00872ED0">
        <w:rPr>
          <w:b/>
        </w:rPr>
        <w:t>Application Layer</w:t>
      </w:r>
      <w:r>
        <w:t>: Contains the business logic and processes user requests. It interacts with the presentation layer for receiving and returning data.</w:t>
      </w:r>
    </w:p>
    <w:p w:rsidR="004708FD" w:rsidRDefault="002920BF" w:rsidP="00424342">
      <w:pPr>
        <w:pStyle w:val="FYP-Bodytext"/>
      </w:pPr>
      <w:r w:rsidRPr="00872ED0">
        <w:rPr>
          <w:b/>
        </w:rPr>
        <w:t>Data Layer</w:t>
      </w:r>
      <w:r>
        <w:t>: Manages data persistence and storage. It interacts with the application layer to perform database operations.</w:t>
      </w:r>
      <w:r w:rsidR="007A435D">
        <w:t xml:space="preserve"> </w:t>
      </w:r>
    </w:p>
    <w:p w:rsidR="004708FD" w:rsidRDefault="004708FD" w:rsidP="004A3977">
      <w:pPr>
        <w:pStyle w:val="FYP-Heading3"/>
      </w:pPr>
      <w:r>
        <w:t>Architecture model</w:t>
      </w:r>
    </w:p>
    <w:p w:rsidR="002920BF" w:rsidRDefault="002920BF" w:rsidP="00424342">
      <w:pPr>
        <w:pStyle w:val="FYP-Bodytext"/>
      </w:pPr>
      <w:r>
        <w:t>The architecture model used in the Doctor Appointment Booking System web application is the Model-View-Controller (MVC) pattern. This pattern separates the application into three interconnected components:</w:t>
      </w:r>
    </w:p>
    <w:p w:rsidR="002920BF" w:rsidRDefault="002920BF" w:rsidP="00424342">
      <w:pPr>
        <w:pStyle w:val="FYP-Bodytext"/>
      </w:pPr>
      <w:r w:rsidRPr="00872ED0">
        <w:rPr>
          <w:b/>
        </w:rPr>
        <w:t>Model</w:t>
      </w:r>
      <w:r>
        <w:t>: Represents the data and business logic of the application. It includes the data models for user accounts, doctor profiles, clinics, appointments, and chat messages.</w:t>
      </w:r>
    </w:p>
    <w:p w:rsidR="002920BF" w:rsidRDefault="002920BF" w:rsidP="00424342">
      <w:pPr>
        <w:pStyle w:val="FYP-Bodytext"/>
      </w:pPr>
      <w:r w:rsidRPr="00872ED0">
        <w:rPr>
          <w:b/>
        </w:rPr>
        <w:t>View</w:t>
      </w:r>
      <w:r>
        <w:t>: Handles the presentation layer and user interface. It includes HTML templates and frontend components for rendering data.</w:t>
      </w:r>
    </w:p>
    <w:p w:rsidR="002920BF" w:rsidRDefault="002920BF" w:rsidP="00424342">
      <w:pPr>
        <w:pStyle w:val="FYP-Bodytext"/>
      </w:pPr>
      <w:r w:rsidRPr="00872ED0">
        <w:rPr>
          <w:b/>
        </w:rPr>
        <w:t>Controller</w:t>
      </w:r>
      <w:r>
        <w:t>: Manages the flow of data and coordinates interactions between the model and view components. It handles user requests, updates the model, and renders the appropriate view.</w:t>
      </w:r>
    </w:p>
    <w:p w:rsidR="00424342" w:rsidRDefault="002A736F" w:rsidP="00424342">
      <w:pPr>
        <w:pStyle w:val="FYP-Bodyt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253.65pt">
            <v:imagedata r:id="rId15" o:title="Architecture model"/>
          </v:shape>
        </w:pict>
      </w:r>
      <w:r w:rsidR="00424342">
        <w:t xml:space="preserve">                                   Figure: 3.1 Architecture model</w:t>
      </w:r>
    </w:p>
    <w:p w:rsidR="00207725" w:rsidRDefault="00207725" w:rsidP="00424342">
      <w:pPr>
        <w:pStyle w:val="FYP-Bodytext"/>
      </w:pPr>
    </w:p>
    <w:p w:rsidR="004708FD" w:rsidRDefault="004708FD" w:rsidP="004A3977">
      <w:pPr>
        <w:pStyle w:val="FYP-Heading3"/>
      </w:pPr>
      <w:r>
        <w:t>Subsystem</w:t>
      </w:r>
      <w:r w:rsidR="00B14192">
        <w:t>/modules</w:t>
      </w:r>
      <w:r>
        <w:t xml:space="preserve"> overview</w:t>
      </w:r>
    </w:p>
    <w:p w:rsidR="00207725" w:rsidRDefault="00207725" w:rsidP="00424342">
      <w:pPr>
        <w:pStyle w:val="FYP-Bodytext"/>
      </w:pPr>
      <w:r>
        <w:t>The Doctor Appointment Booking System web application consists of the following subsystems/modules:</w:t>
      </w:r>
    </w:p>
    <w:p w:rsidR="00207725" w:rsidRDefault="00207725" w:rsidP="00424342">
      <w:pPr>
        <w:pStyle w:val="FYP-Bodytext"/>
      </w:pPr>
      <w:r w:rsidRPr="00872ED0">
        <w:rPr>
          <w:b/>
        </w:rPr>
        <w:t>User Authentication</w:t>
      </w:r>
      <w:r>
        <w:t>: Handles user registration, login, and session management.</w:t>
      </w:r>
    </w:p>
    <w:p w:rsidR="00207725" w:rsidRDefault="00207725" w:rsidP="00424342">
      <w:pPr>
        <w:pStyle w:val="FYP-Bodytext"/>
      </w:pPr>
      <w:r w:rsidRPr="00872ED0">
        <w:rPr>
          <w:b/>
        </w:rPr>
        <w:t>User Management</w:t>
      </w:r>
      <w:r>
        <w:t>: Allows administrators to manage user accounts, including adding, updating, or deactivating user profiles.</w:t>
      </w:r>
    </w:p>
    <w:p w:rsidR="00207725" w:rsidRDefault="00207725" w:rsidP="00424342">
      <w:pPr>
        <w:pStyle w:val="FYP-Bodytext"/>
      </w:pPr>
      <w:r w:rsidRPr="00872ED0">
        <w:rPr>
          <w:b/>
        </w:rPr>
        <w:t>Doctor Profile Management</w:t>
      </w:r>
      <w:r>
        <w:t>: Enables doctors to create and manage their profiles, including personal information, clinic details, specialization, services offered, experience, degrees, awards, and availability schedule.</w:t>
      </w:r>
    </w:p>
    <w:p w:rsidR="00207725" w:rsidRDefault="00207725" w:rsidP="00424342">
      <w:pPr>
        <w:pStyle w:val="FYP-Bodytext"/>
      </w:pPr>
      <w:r w:rsidRPr="00872ED0">
        <w:rPr>
          <w:b/>
        </w:rPr>
        <w:t>Clinic Management</w:t>
      </w:r>
      <w:r>
        <w:t>: Supports the management of clinics associated with doctors, including clinic information and images.</w:t>
      </w:r>
    </w:p>
    <w:p w:rsidR="00207725" w:rsidRDefault="00207725" w:rsidP="00424342">
      <w:pPr>
        <w:pStyle w:val="FYP-Bodytext"/>
      </w:pPr>
      <w:r w:rsidRPr="00872ED0">
        <w:rPr>
          <w:b/>
        </w:rPr>
        <w:t>Appointment Booking</w:t>
      </w:r>
      <w:r>
        <w:t>: Facilitates the booking, approval, rescheduling, and cancellation of appointments by patients and doctors.</w:t>
      </w:r>
    </w:p>
    <w:p w:rsidR="004708FD" w:rsidRDefault="00207725" w:rsidP="00424342">
      <w:pPr>
        <w:pStyle w:val="FYP-Bodytext"/>
      </w:pPr>
      <w:proofErr w:type="spellStart"/>
      <w:r w:rsidRPr="00872ED0">
        <w:rPr>
          <w:b/>
        </w:rPr>
        <w:t>Chat</w:t>
      </w:r>
      <w:proofErr w:type="spellEnd"/>
      <w:r>
        <w:t>: Provides a chat feature for doctors and patients to communicate with each other securely and efficiently.</w:t>
      </w:r>
    </w:p>
    <w:p w:rsidR="00424342" w:rsidRDefault="00960FC7" w:rsidP="00424342">
      <w:pPr>
        <w:spacing w:line="360" w:lineRule="auto"/>
        <w:ind w:left="720"/>
        <w:jc w:val="both"/>
      </w:pPr>
      <w:r>
        <w:rPr>
          <w:b/>
        </w:rPr>
        <w:t>Feedback</w:t>
      </w:r>
      <w:r w:rsidR="00424342" w:rsidRPr="00072D1C">
        <w:rPr>
          <w:b/>
        </w:rPr>
        <w:t xml:space="preserve"> Management</w:t>
      </w:r>
      <w:r w:rsidR="00424342">
        <w:rPr>
          <w:b/>
        </w:rPr>
        <w:t>:</w:t>
      </w:r>
    </w:p>
    <w:p w:rsidR="00424342" w:rsidRDefault="00424342" w:rsidP="00424342">
      <w:pPr>
        <w:spacing w:line="360" w:lineRule="auto"/>
        <w:ind w:left="720"/>
        <w:jc w:val="both"/>
      </w:pPr>
      <w:r>
        <w:t xml:space="preserve">The Rating and Review Management module allows buyers and sellers to rate and review each other's work. Patients can send feedback about </w:t>
      </w:r>
      <w:proofErr w:type="gramStart"/>
      <w:r>
        <w:t>doctors</w:t>
      </w:r>
      <w:proofErr w:type="gramEnd"/>
      <w:r>
        <w:t xml:space="preserve"> </w:t>
      </w:r>
      <w:proofErr w:type="spellStart"/>
      <w:r>
        <w:t>degrres</w:t>
      </w:r>
      <w:proofErr w:type="spellEnd"/>
      <w:r>
        <w:t xml:space="preserve">, communication, and professionalism. Doctor can also reply patients on their </w:t>
      </w:r>
      <w:r>
        <w:lastRenderedPageBreak/>
        <w:t>timeliness, responsiveness, and payment. This allows Patient and Doctors to make informed decisions about who to work with in the future.</w:t>
      </w:r>
    </w:p>
    <w:p w:rsidR="00960FC7" w:rsidRDefault="002A736F" w:rsidP="00424342">
      <w:pPr>
        <w:spacing w:line="360" w:lineRule="auto"/>
        <w:ind w:left="720"/>
        <w:jc w:val="both"/>
      </w:pPr>
      <w:r>
        <w:pict>
          <v:shape id="_x0000_i1026" type="#_x0000_t75" style="width:324pt;height:519.05pt">
            <v:imagedata r:id="rId16" o:title="sub system"/>
          </v:shape>
        </w:pict>
      </w:r>
    </w:p>
    <w:p w:rsidR="00960FC7" w:rsidRDefault="00960FC7" w:rsidP="00424342">
      <w:pPr>
        <w:spacing w:line="360" w:lineRule="auto"/>
        <w:ind w:left="720"/>
        <w:jc w:val="both"/>
      </w:pPr>
      <w:r>
        <w:t xml:space="preserve">                              Figure: 3.2 </w:t>
      </w:r>
      <w:proofErr w:type="gramStart"/>
      <w:r>
        <w:t>subsystem</w:t>
      </w:r>
      <w:proofErr w:type="gramEnd"/>
    </w:p>
    <w:p w:rsidR="00960FC7" w:rsidRDefault="00960FC7" w:rsidP="00424342">
      <w:pPr>
        <w:spacing w:line="360" w:lineRule="auto"/>
        <w:ind w:left="720"/>
        <w:jc w:val="both"/>
      </w:pPr>
    </w:p>
    <w:p w:rsidR="00424342" w:rsidRDefault="00424342" w:rsidP="00424342">
      <w:pPr>
        <w:pStyle w:val="FYP-Bodytext"/>
      </w:pPr>
    </w:p>
    <w:p w:rsidR="00525400" w:rsidRDefault="004708FD" w:rsidP="004A3977">
      <w:pPr>
        <w:pStyle w:val="FYPHeading2"/>
      </w:pPr>
      <w:r>
        <w:t>Data Description</w:t>
      </w:r>
    </w:p>
    <w:p w:rsidR="004708FD" w:rsidRDefault="004708FD" w:rsidP="004A3977">
      <w:pPr>
        <w:pStyle w:val="FYP-Heading3"/>
      </w:pPr>
      <w:r>
        <w:t>Major data objects</w:t>
      </w:r>
    </w:p>
    <w:p w:rsidR="00207725" w:rsidRDefault="00207725" w:rsidP="00424342">
      <w:pPr>
        <w:pStyle w:val="FYP-Bodytext"/>
      </w:pPr>
      <w:r>
        <w:t>The Doctor Appointment Booking System web application utilizes the following major data objects:</w:t>
      </w:r>
    </w:p>
    <w:p w:rsidR="00207725" w:rsidRDefault="00207725" w:rsidP="00424342">
      <w:pPr>
        <w:pStyle w:val="FYP-Bodytext"/>
      </w:pPr>
      <w:r w:rsidRPr="00872ED0">
        <w:rPr>
          <w:b/>
        </w:rPr>
        <w:lastRenderedPageBreak/>
        <w:t>User</w:t>
      </w:r>
      <w:r>
        <w:t>: Represents user accounts with attributes such as username, password, and role.</w:t>
      </w:r>
    </w:p>
    <w:p w:rsidR="00207725" w:rsidRDefault="00207725" w:rsidP="00424342">
      <w:pPr>
        <w:pStyle w:val="FYP-Bodytext"/>
      </w:pPr>
      <w:r w:rsidRPr="00872ED0">
        <w:rPr>
          <w:b/>
        </w:rPr>
        <w:t>Doctor</w:t>
      </w:r>
      <w:r>
        <w:t>: Stores information about doctors, including personal details, contact information, biography, address, city, country, state, postal code, date of birth, price, profile image, and status.</w:t>
      </w:r>
    </w:p>
    <w:p w:rsidR="00207725" w:rsidRDefault="00207725" w:rsidP="00424342">
      <w:pPr>
        <w:pStyle w:val="FYP-Bodytext"/>
      </w:pPr>
      <w:r w:rsidRPr="00872ED0">
        <w:rPr>
          <w:b/>
        </w:rPr>
        <w:t>Clinic</w:t>
      </w:r>
      <w:r>
        <w:t>: Contains details about clinics associated with doctors, including clinic name, address, and images.</w:t>
      </w:r>
    </w:p>
    <w:p w:rsidR="00207725" w:rsidRDefault="00207725" w:rsidP="00424342">
      <w:pPr>
        <w:pStyle w:val="FYP-Bodytext"/>
      </w:pPr>
      <w:r w:rsidRPr="00872ED0">
        <w:rPr>
          <w:b/>
        </w:rPr>
        <w:t>Specialization</w:t>
      </w:r>
      <w:r>
        <w:t>: Represents the specialization areas of doctors.</w:t>
      </w:r>
    </w:p>
    <w:p w:rsidR="00207725" w:rsidRDefault="00207725" w:rsidP="00424342">
      <w:pPr>
        <w:pStyle w:val="FYP-Bodytext"/>
      </w:pPr>
      <w:r>
        <w:t>Experience: Stores information about the experience of doctors, including hospital name, designation, start and end dates.</w:t>
      </w:r>
    </w:p>
    <w:p w:rsidR="00207725" w:rsidRDefault="00207725" w:rsidP="00424342">
      <w:pPr>
        <w:pStyle w:val="FYP-Bodytext"/>
      </w:pPr>
      <w:r w:rsidRPr="00872ED0">
        <w:rPr>
          <w:b/>
        </w:rPr>
        <w:t>Services</w:t>
      </w:r>
      <w:r>
        <w:t>: Represents the services offered by doctors.</w:t>
      </w:r>
    </w:p>
    <w:p w:rsidR="00207725" w:rsidRDefault="00207725" w:rsidP="00424342">
      <w:pPr>
        <w:pStyle w:val="FYP-Bodytext"/>
      </w:pPr>
      <w:r w:rsidRPr="00872ED0">
        <w:rPr>
          <w:b/>
        </w:rPr>
        <w:t>Degrees</w:t>
      </w:r>
      <w:r>
        <w:t>: Stores information about the educational degrees of doctors, including degree name, institute, and year.</w:t>
      </w:r>
    </w:p>
    <w:p w:rsidR="00207725" w:rsidRDefault="00207725" w:rsidP="00424342">
      <w:pPr>
        <w:pStyle w:val="FYP-Bodytext"/>
      </w:pPr>
      <w:r w:rsidRPr="00872ED0">
        <w:rPr>
          <w:b/>
        </w:rPr>
        <w:t>Award</w:t>
      </w:r>
      <w:r>
        <w:t>: Contains details about awards received by doctors, including award name and year.</w:t>
      </w:r>
    </w:p>
    <w:p w:rsidR="00207725" w:rsidRDefault="00207725" w:rsidP="00424342">
      <w:pPr>
        <w:pStyle w:val="FYP-Bodytext"/>
      </w:pPr>
      <w:r w:rsidRPr="00872ED0">
        <w:rPr>
          <w:b/>
        </w:rPr>
        <w:t>Patient</w:t>
      </w:r>
      <w:r>
        <w:t xml:space="preserve">: Represents patient profiles with attributes such as personal details, contact information, address, city, country, state, postal code, </w:t>
      </w:r>
      <w:proofErr w:type="gramStart"/>
      <w:r>
        <w:t>date</w:t>
      </w:r>
      <w:proofErr w:type="gramEnd"/>
      <w:r>
        <w:t xml:space="preserve"> of birth, blood group, phone number, gender, and profile image.</w:t>
      </w:r>
    </w:p>
    <w:p w:rsidR="00207725" w:rsidRDefault="00207725" w:rsidP="00424342">
      <w:pPr>
        <w:pStyle w:val="FYP-Bodytext"/>
      </w:pPr>
      <w:r w:rsidRPr="00872ED0">
        <w:rPr>
          <w:b/>
        </w:rPr>
        <w:t>Subadmin</w:t>
      </w:r>
      <w:r>
        <w:t>: Represents subadmin profiles with attributes similar to patient profiles.</w:t>
      </w:r>
    </w:p>
    <w:p w:rsidR="00207725" w:rsidRDefault="00207725" w:rsidP="00424342">
      <w:pPr>
        <w:pStyle w:val="FYP-Bodytext"/>
      </w:pPr>
      <w:r w:rsidRPr="00872ED0">
        <w:rPr>
          <w:b/>
        </w:rPr>
        <w:t>Appointment</w:t>
      </w:r>
      <w:r>
        <w:t>: Stores information about appointments, including the doctor, patient, booking date, appointment date, and appointment time.</w:t>
      </w:r>
    </w:p>
    <w:p w:rsidR="00207725" w:rsidRDefault="00207725" w:rsidP="00424342">
      <w:pPr>
        <w:pStyle w:val="FYP-Bodytext"/>
      </w:pPr>
      <w:r w:rsidRPr="00872ED0">
        <w:rPr>
          <w:b/>
        </w:rPr>
        <w:t>Doctor Schedule</w:t>
      </w:r>
      <w:r>
        <w:t>: Represents the availability schedule of doctors, including the doctor, day of the week, start time, and end time.</w:t>
      </w:r>
    </w:p>
    <w:p w:rsidR="004708FD" w:rsidRDefault="00207725" w:rsidP="00424342">
      <w:pPr>
        <w:pStyle w:val="FYP-Bodytext"/>
      </w:pPr>
      <w:proofErr w:type="spellStart"/>
      <w:r w:rsidRPr="00872ED0">
        <w:rPr>
          <w:b/>
        </w:rPr>
        <w:t>Chat</w:t>
      </w:r>
      <w:proofErr w:type="spellEnd"/>
      <w:r>
        <w:t xml:space="preserve">: Stores </w:t>
      </w:r>
      <w:proofErr w:type="gramStart"/>
      <w:r>
        <w:t>chat</w:t>
      </w:r>
      <w:proofErr w:type="gramEnd"/>
      <w:r>
        <w:t xml:space="preserve"> messages between doctors and patients, including the doctor, patient, message content, and date time. </w:t>
      </w:r>
    </w:p>
    <w:p w:rsidR="004708FD" w:rsidRDefault="004708FD" w:rsidP="004A3977">
      <w:pPr>
        <w:pStyle w:val="FYP-Heading3"/>
      </w:pPr>
      <w:r>
        <w:t>System level data model</w:t>
      </w:r>
    </w:p>
    <w:p w:rsidR="004708FD" w:rsidRDefault="00207725" w:rsidP="00424342">
      <w:pPr>
        <w:pStyle w:val="FYP-Bodytext"/>
      </w:pPr>
      <w:r w:rsidRPr="00207725">
        <w:t>The system level data model for the Doctor Appointment Booking System web application includes the aforementioned data objects and their relationships. The model represents the structure and associations between different entities in the application.</w:t>
      </w:r>
    </w:p>
    <w:p w:rsidR="000C5991" w:rsidRDefault="002A736F" w:rsidP="00424342">
      <w:pPr>
        <w:pStyle w:val="FYP-Bodytext"/>
      </w:pPr>
      <w:r>
        <w:lastRenderedPageBreak/>
        <w:pict>
          <v:shape id="_x0000_i1027" type="#_x0000_t75" style="width:451.25pt;height:344.1pt">
            <v:imagedata r:id="rId17" o:title="ERD"/>
          </v:shape>
        </w:pict>
      </w:r>
    </w:p>
    <w:p w:rsidR="000C5991" w:rsidRDefault="000C5991" w:rsidP="00424342">
      <w:pPr>
        <w:pStyle w:val="FYP-Bodytext"/>
      </w:pPr>
      <w:r>
        <w:t xml:space="preserve">                                    Figure: 3.3 ERD Diagram</w:t>
      </w:r>
    </w:p>
    <w:p w:rsidR="004708FD" w:rsidRDefault="004708FD" w:rsidP="004A3977">
      <w:pPr>
        <w:pStyle w:val="FYPHeading2"/>
      </w:pPr>
      <w:r>
        <w:t>System Interface Description</w:t>
      </w:r>
    </w:p>
    <w:p w:rsidR="004708FD" w:rsidRDefault="004708FD" w:rsidP="00424342">
      <w:pPr>
        <w:pStyle w:val="FYP-Bodytext"/>
      </w:pPr>
      <w:r>
        <w:t>The System’s interface(s) to the outside world are described.</w:t>
      </w:r>
    </w:p>
    <w:p w:rsidR="004708FD" w:rsidRDefault="004708FD" w:rsidP="004A3977">
      <w:pPr>
        <w:pStyle w:val="FYP-Heading3"/>
      </w:pPr>
      <w:r>
        <w:t>External machine interfaces</w:t>
      </w:r>
    </w:p>
    <w:p w:rsidR="00207725" w:rsidRDefault="00207725" w:rsidP="00424342">
      <w:pPr>
        <w:pStyle w:val="FYP-Bodytext"/>
      </w:pPr>
      <w:r>
        <w:t>The Doctor Appointment Booking System web application interfaces with the following external machine interfaces:</w:t>
      </w:r>
    </w:p>
    <w:p w:rsidR="00207725" w:rsidRDefault="00207725" w:rsidP="00424342">
      <w:pPr>
        <w:pStyle w:val="FYP-Bodytext"/>
      </w:pPr>
      <w:r w:rsidRPr="00872ED0">
        <w:rPr>
          <w:b/>
        </w:rPr>
        <w:t>Web Browser</w:t>
      </w:r>
      <w:r>
        <w:t>: Users interact with the application through a web browser, which sends HTTP requests to the server and receives HTML responses.</w:t>
      </w:r>
    </w:p>
    <w:p w:rsidR="004708FD" w:rsidRDefault="00207725" w:rsidP="00424342">
      <w:pPr>
        <w:pStyle w:val="FYP-Bodytext"/>
      </w:pPr>
      <w:r w:rsidRPr="00872ED0">
        <w:rPr>
          <w:b/>
        </w:rPr>
        <w:t>Database Management System</w:t>
      </w:r>
      <w:r>
        <w:t>: The application interfaces with a relational da</w:t>
      </w:r>
      <w:r w:rsidR="005B6D26">
        <w:t>tabase management system MySQL</w:t>
      </w:r>
      <w:r>
        <w:t xml:space="preserve"> to store and retrieve data related to user accounts, doctor profiles, clinics, appointments, and chat messages.</w:t>
      </w:r>
    </w:p>
    <w:p w:rsidR="004708FD" w:rsidRDefault="004708FD" w:rsidP="004A3977">
      <w:pPr>
        <w:pStyle w:val="FYP-Heading3"/>
      </w:pPr>
      <w:r>
        <w:t>External system interfaces</w:t>
      </w:r>
    </w:p>
    <w:p w:rsidR="005B6D26" w:rsidRDefault="005B6D26" w:rsidP="00424342">
      <w:pPr>
        <w:pStyle w:val="FYP-Bodytext"/>
      </w:pPr>
      <w:r>
        <w:t>The Doctor Appointment Booking System web application may integrate with external systems for additional functionalities, such as:</w:t>
      </w:r>
    </w:p>
    <w:p w:rsidR="00317787" w:rsidRDefault="005B6D26" w:rsidP="005E7676">
      <w:pPr>
        <w:pStyle w:val="FYP-Bodytext"/>
      </w:pPr>
      <w:r w:rsidRPr="00872ED0">
        <w:rPr>
          <w:b/>
        </w:rPr>
        <w:t>Email Service</w:t>
      </w:r>
      <w:r>
        <w:t>: The system can integrate with an email service provider to send notifications and reminders to users about their appointments.</w:t>
      </w:r>
    </w:p>
    <w:tbl>
      <w:tblPr>
        <w:tblW w:w="0" w:type="auto"/>
        <w:tblLook w:val="04A0"/>
      </w:tblPr>
      <w:tblGrid>
        <w:gridCol w:w="8881"/>
      </w:tblGrid>
      <w:tr w:rsidR="00317787" w:rsidRPr="004C784C" w:rsidTr="00876E1E">
        <w:trPr>
          <w:trHeight w:val="14340"/>
        </w:trPr>
        <w:tc>
          <w:tcPr>
            <w:tcW w:w="8881" w:type="dxa"/>
            <w:shd w:val="clear" w:color="auto" w:fill="auto"/>
            <w:vAlign w:val="center"/>
          </w:tcPr>
          <w:p w:rsidR="00E717BB" w:rsidRPr="004C784C" w:rsidRDefault="00317787" w:rsidP="004C784C">
            <w:pPr>
              <w:pBdr>
                <w:top w:val="nil"/>
                <w:left w:val="nil"/>
                <w:bottom w:val="nil"/>
                <w:right w:val="nil"/>
                <w:between w:val="nil"/>
              </w:pBdr>
              <w:jc w:val="center"/>
              <w:rPr>
                <w:rFonts w:ascii="Arial" w:eastAsia="Arial" w:hAnsi="Arial" w:cs="Arial"/>
                <w:b/>
                <w:sz w:val="60"/>
                <w:szCs w:val="60"/>
              </w:rPr>
            </w:pPr>
            <w:r w:rsidRPr="004C784C">
              <w:rPr>
                <w:rFonts w:eastAsia="Arial"/>
                <w:sz w:val="70"/>
                <w:szCs w:val="70"/>
              </w:rPr>
              <w:lastRenderedPageBreak/>
              <w:t xml:space="preserve">Chapter # </w:t>
            </w:r>
            <w:r w:rsidR="00E717BB" w:rsidRPr="004C784C">
              <w:rPr>
                <w:rFonts w:eastAsia="Arial"/>
                <w:sz w:val="70"/>
                <w:szCs w:val="70"/>
              </w:rPr>
              <w:t>4</w:t>
            </w:r>
            <w:r w:rsidRPr="004C784C">
              <w:rPr>
                <w:rFonts w:ascii="Arial" w:eastAsia="Arial" w:hAnsi="Arial" w:cs="Arial"/>
                <w:sz w:val="80"/>
                <w:szCs w:val="80"/>
              </w:rPr>
              <w:br/>
            </w:r>
            <w:r w:rsidR="00E717BB" w:rsidRPr="004C784C">
              <w:rPr>
                <w:rFonts w:ascii="Arial" w:eastAsia="Arial" w:hAnsi="Arial" w:cs="Arial"/>
                <w:b/>
                <w:sz w:val="60"/>
                <w:szCs w:val="60"/>
              </w:rPr>
              <w:t>Subsystem/module Description</w:t>
            </w:r>
          </w:p>
        </w:tc>
      </w:tr>
    </w:tbl>
    <w:p w:rsidR="004708FD" w:rsidRDefault="004708FD" w:rsidP="00317787">
      <w:pPr>
        <w:pStyle w:val="H1"/>
      </w:pPr>
      <w:r>
        <w:lastRenderedPageBreak/>
        <w:t>Subsystem</w:t>
      </w:r>
      <w:r w:rsidR="00907AAD">
        <w:t>/module</w:t>
      </w:r>
      <w:r>
        <w:t xml:space="preserve"> Description</w:t>
      </w:r>
    </w:p>
    <w:p w:rsidR="004708FD" w:rsidRDefault="004708FD" w:rsidP="00424342">
      <w:pPr>
        <w:pStyle w:val="FYP-Bodytext"/>
      </w:pPr>
      <w:r>
        <w:t>A description of each subsystem is presented.</w:t>
      </w:r>
    </w:p>
    <w:p w:rsidR="004708FD" w:rsidRDefault="004708FD" w:rsidP="004A3977">
      <w:pPr>
        <w:pStyle w:val="FYPHeading2"/>
      </w:pPr>
      <w:r>
        <w:t>Description for Subsystem ‘n’</w:t>
      </w:r>
    </w:p>
    <w:p w:rsidR="004708FD" w:rsidRDefault="004708FD" w:rsidP="00424342">
      <w:pPr>
        <w:pStyle w:val="FYP-Bodytext"/>
      </w:pPr>
      <w:r>
        <w:t>A detailed description of each subsystem is presented. Section 4.1 is repeated for each of ‘n’ subsystems i.e. this section is repeated for all subsystems.</w:t>
      </w:r>
    </w:p>
    <w:p w:rsidR="004708FD" w:rsidRDefault="004708FD" w:rsidP="004A3977">
      <w:pPr>
        <w:pStyle w:val="FYP-Heading3"/>
      </w:pPr>
      <w:r>
        <w:t>Subsystem scope</w:t>
      </w:r>
    </w:p>
    <w:p w:rsidR="004708FD" w:rsidRDefault="005B6D26" w:rsidP="00424342">
      <w:pPr>
        <w:pStyle w:val="FYP-Bodytext"/>
      </w:pPr>
      <w:r w:rsidRPr="005B6D26">
        <w:t>The Subsystem 'n' in the Doctor Appointment Booking System web application is responsible for managing the chat functionality between doctors and patients. It enables secure and efficient communication between the two parties within the application.</w:t>
      </w:r>
    </w:p>
    <w:p w:rsidR="004708FD" w:rsidRDefault="004708FD" w:rsidP="004A3977">
      <w:pPr>
        <w:pStyle w:val="FYP-Heading3"/>
      </w:pPr>
      <w:r>
        <w:t>Subsystem flow diagram/ desired UML diagram</w:t>
      </w:r>
    </w:p>
    <w:p w:rsidR="005B6D26" w:rsidRDefault="005B6D26" w:rsidP="00424342">
      <w:pPr>
        <w:pStyle w:val="FYP-Bodytext"/>
      </w:pPr>
      <w:r>
        <w:t>The subsystem flow diagram or UML diagram depicts the components and their relationships within the chat subsystem. Please refer to the following textual description and create the appropriate diagram:</w:t>
      </w:r>
    </w:p>
    <w:p w:rsidR="005B6D26" w:rsidRDefault="005B6D26" w:rsidP="00424342">
      <w:pPr>
        <w:pStyle w:val="FYP-Bodytext"/>
      </w:pPr>
      <w:r>
        <w:t>Chat Manager: Manages the overall functionality of the chat subsystem, including message handling and communication between doctors and patients.</w:t>
      </w:r>
    </w:p>
    <w:p w:rsidR="005B6D26" w:rsidRDefault="005B6D26" w:rsidP="00424342">
      <w:pPr>
        <w:pStyle w:val="FYP-Bodytext"/>
      </w:pPr>
      <w:r>
        <w:t xml:space="preserve">Message Model: Defines the data model for chat messages, including the doctor, patient, message content, and </w:t>
      </w:r>
      <w:proofErr w:type="spellStart"/>
      <w:r>
        <w:t>datetime</w:t>
      </w:r>
      <w:proofErr w:type="spellEnd"/>
      <w:r>
        <w:t>.</w:t>
      </w:r>
    </w:p>
    <w:p w:rsidR="005B6D26" w:rsidRDefault="005B6D26" w:rsidP="00424342">
      <w:pPr>
        <w:pStyle w:val="FYP-Bodytext"/>
      </w:pPr>
      <w:r>
        <w:t>User Interface: Provides a user-friendly interface for doctors and patients to view and send chat messages.</w:t>
      </w:r>
    </w:p>
    <w:p w:rsidR="005B6D26" w:rsidRDefault="005B6D26" w:rsidP="00424342">
      <w:pPr>
        <w:pStyle w:val="FYP-Bodytext"/>
      </w:pPr>
      <w:r>
        <w:t>Chat Controller: Handles the incoming and outgoing chat messages, performs message validation, and triggers notifications for new messages.</w:t>
      </w:r>
    </w:p>
    <w:p w:rsidR="004708FD" w:rsidRDefault="005B6D26" w:rsidP="00424342">
      <w:pPr>
        <w:pStyle w:val="FYP-Bodytext"/>
      </w:pPr>
      <w:r>
        <w:t>Security Module: Implements security measures to ensure the privacy and confidentiality of chat messages, including encryption and access control.</w:t>
      </w:r>
      <w:r w:rsidR="00907AAD">
        <w:t xml:space="preserve"> </w:t>
      </w:r>
    </w:p>
    <w:p w:rsidR="00E867B7" w:rsidRDefault="002A736F" w:rsidP="00424342">
      <w:pPr>
        <w:pStyle w:val="FYP-Bodytext"/>
      </w:pPr>
      <w:r>
        <w:lastRenderedPageBreak/>
        <w:pict>
          <v:shape id="_x0000_i1028" type="#_x0000_t75" style="width:398.5pt;height:374.25pt">
            <v:imagedata r:id="rId18" o:title="sub module"/>
          </v:shape>
        </w:pict>
      </w:r>
    </w:p>
    <w:p w:rsidR="00E867B7" w:rsidRDefault="00E867B7" w:rsidP="00424342">
      <w:pPr>
        <w:pStyle w:val="FYP-Bodytext"/>
      </w:pPr>
      <w:r>
        <w:t xml:space="preserve">                              Figure: 4.1 Subsystem </w:t>
      </w:r>
      <w:proofErr w:type="gramStart"/>
      <w:r>
        <w:t>Module</w:t>
      </w:r>
      <w:proofErr w:type="gramEnd"/>
    </w:p>
    <w:p w:rsidR="004708FD" w:rsidRDefault="004708FD" w:rsidP="004A3977">
      <w:pPr>
        <w:pStyle w:val="FYP-Heading3"/>
      </w:pPr>
      <w:r w:rsidRPr="00E45BCA">
        <w:t>Subsystem</w:t>
      </w:r>
      <w:r>
        <w:t xml:space="preserve"> ‘n’ components</w:t>
      </w:r>
    </w:p>
    <w:p w:rsidR="005B6D26" w:rsidRDefault="005B6D26" w:rsidP="00424342">
      <w:pPr>
        <w:pStyle w:val="FYP-Bodytext"/>
      </w:pPr>
      <w:r>
        <w:t>The chat subsystem includes the following components:</w:t>
      </w:r>
    </w:p>
    <w:p w:rsidR="005B6D26" w:rsidRDefault="005B6D26" w:rsidP="00424342">
      <w:pPr>
        <w:pStyle w:val="FYP-Bodytext"/>
      </w:pPr>
      <w:r>
        <w:t>Chat Manager</w:t>
      </w:r>
    </w:p>
    <w:p w:rsidR="005B6D26" w:rsidRDefault="005B6D26" w:rsidP="00424342">
      <w:pPr>
        <w:pStyle w:val="FYP-Bodytext"/>
      </w:pPr>
      <w:r>
        <w:t>Message Model</w:t>
      </w:r>
    </w:p>
    <w:p w:rsidR="005B6D26" w:rsidRDefault="005B6D26" w:rsidP="00424342">
      <w:pPr>
        <w:pStyle w:val="FYP-Bodytext"/>
      </w:pPr>
      <w:r>
        <w:t>User Interface</w:t>
      </w:r>
    </w:p>
    <w:p w:rsidR="005B6D26" w:rsidRDefault="005B6D26" w:rsidP="00424342">
      <w:pPr>
        <w:pStyle w:val="FYP-Bodytext"/>
      </w:pPr>
      <w:r>
        <w:t>Chat Controller</w:t>
      </w:r>
    </w:p>
    <w:p w:rsidR="004708FD" w:rsidRDefault="005B6D26" w:rsidP="00424342">
      <w:pPr>
        <w:pStyle w:val="FYP-Bodytext"/>
      </w:pPr>
      <w:r>
        <w:t xml:space="preserve">Security Module </w:t>
      </w:r>
    </w:p>
    <w:p w:rsidR="005B6D26" w:rsidRDefault="005B6D26" w:rsidP="00424342">
      <w:pPr>
        <w:pStyle w:val="FYP-Bodytext"/>
      </w:pPr>
    </w:p>
    <w:p w:rsidR="005B6D26" w:rsidRDefault="005B6D26" w:rsidP="00424342">
      <w:pPr>
        <w:pStyle w:val="FYP-Bodytext"/>
      </w:pPr>
    </w:p>
    <w:p w:rsidR="004708FD" w:rsidRDefault="004708FD" w:rsidP="004A3977">
      <w:pPr>
        <w:pStyle w:val="FYP-Heading3"/>
      </w:pPr>
      <w:r>
        <w:t xml:space="preserve">Description for </w:t>
      </w:r>
      <w:r w:rsidR="004116E4">
        <w:t xml:space="preserve">sub system ‘n’ </w:t>
      </w:r>
      <w:r>
        <w:t>Component ‘k’</w:t>
      </w:r>
    </w:p>
    <w:p w:rsidR="004708FD" w:rsidRDefault="004708FD" w:rsidP="00424342">
      <w:pPr>
        <w:pStyle w:val="FYP-Bodytext"/>
      </w:pPr>
      <w:r>
        <w:t xml:space="preserve">A detailed description and diagram (if applicable) of each </w:t>
      </w:r>
      <w:r w:rsidR="0005623E">
        <w:t>sub s</w:t>
      </w:r>
      <w:r>
        <w:t>ystem component contained within the architecture is presented. Section 4.2 is repeated for each of (k) components.</w:t>
      </w:r>
    </w:p>
    <w:p w:rsidR="005E7676" w:rsidRDefault="005E7676" w:rsidP="00424342">
      <w:pPr>
        <w:pStyle w:val="FYP-Bodytext"/>
      </w:pPr>
    </w:p>
    <w:p w:rsidR="00795B23" w:rsidRDefault="004708FD" w:rsidP="00F23978">
      <w:pPr>
        <w:pStyle w:val="FYP-Heading41"/>
      </w:pPr>
      <w:r>
        <w:lastRenderedPageBreak/>
        <w:t>Component ‘k’ interface description.</w:t>
      </w:r>
    </w:p>
    <w:p w:rsidR="00795B23" w:rsidRPr="00795B23" w:rsidRDefault="00795B23" w:rsidP="00F23978">
      <w:pPr>
        <w:pStyle w:val="FYP-Heading4"/>
      </w:pPr>
      <w:r>
        <w:t>Chat Manager</w:t>
      </w:r>
    </w:p>
    <w:p w:rsidR="00795B23" w:rsidRDefault="00795B23" w:rsidP="00424342">
      <w:pPr>
        <w:pStyle w:val="FYP-Bodytext"/>
      </w:pPr>
      <w:proofErr w:type="spellStart"/>
      <w:r>
        <w:t>start_</w:t>
      </w:r>
      <w:proofErr w:type="gramStart"/>
      <w:r>
        <w:t>chat</w:t>
      </w:r>
      <w:proofErr w:type="spellEnd"/>
      <w:r>
        <w:t>(</w:t>
      </w:r>
      <w:proofErr w:type="spellStart"/>
      <w:proofErr w:type="gramEnd"/>
      <w:r>
        <w:t>doctor_id</w:t>
      </w:r>
      <w:proofErr w:type="spellEnd"/>
      <w:r>
        <w:t xml:space="preserve">: </w:t>
      </w:r>
      <w:proofErr w:type="spellStart"/>
      <w:r>
        <w:t>int</w:t>
      </w:r>
      <w:proofErr w:type="spellEnd"/>
      <w:r>
        <w:t xml:space="preserve">, </w:t>
      </w:r>
      <w:proofErr w:type="spellStart"/>
      <w:r>
        <w:t>patient_id</w:t>
      </w:r>
      <w:proofErr w:type="spellEnd"/>
      <w:r>
        <w:t xml:space="preserve">: </w:t>
      </w:r>
      <w:proofErr w:type="spellStart"/>
      <w:r>
        <w:t>int</w:t>
      </w:r>
      <w:proofErr w:type="spellEnd"/>
      <w:r>
        <w:t xml:space="preserve">) -&gt; </w:t>
      </w:r>
      <w:proofErr w:type="spellStart"/>
      <w:r>
        <w:t>chat_id</w:t>
      </w:r>
      <w:proofErr w:type="spellEnd"/>
      <w:r>
        <w:t xml:space="preserve">: </w:t>
      </w:r>
      <w:proofErr w:type="spellStart"/>
      <w:r>
        <w:t>int</w:t>
      </w:r>
      <w:proofErr w:type="spellEnd"/>
      <w:r>
        <w:t>: Initiates a chat session between a doctor and a patient and returns the unique chat identifier.</w:t>
      </w:r>
    </w:p>
    <w:p w:rsidR="00795B23" w:rsidRDefault="00795B23" w:rsidP="00424342">
      <w:pPr>
        <w:pStyle w:val="FYP-Bodytext"/>
      </w:pPr>
      <w:proofErr w:type="spellStart"/>
      <w:r>
        <w:t>send_</w:t>
      </w:r>
      <w:proofErr w:type="gramStart"/>
      <w:r>
        <w:t>message</w:t>
      </w:r>
      <w:proofErr w:type="spellEnd"/>
      <w:r>
        <w:t>(</w:t>
      </w:r>
      <w:proofErr w:type="spellStart"/>
      <w:proofErr w:type="gramEnd"/>
      <w:r>
        <w:t>chat_id</w:t>
      </w:r>
      <w:proofErr w:type="spellEnd"/>
      <w:r>
        <w:t xml:space="preserve">: </w:t>
      </w:r>
      <w:proofErr w:type="spellStart"/>
      <w:r>
        <w:t>int</w:t>
      </w:r>
      <w:proofErr w:type="spellEnd"/>
      <w:r>
        <w:t xml:space="preserve">, </w:t>
      </w:r>
      <w:proofErr w:type="spellStart"/>
      <w:r>
        <w:t>sender_id</w:t>
      </w:r>
      <w:proofErr w:type="spellEnd"/>
      <w:r>
        <w:t xml:space="preserve">: </w:t>
      </w:r>
      <w:proofErr w:type="spellStart"/>
      <w:r>
        <w:t>int</w:t>
      </w:r>
      <w:proofErr w:type="spellEnd"/>
      <w:r>
        <w:t xml:space="preserve">, message: </w:t>
      </w:r>
      <w:proofErr w:type="spellStart"/>
      <w:r>
        <w:t>str</w:t>
      </w:r>
      <w:proofErr w:type="spellEnd"/>
      <w:r>
        <w:t xml:space="preserve">) -&gt; success: </w:t>
      </w:r>
      <w:proofErr w:type="spellStart"/>
      <w:r>
        <w:t>bool</w:t>
      </w:r>
      <w:proofErr w:type="spellEnd"/>
      <w:r>
        <w:t>: Sends a chat message from the sender (doctor or patient) to the specified chat.</w:t>
      </w:r>
    </w:p>
    <w:p w:rsidR="004708FD" w:rsidRDefault="00795B23" w:rsidP="00424342">
      <w:pPr>
        <w:pStyle w:val="FYP-Bodytext"/>
      </w:pPr>
      <w:proofErr w:type="spellStart"/>
      <w:r>
        <w:t>get_</w:t>
      </w:r>
      <w:proofErr w:type="gramStart"/>
      <w:r>
        <w:t>chat</w:t>
      </w:r>
      <w:proofErr w:type="spellEnd"/>
      <w:r>
        <w:t>(</w:t>
      </w:r>
      <w:proofErr w:type="spellStart"/>
      <w:proofErr w:type="gramEnd"/>
      <w:r>
        <w:t>chat_id</w:t>
      </w:r>
      <w:proofErr w:type="spellEnd"/>
      <w:r>
        <w:t xml:space="preserve">: </w:t>
      </w:r>
      <w:proofErr w:type="spellStart"/>
      <w:r>
        <w:t>int</w:t>
      </w:r>
      <w:proofErr w:type="spellEnd"/>
      <w:r>
        <w:t xml:space="preserve">) -&gt; </w:t>
      </w:r>
      <w:proofErr w:type="spellStart"/>
      <w:r>
        <w:t>chat_data</w:t>
      </w:r>
      <w:proofErr w:type="spellEnd"/>
      <w:r>
        <w:t xml:space="preserve">: </w:t>
      </w:r>
      <w:proofErr w:type="spellStart"/>
      <w:r>
        <w:t>dict</w:t>
      </w:r>
      <w:proofErr w:type="spellEnd"/>
      <w:r>
        <w:t>: Retrieves the chat data, including the list of messages, participants, and chat details.</w:t>
      </w:r>
    </w:p>
    <w:p w:rsidR="00795B23" w:rsidRPr="00795B23" w:rsidRDefault="00795B23" w:rsidP="00F23978">
      <w:pPr>
        <w:pStyle w:val="FYP-Heading4"/>
      </w:pPr>
      <w:r>
        <w:t>Message Model</w:t>
      </w:r>
    </w:p>
    <w:p w:rsidR="00795B23" w:rsidRDefault="00795B23" w:rsidP="00424342">
      <w:pPr>
        <w:pStyle w:val="FYP-Bodytext"/>
      </w:pPr>
      <w:proofErr w:type="gramStart"/>
      <w:r>
        <w:t>doctor</w:t>
      </w:r>
      <w:proofErr w:type="gramEnd"/>
      <w:r>
        <w:t xml:space="preserve">: </w:t>
      </w:r>
      <w:proofErr w:type="spellStart"/>
      <w:r>
        <w:t>ForeignKey</w:t>
      </w:r>
      <w:proofErr w:type="spellEnd"/>
      <w:r>
        <w:t>(User): Reference to the doctor involved in the chat message.</w:t>
      </w:r>
    </w:p>
    <w:p w:rsidR="00795B23" w:rsidRDefault="00795B23" w:rsidP="00424342">
      <w:pPr>
        <w:pStyle w:val="FYP-Bodytext"/>
      </w:pPr>
      <w:proofErr w:type="gramStart"/>
      <w:r>
        <w:t>patient</w:t>
      </w:r>
      <w:proofErr w:type="gramEnd"/>
      <w:r>
        <w:t xml:space="preserve">: </w:t>
      </w:r>
      <w:proofErr w:type="spellStart"/>
      <w:r>
        <w:t>ForeignKey</w:t>
      </w:r>
      <w:proofErr w:type="spellEnd"/>
      <w:r>
        <w:t>(User): Reference to the patient involved in the chat message.</w:t>
      </w:r>
    </w:p>
    <w:p w:rsidR="00795B23" w:rsidRDefault="00795B23" w:rsidP="00424342">
      <w:pPr>
        <w:pStyle w:val="FYP-Bodytext"/>
      </w:pPr>
      <w:proofErr w:type="gramStart"/>
      <w:r>
        <w:t>message</w:t>
      </w:r>
      <w:proofErr w:type="gramEnd"/>
      <w:r>
        <w:t xml:space="preserve">: </w:t>
      </w:r>
      <w:proofErr w:type="spellStart"/>
      <w:r>
        <w:t>CharField</w:t>
      </w:r>
      <w:proofErr w:type="spellEnd"/>
      <w:r>
        <w:t>(</w:t>
      </w:r>
      <w:proofErr w:type="spellStart"/>
      <w:r>
        <w:t>max_length</w:t>
      </w:r>
      <w:proofErr w:type="spellEnd"/>
      <w:r>
        <w:t>=20): Content of the chat message.</w:t>
      </w:r>
    </w:p>
    <w:p w:rsidR="00795B23" w:rsidRDefault="00795B23" w:rsidP="00424342">
      <w:pPr>
        <w:pStyle w:val="FYP-Bodytext"/>
      </w:pPr>
      <w:proofErr w:type="spellStart"/>
      <w:proofErr w:type="gramStart"/>
      <w:r>
        <w:t>datetime</w:t>
      </w:r>
      <w:proofErr w:type="spellEnd"/>
      <w:proofErr w:type="gramEnd"/>
      <w:r>
        <w:t xml:space="preserve">: </w:t>
      </w:r>
      <w:proofErr w:type="spellStart"/>
      <w:r>
        <w:t>DateTimeField</w:t>
      </w:r>
      <w:proofErr w:type="spellEnd"/>
      <w:r>
        <w:t>: Date and time of the chat message.</w:t>
      </w:r>
    </w:p>
    <w:p w:rsidR="00795B23" w:rsidRPr="00795B23" w:rsidRDefault="00795B23" w:rsidP="00F23978">
      <w:pPr>
        <w:pStyle w:val="FYP-Heading4"/>
      </w:pPr>
      <w:r>
        <w:t>User Interface</w:t>
      </w:r>
    </w:p>
    <w:p w:rsidR="00795B23" w:rsidRDefault="00795B23" w:rsidP="00424342">
      <w:pPr>
        <w:pStyle w:val="FYP-Bodytext"/>
      </w:pPr>
      <w:r w:rsidRPr="00795B23">
        <w:t xml:space="preserve">The user interface component provides a user-friendly chat interface for doctors and patients to view and send </w:t>
      </w:r>
      <w:proofErr w:type="gramStart"/>
      <w:r w:rsidRPr="00795B23">
        <w:t>chat</w:t>
      </w:r>
      <w:proofErr w:type="gramEnd"/>
      <w:r w:rsidRPr="00795B23">
        <w:t xml:space="preserve"> messages. It includes chat message display, input field, and options for sending messages and managing </w:t>
      </w:r>
      <w:proofErr w:type="gramStart"/>
      <w:r w:rsidRPr="00795B23">
        <w:t>chat</w:t>
      </w:r>
      <w:proofErr w:type="gramEnd"/>
      <w:r w:rsidRPr="00795B23">
        <w:t xml:space="preserve"> settings</w:t>
      </w:r>
      <w:r>
        <w:t>.</w:t>
      </w:r>
    </w:p>
    <w:p w:rsidR="00795B23" w:rsidRPr="00795B23" w:rsidRDefault="00406555" w:rsidP="00F23978">
      <w:pPr>
        <w:pStyle w:val="FYP-Heading4"/>
      </w:pPr>
      <w:r>
        <w:t>Chat Controller</w:t>
      </w:r>
    </w:p>
    <w:p w:rsidR="00795B23" w:rsidRDefault="00406555" w:rsidP="00424342">
      <w:pPr>
        <w:pStyle w:val="FYP-Bodytext"/>
      </w:pPr>
      <w:r w:rsidRPr="00406555">
        <w:t>The chat controller component handles incoming and outgoing chat messages. It performs message validation, ensures proper formatting, and triggers notifications for new messages. It interacts with the chat manager and message model to manage the flow of messages.</w:t>
      </w:r>
    </w:p>
    <w:p w:rsidR="00406555" w:rsidRPr="00795B23" w:rsidRDefault="00406555" w:rsidP="00F23978">
      <w:pPr>
        <w:pStyle w:val="FYP-Heading4"/>
      </w:pPr>
      <w:r>
        <w:t>Security Module</w:t>
      </w:r>
    </w:p>
    <w:p w:rsidR="00795B23" w:rsidRDefault="00406555" w:rsidP="00424342">
      <w:pPr>
        <w:pStyle w:val="FYP-Bodytext"/>
      </w:pPr>
      <w:r w:rsidRPr="00406555">
        <w:t>The security module ensures the privacy and confidentiality of chat messages. It implements encryption algorithms and access control mechanisms to prevent una</w:t>
      </w:r>
      <w:r>
        <w:t>uthorized access to chat content.</w:t>
      </w:r>
    </w:p>
    <w:p w:rsidR="00406555" w:rsidRDefault="00117983" w:rsidP="00F23978">
      <w:pPr>
        <w:pStyle w:val="FYP-Heading4"/>
      </w:pPr>
      <w:r>
        <w:t xml:space="preserve">    </w:t>
      </w:r>
      <w:r w:rsidR="004708FD">
        <w:t>Restrictions/limitations</w:t>
      </w:r>
    </w:p>
    <w:p w:rsidR="00406555" w:rsidRDefault="00406555" w:rsidP="00424342">
      <w:pPr>
        <w:pStyle w:val="FYP-Bodytext"/>
      </w:pPr>
      <w:r>
        <w:t>The chat subsystem has the following restrictions/limitations:</w:t>
      </w:r>
    </w:p>
    <w:p w:rsidR="00406555" w:rsidRDefault="00406555" w:rsidP="00424342">
      <w:pPr>
        <w:pStyle w:val="FYP-Bodytext"/>
      </w:pPr>
      <w:r>
        <w:t>Chat messages are limited to a maximum length of 20 characters.</w:t>
      </w:r>
    </w:p>
    <w:p w:rsidR="00406555" w:rsidRDefault="00406555" w:rsidP="00424342">
      <w:pPr>
        <w:pStyle w:val="FYP-Bodytext"/>
      </w:pPr>
      <w:r>
        <w:t>The chat system does not support file attachments or multimedia messages.</w:t>
      </w:r>
    </w:p>
    <w:p w:rsidR="00406555" w:rsidRDefault="00406555" w:rsidP="00E867B7">
      <w:pPr>
        <w:pStyle w:val="FYP-Bodytext"/>
      </w:pPr>
      <w:r>
        <w:lastRenderedPageBreak/>
        <w:t>Chat messages are not automatically translated or localized.</w:t>
      </w:r>
    </w:p>
    <w:p w:rsidR="00406555" w:rsidRDefault="00E867B7" w:rsidP="00F23978">
      <w:pPr>
        <w:pStyle w:val="FYP-Heading41"/>
      </w:pPr>
      <w:r>
        <w:t xml:space="preserve">4.1.5   </w:t>
      </w:r>
      <w:r w:rsidR="004708FD">
        <w:t>Performance issues</w:t>
      </w:r>
    </w:p>
    <w:p w:rsidR="00406555" w:rsidRDefault="00406555" w:rsidP="00424342">
      <w:pPr>
        <w:pStyle w:val="FYP-Bodytext"/>
      </w:pPr>
      <w:r>
        <w:t>Performance issues related to the chat subsystem may include:</w:t>
      </w:r>
    </w:p>
    <w:p w:rsidR="00406555" w:rsidRDefault="00406555" w:rsidP="00424342">
      <w:pPr>
        <w:pStyle w:val="FYP-Bodytext"/>
      </w:pPr>
      <w:r>
        <w:t>Handling a large number of concurrent chat sessions.</w:t>
      </w:r>
    </w:p>
    <w:p w:rsidR="00406555" w:rsidRDefault="00406555" w:rsidP="00424342">
      <w:pPr>
        <w:pStyle w:val="FYP-Bodytext"/>
      </w:pPr>
      <w:proofErr w:type="gramStart"/>
      <w:r>
        <w:t>Ensuring real-time message delivery and synchronization.</w:t>
      </w:r>
      <w:proofErr w:type="gramEnd"/>
    </w:p>
    <w:p w:rsidR="00406555" w:rsidRPr="00406555" w:rsidRDefault="00406555" w:rsidP="00E867B7">
      <w:pPr>
        <w:pStyle w:val="FYP-Bodytext"/>
      </w:pPr>
      <w:r>
        <w:t>Optimizing message retrieval and display for a smooth user experience.</w:t>
      </w:r>
    </w:p>
    <w:p w:rsidR="009300FE" w:rsidRDefault="00E867B7" w:rsidP="00F23978">
      <w:pPr>
        <w:pStyle w:val="FYP-Heading41"/>
      </w:pPr>
      <w:r>
        <w:t>4.1.6</w:t>
      </w:r>
      <w:r w:rsidR="004708FD">
        <w:t>Design constraints</w:t>
      </w:r>
    </w:p>
    <w:p w:rsidR="00406555" w:rsidRDefault="00406555" w:rsidP="00424342">
      <w:pPr>
        <w:pStyle w:val="FYP-Bodytext"/>
      </w:pPr>
      <w:r>
        <w:t>Design constraints for the chat subsystem may include:</w:t>
      </w:r>
    </w:p>
    <w:p w:rsidR="00406555" w:rsidRDefault="00406555" w:rsidP="00424342">
      <w:pPr>
        <w:pStyle w:val="FYP-Bodytext"/>
      </w:pPr>
      <w:proofErr w:type="gramStart"/>
      <w:r>
        <w:t>Compatibility with different browsers and devices.</w:t>
      </w:r>
      <w:proofErr w:type="gramEnd"/>
    </w:p>
    <w:p w:rsidR="00406555" w:rsidRDefault="00406555" w:rsidP="00424342">
      <w:pPr>
        <w:pStyle w:val="FYP-Bodytext"/>
      </w:pPr>
      <w:proofErr w:type="gramStart"/>
      <w:r>
        <w:t>Integration with authentication and authorization mechanisms.</w:t>
      </w:r>
      <w:proofErr w:type="gramEnd"/>
    </w:p>
    <w:p w:rsidR="00406555" w:rsidRDefault="00406555" w:rsidP="00424342">
      <w:pPr>
        <w:pStyle w:val="FYP-Bodytext"/>
      </w:pPr>
      <w:r>
        <w:t>Ensuring scalability and high availability to handle increased chat load.</w:t>
      </w:r>
    </w:p>
    <w:p w:rsidR="00B80F9E" w:rsidRDefault="00406555" w:rsidP="00E867B7">
      <w:pPr>
        <w:pStyle w:val="FYP-Bodytext"/>
      </w:pPr>
      <w:r>
        <w:t xml:space="preserve">          (Continue with subsystems/modules descriptions as needed)</w:t>
      </w:r>
    </w:p>
    <w:tbl>
      <w:tblPr>
        <w:tblW w:w="0" w:type="auto"/>
        <w:tblLook w:val="04A0"/>
      </w:tblPr>
      <w:tblGrid>
        <w:gridCol w:w="8881"/>
      </w:tblGrid>
      <w:tr w:rsidR="00B80F9E" w:rsidRPr="004C784C" w:rsidTr="009D530D">
        <w:trPr>
          <w:trHeight w:val="14340"/>
        </w:trPr>
        <w:tc>
          <w:tcPr>
            <w:tcW w:w="8881" w:type="dxa"/>
            <w:shd w:val="clear" w:color="auto" w:fill="auto"/>
            <w:vAlign w:val="center"/>
          </w:tcPr>
          <w:p w:rsidR="00FA77AB" w:rsidRPr="004C784C" w:rsidRDefault="00B80F9E" w:rsidP="004C784C">
            <w:pPr>
              <w:pBdr>
                <w:top w:val="nil"/>
                <w:left w:val="nil"/>
                <w:bottom w:val="nil"/>
                <w:right w:val="nil"/>
                <w:between w:val="nil"/>
              </w:pBdr>
              <w:jc w:val="center"/>
              <w:rPr>
                <w:rFonts w:ascii="Arial" w:eastAsia="Arial" w:hAnsi="Arial" w:cs="Arial"/>
                <w:b/>
                <w:sz w:val="60"/>
                <w:szCs w:val="60"/>
              </w:rPr>
            </w:pPr>
            <w:r w:rsidRPr="004C784C">
              <w:rPr>
                <w:rFonts w:eastAsia="Arial"/>
                <w:sz w:val="70"/>
                <w:szCs w:val="70"/>
              </w:rPr>
              <w:lastRenderedPageBreak/>
              <w:t>Chapter # 5</w:t>
            </w:r>
          </w:p>
          <w:p w:rsidR="00FA77AB" w:rsidRPr="004C784C" w:rsidRDefault="00FA77AB" w:rsidP="004C784C">
            <w:pPr>
              <w:pBdr>
                <w:top w:val="nil"/>
                <w:left w:val="nil"/>
                <w:bottom w:val="nil"/>
                <w:right w:val="nil"/>
                <w:between w:val="nil"/>
              </w:pBdr>
              <w:jc w:val="center"/>
              <w:rPr>
                <w:rFonts w:ascii="Arial" w:eastAsia="Arial" w:hAnsi="Arial" w:cs="Arial"/>
                <w:b/>
                <w:sz w:val="60"/>
                <w:szCs w:val="60"/>
              </w:rPr>
            </w:pPr>
            <w:r w:rsidRPr="004C784C">
              <w:rPr>
                <w:rFonts w:ascii="Arial" w:eastAsia="Arial" w:hAnsi="Arial" w:cs="Arial"/>
                <w:b/>
                <w:sz w:val="60"/>
                <w:szCs w:val="60"/>
              </w:rPr>
              <w:t>Behavioral Model and Description</w:t>
            </w:r>
          </w:p>
        </w:tc>
      </w:tr>
    </w:tbl>
    <w:p w:rsidR="004708FD" w:rsidRDefault="004708FD" w:rsidP="00317787">
      <w:pPr>
        <w:pStyle w:val="H1"/>
      </w:pPr>
      <w:r>
        <w:lastRenderedPageBreak/>
        <w:t>Behavioral Model and Description</w:t>
      </w:r>
    </w:p>
    <w:p w:rsidR="004708FD" w:rsidRDefault="00166D94" w:rsidP="00424342">
      <w:pPr>
        <w:pStyle w:val="FYP-Bodytext"/>
      </w:pPr>
      <w:r w:rsidRPr="00166D94">
        <w:t>The Doctor Appointment Booking System web application exhibits the following system behavior</w:t>
      </w:r>
      <w:r>
        <w:t>:</w:t>
      </w:r>
    </w:p>
    <w:p w:rsidR="004708FD" w:rsidRDefault="004708FD" w:rsidP="004A3977">
      <w:pPr>
        <w:pStyle w:val="FYPHeading2"/>
      </w:pPr>
      <w:r>
        <w:t>Description for system behavior</w:t>
      </w:r>
    </w:p>
    <w:p w:rsidR="007C3BA9" w:rsidRDefault="00166D94" w:rsidP="00424342">
      <w:pPr>
        <w:pStyle w:val="FYP-Bodytext"/>
      </w:pPr>
      <w:r>
        <w:t xml:space="preserve">User </w:t>
      </w:r>
      <w:r w:rsidR="007C3BA9">
        <w:t>The doctor appointment booking system web application allows users (doctors and patients) to schedule and manage appointments. The system provides the following behaviors:</w:t>
      </w:r>
    </w:p>
    <w:p w:rsidR="007C3BA9" w:rsidRDefault="007C3BA9" w:rsidP="00424342">
      <w:pPr>
        <w:pStyle w:val="FYP-Bodytext"/>
      </w:pPr>
      <w:r>
        <w:t>User Registration: Users can register as doctors, patients, or administrators.</w:t>
      </w:r>
    </w:p>
    <w:p w:rsidR="007C3BA9" w:rsidRDefault="007C3BA9" w:rsidP="00424342">
      <w:pPr>
        <w:pStyle w:val="FYP-Bodytext"/>
      </w:pPr>
      <w:r>
        <w:t>User Authentication: Users can log in to the system using their credentials.</w:t>
      </w:r>
    </w:p>
    <w:p w:rsidR="007C3BA9" w:rsidRDefault="007C3BA9" w:rsidP="00424342">
      <w:pPr>
        <w:pStyle w:val="FYP-Bodytext"/>
      </w:pPr>
      <w:r>
        <w:t>Doctor Profile Management: Doctors can update their personal information, such as contact details, biography, address, specialization, experience, services, degrees, awards, and clinic information.</w:t>
      </w:r>
    </w:p>
    <w:p w:rsidR="007C3BA9" w:rsidRDefault="007C3BA9" w:rsidP="00424342">
      <w:pPr>
        <w:pStyle w:val="FYP-Bodytext"/>
      </w:pPr>
      <w:r>
        <w:t>Patient Profile Management: Patients can update their personal information, such as contact details, address, and medical history.</w:t>
      </w:r>
    </w:p>
    <w:p w:rsidR="00E867B7" w:rsidRDefault="00E867B7" w:rsidP="00E867B7">
      <w:pPr>
        <w:pStyle w:val="FYP-Bodytext"/>
      </w:pPr>
      <w:r>
        <w:t>Patient Profile Management: Patients can update their personal information, such as contact details, address.</w:t>
      </w:r>
    </w:p>
    <w:p w:rsidR="007C3BA9" w:rsidRDefault="007C3BA9" w:rsidP="00424342">
      <w:pPr>
        <w:pStyle w:val="FYP-Bodytext"/>
      </w:pPr>
      <w:r>
        <w:t>Appointment Booking: Patients can search for available doctors and book appointments based on doctor availability and specialization.</w:t>
      </w:r>
    </w:p>
    <w:p w:rsidR="007C3BA9" w:rsidRDefault="007C3BA9" w:rsidP="00424342">
      <w:pPr>
        <w:pStyle w:val="FYP-Bodytext"/>
      </w:pPr>
      <w:r>
        <w:t>Appointment Management: Doctors</w:t>
      </w:r>
      <w:r w:rsidR="00E867B7">
        <w:t xml:space="preserve"> and Patient</w:t>
      </w:r>
      <w:r>
        <w:t xml:space="preserve"> can view and manage their appointments, including approving or rejecting appointment requests, rescheduling appointments, and marking appointments as completed.</w:t>
      </w:r>
    </w:p>
    <w:p w:rsidR="004708FD" w:rsidRDefault="007C3BA9" w:rsidP="00424342">
      <w:pPr>
        <w:pStyle w:val="FYP-Bodytext"/>
      </w:pPr>
      <w:r>
        <w:t xml:space="preserve">Doctor-Patient Chat: The system provides </w:t>
      </w:r>
      <w:proofErr w:type="gramStart"/>
      <w:r>
        <w:t>a chat</w:t>
      </w:r>
      <w:proofErr w:type="gramEnd"/>
      <w:r>
        <w:t xml:space="preserve"> functionality for doctors and patients to communicate securely.</w:t>
      </w:r>
    </w:p>
    <w:p w:rsidR="00E867B7" w:rsidRDefault="00E867B7" w:rsidP="00424342">
      <w:pPr>
        <w:pStyle w:val="FYP-Bodytext"/>
      </w:pPr>
      <w:r>
        <w:t xml:space="preserve">Change Password: </w:t>
      </w:r>
      <w:proofErr w:type="gramStart"/>
      <w:r>
        <w:t>Patients ,Doctors</w:t>
      </w:r>
      <w:proofErr w:type="gramEnd"/>
      <w:r>
        <w:t xml:space="preserve"> and Admin can change their password.</w:t>
      </w:r>
    </w:p>
    <w:p w:rsidR="00E867B7" w:rsidRDefault="00E867B7" w:rsidP="00424342">
      <w:pPr>
        <w:pStyle w:val="FYP-Bodytext"/>
      </w:pPr>
      <w:r>
        <w:t xml:space="preserve">Feedback Management: Patients can send feedback on doctor performance, communication and Behavior admin monitoring the feedbacks. </w:t>
      </w:r>
    </w:p>
    <w:p w:rsidR="004708FD" w:rsidRDefault="004708FD" w:rsidP="004A3977">
      <w:pPr>
        <w:pStyle w:val="FYP-Heading3"/>
      </w:pPr>
      <w:r>
        <w:t>Events</w:t>
      </w:r>
      <w:r w:rsidR="00907AAD">
        <w:t>/interrupts</w:t>
      </w:r>
    </w:p>
    <w:p w:rsidR="00C72319" w:rsidRDefault="00C72319" w:rsidP="00424342">
      <w:pPr>
        <w:pStyle w:val="FYP-Bodytext"/>
      </w:pPr>
      <w:r>
        <w:t>User Registration Event: Triggered when a user registers a new account.</w:t>
      </w:r>
    </w:p>
    <w:p w:rsidR="00C72319" w:rsidRDefault="00C72319" w:rsidP="00424342">
      <w:pPr>
        <w:pStyle w:val="FYP-Bodytext"/>
      </w:pPr>
      <w:r>
        <w:t>User Login Event: Triggered when a user logs in to the system.</w:t>
      </w:r>
    </w:p>
    <w:p w:rsidR="00C72319" w:rsidRDefault="00C72319" w:rsidP="00424342">
      <w:pPr>
        <w:pStyle w:val="FYP-Bodytext"/>
      </w:pPr>
      <w:r>
        <w:t>Doctor Profile Update Event: Triggered when a doctor updates their profile information.</w:t>
      </w:r>
    </w:p>
    <w:p w:rsidR="00C72319" w:rsidRDefault="00C72319" w:rsidP="00424342">
      <w:pPr>
        <w:pStyle w:val="FYP-Bodytext"/>
      </w:pPr>
      <w:r>
        <w:t>Patient Profile Update Event: Triggered when a patient updates their profile information.</w:t>
      </w:r>
    </w:p>
    <w:p w:rsidR="00C72319" w:rsidRDefault="00C72319" w:rsidP="00424342">
      <w:pPr>
        <w:pStyle w:val="FYP-Bodytext"/>
      </w:pPr>
      <w:r>
        <w:t>Appointment Booking Event: Triggered when a patient books a new appointment.</w:t>
      </w:r>
    </w:p>
    <w:p w:rsidR="00C72319" w:rsidRDefault="00C72319" w:rsidP="00424342">
      <w:pPr>
        <w:pStyle w:val="FYP-Bodytext"/>
      </w:pPr>
      <w:r>
        <w:lastRenderedPageBreak/>
        <w:t>Appointment Approval Event: Triggered when a doctor approves an appointment request.</w:t>
      </w:r>
    </w:p>
    <w:p w:rsidR="00C72319" w:rsidRDefault="00C72319" w:rsidP="00424342">
      <w:pPr>
        <w:pStyle w:val="FYP-Bodytext"/>
      </w:pPr>
      <w:r>
        <w:t>Appointment Rejection Event: Triggered when a doctor rejects an appointment request.</w:t>
      </w:r>
    </w:p>
    <w:p w:rsidR="00C72319" w:rsidRDefault="00C72319" w:rsidP="00424342">
      <w:pPr>
        <w:pStyle w:val="FYP-Bodytext"/>
      </w:pPr>
      <w:r>
        <w:t>Appointment Rescheduling Event: Triggered when a doctor reschedules an appointment.</w:t>
      </w:r>
    </w:p>
    <w:p w:rsidR="00C72319" w:rsidRDefault="00C72319" w:rsidP="00424342">
      <w:pPr>
        <w:pStyle w:val="FYP-Bodytext"/>
      </w:pPr>
      <w:r>
        <w:t>Appointment Completion Event: Triggered when a doctor marks an appointment as completed.</w:t>
      </w:r>
    </w:p>
    <w:p w:rsidR="004708FD" w:rsidRDefault="00C72319" w:rsidP="00424342">
      <w:pPr>
        <w:pStyle w:val="FYP-Bodytext"/>
      </w:pPr>
      <w:r>
        <w:t>Chat Message Event: Triggered when a doctor or patient sends a chat message.</w:t>
      </w:r>
    </w:p>
    <w:p w:rsidR="004708FD" w:rsidRDefault="004708FD" w:rsidP="004A3977">
      <w:pPr>
        <w:pStyle w:val="FYP-Heading3"/>
      </w:pPr>
      <w:r>
        <w:t>States</w:t>
      </w:r>
    </w:p>
    <w:p w:rsidR="00C72319" w:rsidRDefault="00C72319" w:rsidP="00424342">
      <w:pPr>
        <w:pStyle w:val="FYP-Bodytext"/>
      </w:pPr>
      <w:r>
        <w:t>User Registration State: The system is waiting for user registration information.</w:t>
      </w:r>
    </w:p>
    <w:p w:rsidR="00C72319" w:rsidRDefault="00C72319" w:rsidP="00424342">
      <w:pPr>
        <w:pStyle w:val="FYP-Bodytext"/>
      </w:pPr>
      <w:r>
        <w:t>User Login State: The system is waiting for user login credentials.</w:t>
      </w:r>
    </w:p>
    <w:p w:rsidR="00C72319" w:rsidRDefault="00C72319" w:rsidP="00424342">
      <w:pPr>
        <w:pStyle w:val="FYP-Bodytext"/>
      </w:pPr>
      <w:r>
        <w:t>Doctor Profile Update State: The system is waiting for doctor profile update information.</w:t>
      </w:r>
    </w:p>
    <w:p w:rsidR="00C72319" w:rsidRDefault="00C72319" w:rsidP="00424342">
      <w:pPr>
        <w:pStyle w:val="FYP-Bodytext"/>
      </w:pPr>
      <w:r>
        <w:t>Patient Profile Update State: The system is waiting for patient profile update information.</w:t>
      </w:r>
    </w:p>
    <w:p w:rsidR="00C72319" w:rsidRDefault="00C72319" w:rsidP="00424342">
      <w:pPr>
        <w:pStyle w:val="FYP-Bodytext"/>
      </w:pPr>
      <w:r>
        <w:t>Appointment Booking State: The system is waiting for appointment booking details.</w:t>
      </w:r>
    </w:p>
    <w:p w:rsidR="00C72319" w:rsidRDefault="00C72319" w:rsidP="00424342">
      <w:pPr>
        <w:pStyle w:val="FYP-Bodytext"/>
      </w:pPr>
      <w:r>
        <w:t>Appointment Approval State: The system is waiting for the doctor's approval decision.</w:t>
      </w:r>
    </w:p>
    <w:p w:rsidR="00C72319" w:rsidRDefault="00C72319" w:rsidP="00424342">
      <w:pPr>
        <w:pStyle w:val="FYP-Bodytext"/>
      </w:pPr>
      <w:r>
        <w:t>Appointment Rejection State: The system is waiting for the doctor's rejection reason.</w:t>
      </w:r>
    </w:p>
    <w:p w:rsidR="00C72319" w:rsidRDefault="00C72319" w:rsidP="00424342">
      <w:pPr>
        <w:pStyle w:val="FYP-Bodytext"/>
      </w:pPr>
      <w:r>
        <w:t>Appointment Rescheduling State: The system is waiting for the new appointment details.</w:t>
      </w:r>
    </w:p>
    <w:p w:rsidR="00C72319" w:rsidRDefault="00C72319" w:rsidP="00424342">
      <w:pPr>
        <w:pStyle w:val="FYP-Bodytext"/>
      </w:pPr>
      <w:r>
        <w:t>Appointment Completion State: The system is waiting for the doctor's confirmation of appointment completion.</w:t>
      </w:r>
    </w:p>
    <w:p w:rsidR="004708FD" w:rsidRDefault="00C72319" w:rsidP="00424342">
      <w:pPr>
        <w:pStyle w:val="FYP-Bodytext"/>
      </w:pPr>
      <w:r>
        <w:t>Chat Message State: The system is waiting for the chat message content.</w:t>
      </w:r>
    </w:p>
    <w:p w:rsidR="004708FD" w:rsidRDefault="004708FD" w:rsidP="004A3977">
      <w:pPr>
        <w:pStyle w:val="FYPHeading2"/>
      </w:pPr>
      <w:r>
        <w:t>State Transition Diagrams</w:t>
      </w:r>
    </w:p>
    <w:p w:rsidR="00E867B7" w:rsidRDefault="002A736F" w:rsidP="004A3977">
      <w:pPr>
        <w:pStyle w:val="FYPHeading2"/>
      </w:pPr>
      <w:r>
        <w:lastRenderedPageBreak/>
        <w:pict>
          <v:shape id="_x0000_i1029" type="#_x0000_t75" style="width:450.4pt;height:595.25pt">
            <v:imagedata r:id="rId19" o:title="State Transition Diagram"/>
          </v:shape>
        </w:pict>
      </w:r>
    </w:p>
    <w:p w:rsidR="004A3977" w:rsidRPr="004A3977" w:rsidRDefault="004A3977" w:rsidP="004A3977">
      <w:pPr>
        <w:pStyle w:val="FYPHeading2"/>
        <w:rPr>
          <w:b w:val="0"/>
          <w:sz w:val="20"/>
        </w:rPr>
      </w:pPr>
      <w:r>
        <w:t xml:space="preserve">                                      </w:t>
      </w:r>
      <w:r>
        <w:rPr>
          <w:b w:val="0"/>
          <w:sz w:val="20"/>
        </w:rPr>
        <w:t>Figure: 5.1 State Transition Diagram</w:t>
      </w:r>
    </w:p>
    <w:p w:rsidR="004708FD" w:rsidRDefault="004708FD" w:rsidP="004A3977">
      <w:pPr>
        <w:pStyle w:val="FYPHeading2"/>
      </w:pPr>
      <w:r>
        <w:t xml:space="preserve">Control specification </w:t>
      </w:r>
    </w:p>
    <w:p w:rsidR="00166D94" w:rsidRDefault="00166D94" w:rsidP="00424342">
      <w:pPr>
        <w:pStyle w:val="FYP-Bodytext"/>
      </w:pPr>
      <w:r>
        <w:t>The Doctor Appointment Booking System implements control specifications to govern system behavior. These include:</w:t>
      </w:r>
    </w:p>
    <w:p w:rsidR="00166D94" w:rsidRDefault="00166D94" w:rsidP="00424342">
      <w:pPr>
        <w:pStyle w:val="FYP-Bodytext"/>
      </w:pPr>
      <w:r>
        <w:t>Appointment Validation: Ensuring the selected appointment date and time are within the doctor's availability schedule.</w:t>
      </w:r>
    </w:p>
    <w:p w:rsidR="00166D94" w:rsidRDefault="00166D94" w:rsidP="00424342">
      <w:pPr>
        <w:pStyle w:val="FYP-Bodytext"/>
      </w:pPr>
      <w:r>
        <w:lastRenderedPageBreak/>
        <w:t>User Authentication: Verifying user credentials during login and restricting access to specific functionalities based on user roles.</w:t>
      </w:r>
    </w:p>
    <w:p w:rsidR="00166D94" w:rsidRDefault="00166D94" w:rsidP="00424342">
      <w:pPr>
        <w:pStyle w:val="FYP-Bodytext"/>
      </w:pPr>
      <w:r>
        <w:t>Message Validation: Verifying the length and format of chat messages before sending or displaying them.</w:t>
      </w:r>
    </w:p>
    <w:p w:rsidR="004708FD" w:rsidRDefault="00166D94" w:rsidP="00E867B7">
      <w:pPr>
        <w:pStyle w:val="FYP-Bodytext"/>
      </w:pPr>
      <w:r>
        <w:t>Appointment Status Updates: Updating the status of appointments based on doctor actions, such as approval, rescheduling, or cancellation.</w:t>
      </w:r>
      <w:r w:rsidR="004708FD">
        <w:t xml:space="preserve"> </w:t>
      </w: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tbl>
      <w:tblPr>
        <w:tblW w:w="0" w:type="auto"/>
        <w:tblLook w:val="04A0"/>
      </w:tblPr>
      <w:tblGrid>
        <w:gridCol w:w="8881"/>
      </w:tblGrid>
      <w:tr w:rsidR="00DB76D2" w:rsidRPr="004C784C" w:rsidTr="009D530D">
        <w:trPr>
          <w:trHeight w:val="14340"/>
        </w:trPr>
        <w:tc>
          <w:tcPr>
            <w:tcW w:w="8881" w:type="dxa"/>
            <w:shd w:val="clear" w:color="auto" w:fill="auto"/>
            <w:vAlign w:val="center"/>
          </w:tcPr>
          <w:p w:rsidR="00DB76D2" w:rsidRPr="004C784C" w:rsidRDefault="00DB76D2" w:rsidP="004C784C">
            <w:pPr>
              <w:pBdr>
                <w:top w:val="nil"/>
                <w:left w:val="nil"/>
                <w:bottom w:val="nil"/>
                <w:right w:val="nil"/>
                <w:between w:val="nil"/>
              </w:pBdr>
              <w:jc w:val="center"/>
              <w:rPr>
                <w:rFonts w:ascii="Arial" w:eastAsia="Arial" w:hAnsi="Arial" w:cs="Arial"/>
                <w:b/>
                <w:sz w:val="60"/>
                <w:szCs w:val="60"/>
              </w:rPr>
            </w:pPr>
            <w:r w:rsidRPr="004C784C">
              <w:rPr>
                <w:rFonts w:eastAsia="Arial"/>
                <w:sz w:val="70"/>
                <w:szCs w:val="70"/>
              </w:rPr>
              <w:lastRenderedPageBreak/>
              <w:t xml:space="preserve">Chapter # </w:t>
            </w:r>
            <w:r w:rsidR="004037B4" w:rsidRPr="004C784C">
              <w:rPr>
                <w:rFonts w:eastAsia="Arial"/>
                <w:sz w:val="70"/>
                <w:szCs w:val="70"/>
              </w:rPr>
              <w:t>6</w:t>
            </w:r>
          </w:p>
          <w:p w:rsidR="004037B4" w:rsidRPr="004C784C" w:rsidRDefault="004037B4" w:rsidP="004C784C">
            <w:pPr>
              <w:pBdr>
                <w:top w:val="nil"/>
                <w:left w:val="nil"/>
                <w:bottom w:val="nil"/>
                <w:right w:val="nil"/>
                <w:between w:val="nil"/>
              </w:pBdr>
              <w:jc w:val="center"/>
              <w:rPr>
                <w:rFonts w:ascii="Arial" w:eastAsia="Arial" w:hAnsi="Arial" w:cs="Arial"/>
                <w:b/>
                <w:sz w:val="60"/>
                <w:szCs w:val="60"/>
              </w:rPr>
            </w:pPr>
            <w:r w:rsidRPr="004C784C">
              <w:rPr>
                <w:rFonts w:ascii="Arial" w:eastAsia="Arial" w:hAnsi="Arial" w:cs="Arial"/>
                <w:b/>
                <w:sz w:val="60"/>
                <w:szCs w:val="60"/>
              </w:rPr>
              <w:t>System Prototype Modeling and Simulation Results</w:t>
            </w:r>
          </w:p>
        </w:tc>
      </w:tr>
    </w:tbl>
    <w:p w:rsidR="004708FD" w:rsidRDefault="004708FD" w:rsidP="00317787">
      <w:pPr>
        <w:pStyle w:val="H1"/>
      </w:pPr>
      <w:r>
        <w:lastRenderedPageBreak/>
        <w:t xml:space="preserve">System </w:t>
      </w:r>
      <w:r w:rsidR="00907AAD">
        <w:t xml:space="preserve">Prototype </w:t>
      </w:r>
      <w:r>
        <w:t>Modeling and Simulation Results</w:t>
      </w:r>
    </w:p>
    <w:p w:rsidR="004A3977" w:rsidRDefault="004A3977" w:rsidP="004A3977"/>
    <w:p w:rsidR="004A3977" w:rsidRPr="004A3977" w:rsidRDefault="004A3977" w:rsidP="004A3977">
      <w:pPr>
        <w:pStyle w:val="FYP-Bodytext"/>
      </w:pPr>
      <w:r w:rsidRPr="00C101A9">
        <w:t>System prototype modeling and simulation results are used to evaluate the performance of a system before it is actually built. This can be done by creating a model of the system and simulating its behavior under different conditions. The results of the simulation can then be used to identify potential problems with the system and to make necessary changes before the system is built.</w:t>
      </w:r>
    </w:p>
    <w:p w:rsidR="004708FD" w:rsidRDefault="004708FD" w:rsidP="004A3977">
      <w:pPr>
        <w:pStyle w:val="FYPHeading2"/>
      </w:pPr>
      <w:r>
        <w:t>Description of system modeling approach (if used)</w:t>
      </w:r>
    </w:p>
    <w:p w:rsidR="004708FD" w:rsidRDefault="00C72319" w:rsidP="00424342">
      <w:pPr>
        <w:pStyle w:val="FYP-Bodytext"/>
      </w:pPr>
      <w:r w:rsidRPr="00C72319">
        <w:t>For the doctor appointment booking system web application, a prototype model was created using Django, a Python-based web framework. The model follows the Model-View-Controller (MVC) architectural pattern, where the data models represent the entities and their relationships, views handle the user interface, and controllers manage the business logic and</w:t>
      </w:r>
      <w:r>
        <w:t xml:space="preserve"> interactions with the database</w:t>
      </w:r>
      <w:r w:rsidR="004708FD">
        <w:t>.</w:t>
      </w:r>
    </w:p>
    <w:p w:rsidR="004708FD" w:rsidRDefault="004708FD" w:rsidP="004A3977">
      <w:pPr>
        <w:pStyle w:val="FYPHeading2"/>
      </w:pPr>
      <w:r>
        <w:t>Simulation results</w:t>
      </w:r>
    </w:p>
    <w:p w:rsidR="004A3977" w:rsidRDefault="004A3977" w:rsidP="004A3977">
      <w:pPr>
        <w:pStyle w:val="FYP-Bodytext"/>
      </w:pPr>
      <w:r>
        <w:t xml:space="preserve">The results of any system simulation some simulation results that could be used to evaluate the </w:t>
      </w:r>
      <w:r w:rsidRPr="00C72319">
        <w:t>doctor appointment booking system</w:t>
      </w:r>
      <w:r>
        <w:t xml:space="preserve"> web application:</w:t>
      </w:r>
    </w:p>
    <w:p w:rsidR="004A3977" w:rsidRDefault="004A3977" w:rsidP="004A3977">
      <w:pPr>
        <w:pStyle w:val="FYP-Bodytext"/>
      </w:pPr>
      <w:r w:rsidRPr="00C101A9">
        <w:rPr>
          <w:b/>
        </w:rPr>
        <w:t>Performance:</w:t>
      </w:r>
      <w:r>
        <w:t xml:space="preserve"> The performance of the application could be evaluated by simulating the application with a large number of doctors and different types of Patients. The results of the simulation could then be used to determine how well the application scales and to identify any potential bottlenecks. For example, the simulation could be used to determine how long it takes for the application to load </w:t>
      </w:r>
      <w:proofErr w:type="gramStart"/>
      <w:r>
        <w:t>a</w:t>
      </w:r>
      <w:proofErr w:type="gramEnd"/>
      <w:r>
        <w:t xml:space="preserve"> appointment page when there are a large number of users logged in.</w:t>
      </w:r>
    </w:p>
    <w:p w:rsidR="004A3977" w:rsidRDefault="004A3977" w:rsidP="004A3977">
      <w:pPr>
        <w:pStyle w:val="FYP-Bodytext"/>
      </w:pPr>
      <w:r w:rsidRPr="00C101A9">
        <w:rPr>
          <w:b/>
        </w:rPr>
        <w:t>Security:</w:t>
      </w:r>
      <w:r>
        <w:t xml:space="preserve"> The security of the application could be evaluated by simulating attacks on the application and evaluating how well the application's security features protect it from attack. For example, the simulation could be used to determine how easy it is for a hacker to gain access to the application's database.</w:t>
      </w:r>
    </w:p>
    <w:p w:rsidR="004A3977" w:rsidRDefault="004A3977" w:rsidP="004A3977">
      <w:pPr>
        <w:pStyle w:val="FYP-Bodytext"/>
      </w:pPr>
      <w:r w:rsidRPr="00C101A9">
        <w:rPr>
          <w:b/>
        </w:rPr>
        <w:t>Usability:</w:t>
      </w:r>
      <w:r>
        <w:t xml:space="preserve"> The usability of the application could be evaluated by simulating users interacting with the application and evaluating how easy it is to use. For example, the simulation could be used to determine how long it takes for a user to complete a task in the application.</w:t>
      </w:r>
    </w:p>
    <w:p w:rsidR="004A3977" w:rsidRDefault="004A3977" w:rsidP="004A3977">
      <w:pPr>
        <w:pStyle w:val="FYP-Bodytext"/>
      </w:pPr>
      <w:r>
        <w:t xml:space="preserve">The </w:t>
      </w:r>
      <w:proofErr w:type="gramStart"/>
      <w:r>
        <w:t>results of the simulation to make changes to the application before it is</w:t>
      </w:r>
      <w:proofErr w:type="gramEnd"/>
      <w:r>
        <w:t xml:space="preserve"> built. This could help to ensure that the application is performance, secure, and easy to use.</w:t>
      </w:r>
    </w:p>
    <w:p w:rsidR="004708FD" w:rsidRDefault="004708FD" w:rsidP="00424342">
      <w:pPr>
        <w:pStyle w:val="FYP-Bodytext"/>
      </w:pPr>
      <w:r>
        <w:t>.</w:t>
      </w:r>
    </w:p>
    <w:p w:rsidR="004708FD" w:rsidRDefault="004708FD" w:rsidP="004A3977">
      <w:pPr>
        <w:pStyle w:val="FYPHeading2"/>
      </w:pPr>
      <w:r>
        <w:t>Special performance issues</w:t>
      </w:r>
    </w:p>
    <w:p w:rsidR="00C72319" w:rsidRDefault="00C72319" w:rsidP="00424342">
      <w:pPr>
        <w:pStyle w:val="FYP-Bodytext"/>
      </w:pPr>
      <w:r>
        <w:lastRenderedPageBreak/>
        <w:t>The doctor appointment booking system web application should be designed and optimized to handle the following performance issues:</w:t>
      </w:r>
    </w:p>
    <w:p w:rsidR="00C72319" w:rsidRDefault="00C72319" w:rsidP="008C5941">
      <w:pPr>
        <w:pStyle w:val="FYP-Bodytext"/>
        <w:numPr>
          <w:ilvl w:val="0"/>
          <w:numId w:val="34"/>
        </w:numPr>
      </w:pPr>
      <w:r w:rsidRPr="008C5941">
        <w:rPr>
          <w:b/>
        </w:rPr>
        <w:t>Scalability</w:t>
      </w:r>
      <w:r>
        <w:t>: The system should be able to handle a growing number of users, doctors, patients, and appointments without significant performance degradation.</w:t>
      </w:r>
    </w:p>
    <w:p w:rsidR="00C72319" w:rsidRDefault="00C72319" w:rsidP="008C5941">
      <w:pPr>
        <w:pStyle w:val="FYP-Bodytext"/>
        <w:numPr>
          <w:ilvl w:val="0"/>
          <w:numId w:val="34"/>
        </w:numPr>
      </w:pPr>
      <w:r w:rsidRPr="008C5941">
        <w:rPr>
          <w:b/>
        </w:rPr>
        <w:t>Response Time</w:t>
      </w:r>
      <w:r>
        <w:t>: The system should provide quick response times for actions such as appointment booking, profile updates, and chat message delivery.</w:t>
      </w:r>
    </w:p>
    <w:p w:rsidR="004708FD" w:rsidRDefault="00C72319" w:rsidP="008C5941">
      <w:pPr>
        <w:pStyle w:val="FYP-Bodytext"/>
        <w:numPr>
          <w:ilvl w:val="0"/>
          <w:numId w:val="34"/>
        </w:numPr>
      </w:pPr>
      <w:r w:rsidRPr="008C5941">
        <w:rPr>
          <w:b/>
        </w:rPr>
        <w:t>Concurrent Usage</w:t>
      </w:r>
      <w:r>
        <w:t>: The system should support multiple concurrent users accessing and interacting with the application without negatively impacting performance or data integrity.</w:t>
      </w:r>
    </w:p>
    <w:p w:rsidR="004708FD" w:rsidRDefault="004708FD" w:rsidP="004A3977">
      <w:pPr>
        <w:pStyle w:val="FYPHeading2"/>
      </w:pPr>
      <w:r>
        <w:t>Prototyping requirements</w:t>
      </w:r>
    </w:p>
    <w:p w:rsidR="007C3BA9" w:rsidRDefault="004708FD" w:rsidP="00424342">
      <w:pPr>
        <w:pStyle w:val="FYP-Bodytext"/>
      </w:pPr>
      <w:r>
        <w:t xml:space="preserve">If </w:t>
      </w:r>
      <w:proofErr w:type="gramStart"/>
      <w:r w:rsidR="007C3BA9">
        <w:t>The</w:t>
      </w:r>
      <w:proofErr w:type="gramEnd"/>
      <w:r w:rsidR="007C3BA9">
        <w:t xml:space="preserve"> system prototype requires the following resources and dependencies:</w:t>
      </w:r>
    </w:p>
    <w:p w:rsidR="007C3BA9" w:rsidRDefault="007C3BA9" w:rsidP="008C5941">
      <w:pPr>
        <w:pStyle w:val="FYP-Bodytext"/>
        <w:numPr>
          <w:ilvl w:val="0"/>
          <w:numId w:val="35"/>
        </w:numPr>
      </w:pPr>
      <w:r w:rsidRPr="008C5941">
        <w:rPr>
          <w:b/>
        </w:rPr>
        <w:t>Django framework</w:t>
      </w:r>
      <w:r>
        <w:t>: The web application is developed using the Django framework, which provides the necessary tools and libraries for building the application.</w:t>
      </w:r>
    </w:p>
    <w:p w:rsidR="007C3BA9" w:rsidRDefault="007C3BA9" w:rsidP="008C5941">
      <w:pPr>
        <w:pStyle w:val="FYP-Bodytext"/>
        <w:numPr>
          <w:ilvl w:val="0"/>
          <w:numId w:val="35"/>
        </w:numPr>
      </w:pPr>
      <w:r w:rsidRPr="008C5941">
        <w:rPr>
          <w:b/>
        </w:rPr>
        <w:t>Database Management System</w:t>
      </w:r>
      <w:r>
        <w:t xml:space="preserve">: The system requires a database management </w:t>
      </w:r>
      <w:proofErr w:type="gramStart"/>
      <w:r>
        <w:t>system  MySQL</w:t>
      </w:r>
      <w:proofErr w:type="gramEnd"/>
      <w:r>
        <w:t xml:space="preserve"> to store and retrieve data.</w:t>
      </w:r>
    </w:p>
    <w:p w:rsidR="004708FD" w:rsidRDefault="007C3BA9" w:rsidP="008C5941">
      <w:pPr>
        <w:pStyle w:val="FYP-Bodytext"/>
        <w:numPr>
          <w:ilvl w:val="0"/>
          <w:numId w:val="35"/>
        </w:numPr>
      </w:pPr>
      <w:r w:rsidRPr="008C5941">
        <w:rPr>
          <w:b/>
        </w:rPr>
        <w:t>Web Frontend</w:t>
      </w:r>
      <w:r>
        <w:t>: The system utilizes a web frontend template (referenced in the project description) for the user interface</w:t>
      </w:r>
      <w:r w:rsidR="004708FD">
        <w:t>.</w:t>
      </w: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tbl>
      <w:tblPr>
        <w:tblW w:w="0" w:type="auto"/>
        <w:tblLook w:val="04A0"/>
      </w:tblPr>
      <w:tblGrid>
        <w:gridCol w:w="8881"/>
      </w:tblGrid>
      <w:tr w:rsidR="00DC52B5" w:rsidRPr="004C784C" w:rsidTr="009D530D">
        <w:trPr>
          <w:trHeight w:val="14340"/>
        </w:trPr>
        <w:tc>
          <w:tcPr>
            <w:tcW w:w="8881" w:type="dxa"/>
            <w:shd w:val="clear" w:color="auto" w:fill="auto"/>
            <w:vAlign w:val="center"/>
          </w:tcPr>
          <w:p w:rsidR="00DC52B5" w:rsidRPr="004C784C" w:rsidRDefault="00DC52B5" w:rsidP="004C784C">
            <w:pPr>
              <w:pBdr>
                <w:top w:val="nil"/>
                <w:left w:val="nil"/>
                <w:bottom w:val="nil"/>
                <w:right w:val="nil"/>
                <w:between w:val="nil"/>
              </w:pBdr>
              <w:jc w:val="center"/>
              <w:rPr>
                <w:rFonts w:ascii="Arial" w:eastAsia="Arial" w:hAnsi="Arial" w:cs="Arial"/>
                <w:b/>
                <w:sz w:val="60"/>
                <w:szCs w:val="60"/>
              </w:rPr>
            </w:pPr>
            <w:r w:rsidRPr="004C784C">
              <w:rPr>
                <w:rFonts w:eastAsia="Arial"/>
                <w:sz w:val="70"/>
                <w:szCs w:val="70"/>
              </w:rPr>
              <w:lastRenderedPageBreak/>
              <w:t xml:space="preserve">Chapter # </w:t>
            </w:r>
            <w:r w:rsidR="003939B0" w:rsidRPr="004C784C">
              <w:rPr>
                <w:rFonts w:eastAsia="Arial"/>
                <w:sz w:val="70"/>
                <w:szCs w:val="70"/>
              </w:rPr>
              <w:t>7</w:t>
            </w:r>
          </w:p>
          <w:p w:rsidR="003939B0" w:rsidRPr="004C784C" w:rsidRDefault="003939B0" w:rsidP="004C784C">
            <w:pPr>
              <w:pBdr>
                <w:top w:val="nil"/>
                <w:left w:val="nil"/>
                <w:bottom w:val="nil"/>
                <w:right w:val="nil"/>
                <w:between w:val="nil"/>
              </w:pBdr>
              <w:jc w:val="center"/>
              <w:rPr>
                <w:rFonts w:ascii="Arial" w:eastAsia="Arial" w:hAnsi="Arial" w:cs="Arial"/>
                <w:b/>
                <w:sz w:val="60"/>
                <w:szCs w:val="60"/>
              </w:rPr>
            </w:pPr>
            <w:r w:rsidRPr="004C784C">
              <w:rPr>
                <w:rFonts w:ascii="Arial" w:eastAsia="Arial" w:hAnsi="Arial" w:cs="Arial"/>
                <w:b/>
                <w:sz w:val="60"/>
                <w:szCs w:val="60"/>
              </w:rPr>
              <w:t>System Estimates and Actual Outcome</w:t>
            </w:r>
          </w:p>
        </w:tc>
      </w:tr>
    </w:tbl>
    <w:p w:rsidR="004708FD" w:rsidRDefault="004708FD" w:rsidP="00317787">
      <w:pPr>
        <w:pStyle w:val="H1"/>
      </w:pPr>
      <w:r>
        <w:lastRenderedPageBreak/>
        <w:t>System Estimates and Actual Outcome</w:t>
      </w:r>
    </w:p>
    <w:p w:rsidR="004708FD" w:rsidRDefault="008C5941" w:rsidP="00424342">
      <w:pPr>
        <w:pStyle w:val="FYP-Bodytext"/>
      </w:pPr>
      <w:r w:rsidRPr="008C5941">
        <w:t>During the development of the "</w:t>
      </w:r>
      <w:proofErr w:type="spellStart"/>
      <w:r>
        <w:t>Doccur</w:t>
      </w:r>
      <w:proofErr w:type="spellEnd"/>
      <w:r w:rsidRPr="008C5941">
        <w:t xml:space="preserve"> - An Online Platform for </w:t>
      </w:r>
      <w:r>
        <w:t xml:space="preserve">Doctor Appointment </w:t>
      </w:r>
      <w:proofErr w:type="gramStart"/>
      <w:r>
        <w:t>Booking</w:t>
      </w:r>
      <w:proofErr w:type="gramEnd"/>
      <w:r>
        <w:t xml:space="preserve"> system</w:t>
      </w:r>
      <w:r w:rsidRPr="008C5941">
        <w:t>" application, it is important to establish estimates for various aspects of the system. These estimates serve as a basis for planning, resource allocation, and tracking progress. Here is an overview of the estimated and actual outcomes for the system:</w:t>
      </w:r>
    </w:p>
    <w:p w:rsidR="004708FD" w:rsidRDefault="004708FD" w:rsidP="004A3977">
      <w:pPr>
        <w:pStyle w:val="FYPHeading2"/>
      </w:pPr>
      <w:r>
        <w:t>Historical data used for estimates</w:t>
      </w:r>
    </w:p>
    <w:p w:rsidR="004708FD" w:rsidRDefault="008C5941" w:rsidP="008C5941">
      <w:pPr>
        <w:pStyle w:val="FYP-Bodytext"/>
      </w:pPr>
      <w:r w:rsidRPr="003C0B5E">
        <w:t xml:space="preserve">The historical data was used to create a baseline estimate for the cost, time, and resources required for </w:t>
      </w:r>
      <w:r>
        <w:t>Doctor Appointment Booking system</w:t>
      </w:r>
      <w:r w:rsidRPr="003C0B5E">
        <w:t xml:space="preserve">. This baseline estimate was then used to create a more detailed estimate. The detailed estimate took into account the specific features of </w:t>
      </w:r>
      <w:r>
        <w:t>Doctor Appointment Booking system</w:t>
      </w:r>
      <w:r w:rsidRPr="003C0B5E">
        <w:t xml:space="preserve"> and the specific needs of the project.</w:t>
      </w:r>
    </w:p>
    <w:p w:rsidR="004708FD" w:rsidRDefault="004708FD" w:rsidP="004A3977">
      <w:pPr>
        <w:pStyle w:val="FYPHeading2"/>
      </w:pPr>
      <w:r>
        <w:t>Estimation techniques applied and results</w:t>
      </w:r>
    </w:p>
    <w:p w:rsidR="008C5941" w:rsidRDefault="008C5941" w:rsidP="008C5941">
      <w:pPr>
        <w:pStyle w:val="FYP-Bodytext"/>
      </w:pPr>
      <w:r w:rsidRPr="003C0B5E">
        <w:t xml:space="preserve">In the case of </w:t>
      </w:r>
      <w:r>
        <w:t>Doctor Appointment Booking system</w:t>
      </w:r>
      <w:r w:rsidRPr="003C0B5E">
        <w:t>, the top-down estimation technique used to estimate the overall cost of the project. This estimate could then be broken down into smaller components, such as the cost of development, testing, and deployment.</w:t>
      </w:r>
    </w:p>
    <w:p w:rsidR="008C5941" w:rsidRPr="003C0B5E" w:rsidRDefault="008C5941" w:rsidP="008C5941">
      <w:pPr>
        <w:pStyle w:val="FYP-Bodytext"/>
      </w:pPr>
      <w:r w:rsidRPr="003C0B5E">
        <w:t xml:space="preserve">In the case of </w:t>
      </w:r>
      <w:r>
        <w:t>Doctor Appointment Booking system</w:t>
      </w:r>
      <w:r w:rsidRPr="003C0B5E">
        <w:t>, the bottom-up estimation technique used to estimate the cost of development, testing, and deployment. These estimates could then be added up to get the overall cost of the project.</w:t>
      </w:r>
    </w:p>
    <w:p w:rsidR="008C5941" w:rsidRPr="003C0B5E" w:rsidRDefault="008C5941" w:rsidP="008C5941">
      <w:pPr>
        <w:pStyle w:val="FYP-Bodytext"/>
      </w:pPr>
      <w:r w:rsidRPr="003C0B5E">
        <w:t xml:space="preserve">In the case of </w:t>
      </w:r>
      <w:r>
        <w:t>Doctor Appointment Booking system</w:t>
      </w:r>
      <w:r w:rsidRPr="003C0B5E">
        <w:t xml:space="preserve">, the parametric estimation technique used to estimate the cost of </w:t>
      </w:r>
      <w:r>
        <w:t>Doctor Appointment Booking system</w:t>
      </w:r>
      <w:r w:rsidRPr="003C0B5E">
        <w:t xml:space="preserve"> by using historical data from similar projects. This data could be used to estimate the cost of development, testing, and deployment.</w:t>
      </w:r>
    </w:p>
    <w:p w:rsidR="004708FD" w:rsidRDefault="008C5941" w:rsidP="008C5941">
      <w:pPr>
        <w:pStyle w:val="FYP-Bodytext"/>
      </w:pPr>
      <w:r w:rsidRPr="003C0B5E">
        <w:t xml:space="preserve">In the case of </w:t>
      </w:r>
      <w:r>
        <w:t>Doctor Appointment Booking system</w:t>
      </w:r>
      <w:r w:rsidRPr="003C0B5E">
        <w:t xml:space="preserve">, the Monte Carlo simulation technique used to generate a range of possible estimates for the cost of </w:t>
      </w:r>
      <w:r>
        <w:t>Doctor Appointment Booking system</w:t>
      </w:r>
      <w:r w:rsidRPr="003C0B5E">
        <w:t>. This range of estimates could be used to get a better understanding of the uncertainty around the cost of the project.</w:t>
      </w:r>
    </w:p>
    <w:p w:rsidR="004708FD" w:rsidRDefault="004708FD" w:rsidP="004A3977">
      <w:pPr>
        <w:pStyle w:val="FYP-Heading3"/>
      </w:pPr>
      <w:r>
        <w:t>Estimation technique ‘m’</w:t>
      </w:r>
    </w:p>
    <w:p w:rsidR="008C5941" w:rsidRPr="003C0B5E" w:rsidRDefault="008C5941" w:rsidP="008C5941">
      <w:pPr>
        <w:pStyle w:val="FYP-Bodytext"/>
      </w:pPr>
      <w:r w:rsidRPr="003C0B5E">
        <w:t>Parametric estimation: Parametric estimation is a cost estimation technique that uses historical data to estimate the cost of a project. This technique is often used for projects that are similar to previous projects.</w:t>
      </w:r>
    </w:p>
    <w:p w:rsidR="004708FD" w:rsidRDefault="008C5941" w:rsidP="008C5941">
      <w:pPr>
        <w:pStyle w:val="FYP-Bodytext"/>
      </w:pPr>
      <w:r w:rsidRPr="003C0B5E">
        <w:t xml:space="preserve">In the case of </w:t>
      </w:r>
      <w:r w:rsidR="00577591">
        <w:t>Doctor</w:t>
      </w:r>
      <w:r w:rsidR="00577591" w:rsidRPr="003C0B5E">
        <w:t xml:space="preserve"> </w:t>
      </w:r>
      <w:r w:rsidR="00577591">
        <w:t>Appointment Booking system</w:t>
      </w:r>
      <w:r w:rsidRPr="003C0B5E">
        <w:t>, the parametric estimation technique could be used to estimate the cost of</w:t>
      </w:r>
      <w:r w:rsidR="00577591">
        <w:t xml:space="preserve"> Doctor</w:t>
      </w:r>
      <w:r w:rsidRPr="003C0B5E">
        <w:t xml:space="preserve"> </w:t>
      </w:r>
      <w:r>
        <w:t>Appointment Booking system</w:t>
      </w:r>
      <w:r w:rsidRPr="003C0B5E">
        <w:t xml:space="preserve"> </w:t>
      </w:r>
      <w:r w:rsidRPr="003C0B5E">
        <w:lastRenderedPageBreak/>
        <w:t>by using historical data from similar projects. This data could be used to estimate the cost of development, testing, and deployment</w:t>
      </w:r>
      <w:r w:rsidR="004708FD">
        <w:t>.</w:t>
      </w:r>
    </w:p>
    <w:p w:rsidR="004708FD" w:rsidRDefault="004708FD" w:rsidP="004A3977">
      <w:pPr>
        <w:pStyle w:val="FYP-Heading3"/>
      </w:pPr>
      <w:r>
        <w:t>Estimate for technique ‘m’</w:t>
      </w:r>
    </w:p>
    <w:p w:rsidR="004708FD" w:rsidRDefault="004708FD" w:rsidP="00424342">
      <w:pPr>
        <w:pStyle w:val="FYP-Bodytext"/>
      </w:pPr>
      <w:r>
        <w:t>Estimate generated for technique ‘m’.</w:t>
      </w:r>
    </w:p>
    <w:p w:rsidR="004708FD" w:rsidRDefault="004708FD" w:rsidP="004A3977">
      <w:pPr>
        <w:pStyle w:val="FYPHeading2"/>
      </w:pPr>
      <w:r>
        <w:t xml:space="preserve">Actual Results and Deviation from Estimates  </w:t>
      </w:r>
    </w:p>
    <w:p w:rsidR="00577591" w:rsidRDefault="00577591" w:rsidP="00577591">
      <w:pPr>
        <w:pStyle w:val="FYP-Bodytext"/>
      </w:pPr>
      <w:r>
        <w:t>The final cost for the project (at this point in time) is presented here. A deviation chart should be presented to illustrate the comparison between actual cost of system and estimated cost.</w:t>
      </w:r>
    </w:p>
    <w:p w:rsidR="00577591" w:rsidRDefault="00577591" w:rsidP="00577591">
      <w:pPr>
        <w:pStyle w:val="Caption"/>
        <w:jc w:val="center"/>
      </w:pPr>
      <w:proofErr w:type="gramStart"/>
      <w:r>
        <w:t>Table 7.</w:t>
      </w:r>
      <w:proofErr w:type="gramEnd"/>
      <w:r>
        <w:t xml:space="preserve"> </w:t>
      </w:r>
      <w:fldSimple w:instr=" SEQ Table_7. \* ARABIC ">
        <w:r>
          <w:rPr>
            <w:noProof/>
          </w:rPr>
          <w:t>1</w:t>
        </w:r>
      </w:fldSimple>
      <w:r>
        <w:t xml:space="preserve"> Estimated Cost</w:t>
      </w:r>
    </w:p>
    <w:tbl>
      <w:tblPr>
        <w:tblW w:w="0" w:type="auto"/>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3091"/>
        <w:gridCol w:w="3075"/>
      </w:tblGrid>
      <w:tr w:rsidR="00577591" w:rsidTr="00577591">
        <w:trPr>
          <w:jc w:val="center"/>
        </w:trPr>
        <w:tc>
          <w:tcPr>
            <w:tcW w:w="2260" w:type="dxa"/>
            <w:shd w:val="clear" w:color="auto" w:fill="auto"/>
          </w:tcPr>
          <w:p w:rsidR="00577591" w:rsidRPr="000F26C5" w:rsidRDefault="00577591" w:rsidP="00577591">
            <w:pPr>
              <w:pStyle w:val="FYPHeading2"/>
              <w:ind w:left="576" w:firstLine="172"/>
              <w:rPr>
                <w:rFonts w:ascii="Calibri" w:eastAsia="Calibri" w:hAnsi="Calibri"/>
                <w:szCs w:val="24"/>
              </w:rPr>
            </w:pPr>
            <w:r w:rsidRPr="000F26C5">
              <w:rPr>
                <w:rStyle w:val="Strong"/>
                <w:rFonts w:ascii="Arial" w:eastAsia="Calibri" w:hAnsi="Arial" w:cs="Arial"/>
                <w:b/>
                <w:bCs/>
                <w:color w:val="0D0D0D"/>
                <w:sz w:val="21"/>
                <w:szCs w:val="21"/>
              </w:rPr>
              <w:t>Item</w:t>
            </w:r>
          </w:p>
        </w:tc>
        <w:tc>
          <w:tcPr>
            <w:tcW w:w="3091" w:type="dxa"/>
            <w:shd w:val="clear" w:color="auto" w:fill="auto"/>
          </w:tcPr>
          <w:p w:rsidR="00577591" w:rsidRPr="000F26C5" w:rsidRDefault="00577591" w:rsidP="00577591">
            <w:pPr>
              <w:pStyle w:val="FYPHeading2"/>
              <w:ind w:left="576" w:firstLine="172"/>
              <w:rPr>
                <w:rFonts w:ascii="Calibri" w:eastAsia="Calibri" w:hAnsi="Calibri"/>
                <w:szCs w:val="22"/>
              </w:rPr>
            </w:pPr>
            <w:r w:rsidRPr="000F26C5">
              <w:rPr>
                <w:rStyle w:val="Strong"/>
                <w:rFonts w:ascii="Arial" w:eastAsia="Calibri" w:hAnsi="Arial" w:cs="Arial"/>
                <w:b/>
                <w:bCs/>
                <w:color w:val="0D0D0D"/>
                <w:sz w:val="21"/>
                <w:szCs w:val="21"/>
              </w:rPr>
              <w:t>Estimated Cost</w:t>
            </w:r>
          </w:p>
        </w:tc>
        <w:tc>
          <w:tcPr>
            <w:tcW w:w="3075" w:type="dxa"/>
            <w:shd w:val="clear" w:color="auto" w:fill="auto"/>
          </w:tcPr>
          <w:p w:rsidR="00577591" w:rsidRPr="000F26C5" w:rsidRDefault="00577591" w:rsidP="00577591">
            <w:pPr>
              <w:pStyle w:val="FYPHeading2"/>
              <w:rPr>
                <w:rFonts w:ascii="Calibri" w:eastAsia="Calibri" w:hAnsi="Calibri"/>
                <w:szCs w:val="22"/>
              </w:rPr>
            </w:pPr>
            <w:r w:rsidRPr="000F26C5">
              <w:rPr>
                <w:rStyle w:val="Strong"/>
                <w:rFonts w:ascii="Arial" w:eastAsia="Calibri" w:hAnsi="Arial" w:cs="Arial"/>
                <w:b/>
                <w:bCs/>
                <w:color w:val="0D0D0D"/>
                <w:sz w:val="21"/>
                <w:szCs w:val="21"/>
              </w:rPr>
              <w:t>Actual Cost</w:t>
            </w:r>
          </w:p>
        </w:tc>
      </w:tr>
      <w:tr w:rsidR="00577591" w:rsidTr="00577591">
        <w:trPr>
          <w:jc w:val="center"/>
        </w:trPr>
        <w:tc>
          <w:tcPr>
            <w:tcW w:w="2260" w:type="dxa"/>
            <w:shd w:val="clear" w:color="auto" w:fill="auto"/>
            <w:vAlign w:val="center"/>
          </w:tcPr>
          <w:p w:rsidR="00577591" w:rsidRPr="000F26C5" w:rsidRDefault="00577591" w:rsidP="00577591">
            <w:pPr>
              <w:rPr>
                <w:rFonts w:ascii="Arial" w:eastAsia="Calibri" w:hAnsi="Arial" w:cs="Arial"/>
                <w:color w:val="0D0D0D"/>
                <w:sz w:val="22"/>
                <w:szCs w:val="22"/>
              </w:rPr>
            </w:pPr>
            <w:r w:rsidRPr="000F26C5">
              <w:rPr>
                <w:rFonts w:ascii="Arial" w:eastAsia="Calibri" w:hAnsi="Arial" w:cs="Arial"/>
                <w:color w:val="0D0D0D"/>
                <w:sz w:val="22"/>
                <w:szCs w:val="22"/>
              </w:rPr>
              <w:t>Development</w:t>
            </w:r>
          </w:p>
        </w:tc>
        <w:tc>
          <w:tcPr>
            <w:tcW w:w="3091" w:type="dxa"/>
            <w:shd w:val="clear" w:color="auto" w:fill="auto"/>
            <w:vAlign w:val="center"/>
          </w:tcPr>
          <w:p w:rsidR="00577591" w:rsidRPr="000F26C5" w:rsidRDefault="00577591" w:rsidP="00577591">
            <w:pPr>
              <w:rPr>
                <w:rFonts w:ascii="Arial" w:eastAsia="Calibri" w:hAnsi="Arial" w:cs="Arial"/>
                <w:color w:val="0D0D0D"/>
                <w:sz w:val="22"/>
                <w:szCs w:val="22"/>
              </w:rPr>
            </w:pPr>
            <w:r w:rsidRPr="000F26C5">
              <w:rPr>
                <w:rFonts w:ascii="Arial" w:eastAsia="Calibri" w:hAnsi="Arial" w:cs="Arial"/>
                <w:color w:val="0D0D0D"/>
                <w:sz w:val="22"/>
                <w:szCs w:val="22"/>
              </w:rPr>
              <w:t>Rs.50,000</w:t>
            </w:r>
          </w:p>
        </w:tc>
        <w:tc>
          <w:tcPr>
            <w:tcW w:w="3075" w:type="dxa"/>
            <w:shd w:val="clear" w:color="auto" w:fill="auto"/>
            <w:vAlign w:val="center"/>
          </w:tcPr>
          <w:p w:rsidR="00577591" w:rsidRPr="000F26C5" w:rsidRDefault="00577591" w:rsidP="00577591">
            <w:pPr>
              <w:rPr>
                <w:rFonts w:ascii="Arial" w:eastAsia="Calibri" w:hAnsi="Arial" w:cs="Arial"/>
                <w:color w:val="0D0D0D"/>
                <w:sz w:val="22"/>
                <w:szCs w:val="22"/>
              </w:rPr>
            </w:pPr>
            <w:r w:rsidRPr="000F26C5">
              <w:rPr>
                <w:rFonts w:ascii="Arial" w:eastAsia="Calibri" w:hAnsi="Arial" w:cs="Arial"/>
                <w:color w:val="0D0D0D"/>
                <w:sz w:val="22"/>
                <w:szCs w:val="22"/>
              </w:rPr>
              <w:t>Rs.10,000</w:t>
            </w:r>
          </w:p>
        </w:tc>
      </w:tr>
      <w:tr w:rsidR="00577591" w:rsidTr="00577591">
        <w:trPr>
          <w:jc w:val="center"/>
        </w:trPr>
        <w:tc>
          <w:tcPr>
            <w:tcW w:w="2260" w:type="dxa"/>
            <w:shd w:val="clear" w:color="auto" w:fill="auto"/>
            <w:vAlign w:val="center"/>
          </w:tcPr>
          <w:p w:rsidR="00577591" w:rsidRPr="000F26C5" w:rsidRDefault="00577591" w:rsidP="00577591">
            <w:pPr>
              <w:rPr>
                <w:rFonts w:ascii="Arial" w:eastAsia="Calibri" w:hAnsi="Arial" w:cs="Arial"/>
                <w:color w:val="0D0D0D"/>
                <w:sz w:val="22"/>
                <w:szCs w:val="22"/>
              </w:rPr>
            </w:pPr>
            <w:r w:rsidRPr="000F26C5">
              <w:rPr>
                <w:rFonts w:ascii="Arial" w:eastAsia="Calibri" w:hAnsi="Arial" w:cs="Arial"/>
                <w:color w:val="0D0D0D"/>
                <w:sz w:val="22"/>
                <w:szCs w:val="22"/>
              </w:rPr>
              <w:t>Testing</w:t>
            </w:r>
          </w:p>
        </w:tc>
        <w:tc>
          <w:tcPr>
            <w:tcW w:w="3091" w:type="dxa"/>
            <w:shd w:val="clear" w:color="auto" w:fill="auto"/>
            <w:vAlign w:val="center"/>
          </w:tcPr>
          <w:p w:rsidR="00577591" w:rsidRPr="000F26C5" w:rsidRDefault="00577591" w:rsidP="00577591">
            <w:pPr>
              <w:rPr>
                <w:rFonts w:ascii="Arial" w:eastAsia="Calibri" w:hAnsi="Arial" w:cs="Arial"/>
                <w:color w:val="0D0D0D"/>
                <w:sz w:val="22"/>
                <w:szCs w:val="22"/>
              </w:rPr>
            </w:pPr>
          </w:p>
        </w:tc>
        <w:tc>
          <w:tcPr>
            <w:tcW w:w="3075" w:type="dxa"/>
            <w:shd w:val="clear" w:color="auto" w:fill="auto"/>
            <w:vAlign w:val="center"/>
          </w:tcPr>
          <w:p w:rsidR="00577591" w:rsidRPr="000F26C5" w:rsidRDefault="00577591" w:rsidP="00577591">
            <w:pPr>
              <w:rPr>
                <w:rFonts w:ascii="Arial" w:eastAsia="Calibri" w:hAnsi="Arial" w:cs="Arial"/>
                <w:color w:val="0D0D0D"/>
                <w:sz w:val="22"/>
                <w:szCs w:val="22"/>
              </w:rPr>
            </w:pPr>
          </w:p>
        </w:tc>
      </w:tr>
      <w:tr w:rsidR="00577591" w:rsidTr="00577591">
        <w:trPr>
          <w:jc w:val="center"/>
        </w:trPr>
        <w:tc>
          <w:tcPr>
            <w:tcW w:w="2260" w:type="dxa"/>
            <w:shd w:val="clear" w:color="auto" w:fill="auto"/>
            <w:vAlign w:val="center"/>
          </w:tcPr>
          <w:p w:rsidR="00577591" w:rsidRPr="000F26C5" w:rsidRDefault="00577591" w:rsidP="00577591">
            <w:pPr>
              <w:rPr>
                <w:rFonts w:ascii="Arial" w:eastAsia="Calibri" w:hAnsi="Arial" w:cs="Arial"/>
                <w:color w:val="0D0D0D"/>
                <w:sz w:val="22"/>
                <w:szCs w:val="22"/>
              </w:rPr>
            </w:pPr>
            <w:r w:rsidRPr="000F26C5">
              <w:rPr>
                <w:rFonts w:ascii="Arial" w:eastAsia="Calibri" w:hAnsi="Arial" w:cs="Arial"/>
                <w:color w:val="0D0D0D"/>
                <w:sz w:val="22"/>
                <w:szCs w:val="22"/>
              </w:rPr>
              <w:t>Deployment</w:t>
            </w:r>
          </w:p>
        </w:tc>
        <w:tc>
          <w:tcPr>
            <w:tcW w:w="3091" w:type="dxa"/>
            <w:shd w:val="clear" w:color="auto" w:fill="auto"/>
            <w:vAlign w:val="center"/>
          </w:tcPr>
          <w:p w:rsidR="00577591" w:rsidRPr="000F26C5" w:rsidRDefault="00577591" w:rsidP="00577591">
            <w:pPr>
              <w:rPr>
                <w:rFonts w:ascii="Arial" w:eastAsia="Calibri" w:hAnsi="Arial" w:cs="Arial"/>
                <w:color w:val="0D0D0D"/>
                <w:sz w:val="22"/>
                <w:szCs w:val="22"/>
              </w:rPr>
            </w:pPr>
          </w:p>
        </w:tc>
        <w:tc>
          <w:tcPr>
            <w:tcW w:w="3075" w:type="dxa"/>
            <w:shd w:val="clear" w:color="auto" w:fill="auto"/>
            <w:vAlign w:val="center"/>
          </w:tcPr>
          <w:p w:rsidR="00577591" w:rsidRPr="000F26C5" w:rsidRDefault="00577591" w:rsidP="00577591">
            <w:pPr>
              <w:rPr>
                <w:rFonts w:ascii="Arial" w:eastAsia="Calibri" w:hAnsi="Arial" w:cs="Arial"/>
                <w:color w:val="0D0D0D"/>
                <w:sz w:val="22"/>
                <w:szCs w:val="22"/>
              </w:rPr>
            </w:pPr>
          </w:p>
        </w:tc>
      </w:tr>
      <w:tr w:rsidR="00577591" w:rsidTr="00577591">
        <w:trPr>
          <w:jc w:val="center"/>
        </w:trPr>
        <w:tc>
          <w:tcPr>
            <w:tcW w:w="2260" w:type="dxa"/>
            <w:shd w:val="clear" w:color="auto" w:fill="auto"/>
            <w:vAlign w:val="center"/>
          </w:tcPr>
          <w:p w:rsidR="00577591" w:rsidRPr="000F26C5" w:rsidRDefault="00577591" w:rsidP="00577591">
            <w:pPr>
              <w:rPr>
                <w:rFonts w:ascii="Arial" w:eastAsia="Calibri" w:hAnsi="Arial" w:cs="Arial"/>
                <w:color w:val="0D0D0D"/>
                <w:sz w:val="22"/>
                <w:szCs w:val="22"/>
              </w:rPr>
            </w:pPr>
            <w:r w:rsidRPr="000F26C5">
              <w:rPr>
                <w:rFonts w:ascii="Arial" w:eastAsia="Calibri" w:hAnsi="Arial" w:cs="Arial"/>
                <w:color w:val="0D0D0D"/>
                <w:sz w:val="22"/>
                <w:szCs w:val="22"/>
              </w:rPr>
              <w:t>Total</w:t>
            </w:r>
          </w:p>
        </w:tc>
        <w:tc>
          <w:tcPr>
            <w:tcW w:w="3091" w:type="dxa"/>
            <w:shd w:val="clear" w:color="auto" w:fill="auto"/>
            <w:vAlign w:val="center"/>
          </w:tcPr>
          <w:p w:rsidR="00577591" w:rsidRPr="000F26C5" w:rsidRDefault="00577591" w:rsidP="00577591">
            <w:pPr>
              <w:rPr>
                <w:rFonts w:ascii="Arial" w:eastAsia="Calibri" w:hAnsi="Arial" w:cs="Arial"/>
                <w:color w:val="0D0D0D"/>
                <w:sz w:val="22"/>
                <w:szCs w:val="22"/>
              </w:rPr>
            </w:pPr>
          </w:p>
        </w:tc>
        <w:tc>
          <w:tcPr>
            <w:tcW w:w="3075" w:type="dxa"/>
            <w:shd w:val="clear" w:color="auto" w:fill="auto"/>
            <w:vAlign w:val="center"/>
          </w:tcPr>
          <w:p w:rsidR="00577591" w:rsidRPr="000F26C5" w:rsidRDefault="00577591" w:rsidP="00577591">
            <w:pPr>
              <w:keepNext/>
              <w:rPr>
                <w:rFonts w:ascii="Arial" w:eastAsia="Calibri" w:hAnsi="Arial" w:cs="Arial"/>
                <w:color w:val="0D0D0D"/>
                <w:sz w:val="22"/>
                <w:szCs w:val="22"/>
              </w:rPr>
            </w:pPr>
          </w:p>
        </w:tc>
      </w:tr>
    </w:tbl>
    <w:p w:rsidR="004708FD" w:rsidRDefault="004708FD" w:rsidP="00424342">
      <w:pPr>
        <w:pStyle w:val="FYP-Bodytext"/>
      </w:pPr>
      <w:r>
        <w:t xml:space="preserve">. </w:t>
      </w:r>
    </w:p>
    <w:p w:rsidR="004708FD" w:rsidRDefault="004708FD" w:rsidP="004A3977">
      <w:pPr>
        <w:pStyle w:val="FYPHeading2"/>
      </w:pPr>
      <w:r>
        <w:t>System Resources (Required and Used)</w:t>
      </w:r>
    </w:p>
    <w:p w:rsidR="004708FD" w:rsidRDefault="00577591" w:rsidP="00577591">
      <w:pPr>
        <w:pStyle w:val="FYP-Bodytext"/>
      </w:pPr>
      <w:r>
        <w:t>People, hardware, software, tools, and other resources proposed to build the software are noted here. On the bases of which cost estimations were performed</w:t>
      </w:r>
    </w:p>
    <w:p w:rsidR="004708FD" w:rsidRDefault="004708FD" w:rsidP="004A3977">
      <w:pPr>
        <w:pStyle w:val="FYP-Heading3"/>
      </w:pPr>
      <w:r>
        <w:t xml:space="preserve">System Resources Required </w:t>
      </w:r>
    </w:p>
    <w:p w:rsidR="00577591" w:rsidRDefault="00577591" w:rsidP="00577591">
      <w:pPr>
        <w:pStyle w:val="FYP-Bodytext"/>
      </w:pPr>
      <w:r w:rsidRPr="00E23A6B">
        <w:t xml:space="preserve">System resources that could be required and used by the </w:t>
      </w:r>
      <w:r>
        <w:t>Doctor</w:t>
      </w:r>
      <w:r w:rsidRPr="003C0B5E">
        <w:t xml:space="preserve"> </w:t>
      </w:r>
      <w:r>
        <w:t>Appointment Booking system</w:t>
      </w:r>
      <w:r w:rsidRPr="003C0B5E">
        <w:t xml:space="preserve"> </w:t>
      </w:r>
      <w:r w:rsidRPr="00E23A6B">
        <w:t>application:</w:t>
      </w:r>
    </w:p>
    <w:p w:rsidR="00577591" w:rsidRPr="00277F0F" w:rsidRDefault="00577591" w:rsidP="00577591">
      <w:pPr>
        <w:numPr>
          <w:ilvl w:val="0"/>
          <w:numId w:val="36"/>
        </w:numPr>
        <w:spacing w:after="160" w:line="259" w:lineRule="auto"/>
      </w:pPr>
      <w:r w:rsidRPr="00E23A6B">
        <w:rPr>
          <w:b/>
        </w:rPr>
        <w:t>Software:</w:t>
      </w:r>
      <w:r w:rsidRPr="00277F0F">
        <w:t xml:space="preserve"> The </w:t>
      </w:r>
      <w:r>
        <w:t>Doctor</w:t>
      </w:r>
      <w:r w:rsidRPr="003C0B5E">
        <w:t xml:space="preserve"> </w:t>
      </w:r>
      <w:r>
        <w:t>Appointment Booking system</w:t>
      </w:r>
      <w:r w:rsidRPr="003C0B5E">
        <w:t xml:space="preserve"> </w:t>
      </w:r>
      <w:r w:rsidRPr="00277F0F">
        <w:t>project required the following software:</w:t>
      </w:r>
    </w:p>
    <w:p w:rsidR="00577591" w:rsidRPr="00277F0F" w:rsidRDefault="00577591" w:rsidP="00577591">
      <w:pPr>
        <w:numPr>
          <w:ilvl w:val="1"/>
          <w:numId w:val="37"/>
        </w:numPr>
        <w:spacing w:after="160" w:line="259" w:lineRule="auto"/>
      </w:pPr>
      <w:r w:rsidRPr="00277F0F">
        <w:t xml:space="preserve">MySQL </w:t>
      </w:r>
    </w:p>
    <w:p w:rsidR="00577591" w:rsidRPr="00277F0F" w:rsidRDefault="00577591" w:rsidP="00577591">
      <w:pPr>
        <w:numPr>
          <w:ilvl w:val="0"/>
          <w:numId w:val="36"/>
        </w:numPr>
        <w:spacing w:after="160" w:line="259" w:lineRule="auto"/>
      </w:pPr>
      <w:r w:rsidRPr="00E23A6B">
        <w:rPr>
          <w:b/>
        </w:rPr>
        <w:t>Tools:</w:t>
      </w:r>
      <w:r w:rsidRPr="00277F0F">
        <w:t xml:space="preserve"> The </w:t>
      </w:r>
      <w:r>
        <w:t>Doctor</w:t>
      </w:r>
      <w:r w:rsidRPr="003C0B5E">
        <w:t xml:space="preserve"> </w:t>
      </w:r>
      <w:r>
        <w:t>Appointment Booking system</w:t>
      </w:r>
      <w:r w:rsidRPr="00277F0F">
        <w:t xml:space="preserve"> project required the following tools:</w:t>
      </w:r>
    </w:p>
    <w:p w:rsidR="00577591" w:rsidRDefault="00577591" w:rsidP="00577591">
      <w:pPr>
        <w:numPr>
          <w:ilvl w:val="1"/>
          <w:numId w:val="36"/>
        </w:numPr>
        <w:spacing w:after="160" w:line="259" w:lineRule="auto"/>
      </w:pPr>
      <w:r w:rsidRPr="00277F0F">
        <w:t>Visual Studio Code</w:t>
      </w:r>
    </w:p>
    <w:p w:rsidR="00577591" w:rsidRDefault="00577591" w:rsidP="00577591">
      <w:pPr>
        <w:numPr>
          <w:ilvl w:val="0"/>
          <w:numId w:val="36"/>
        </w:numPr>
        <w:spacing w:after="160" w:line="259" w:lineRule="auto"/>
      </w:pPr>
      <w:r w:rsidRPr="00277F0F">
        <w:t xml:space="preserve">People: The </w:t>
      </w:r>
      <w:r>
        <w:t>Doctor</w:t>
      </w:r>
      <w:r w:rsidRPr="003C0B5E">
        <w:t xml:space="preserve"> </w:t>
      </w:r>
      <w:r>
        <w:t>Appointment Booking system</w:t>
      </w:r>
      <w:r w:rsidRPr="00277F0F">
        <w:t xml:space="preserve"> project required </w:t>
      </w:r>
    </w:p>
    <w:p w:rsidR="00577591" w:rsidRPr="00277F0F" w:rsidRDefault="00577591" w:rsidP="00577591">
      <w:pPr>
        <w:numPr>
          <w:ilvl w:val="1"/>
          <w:numId w:val="36"/>
        </w:numPr>
        <w:spacing w:after="160" w:line="259" w:lineRule="auto"/>
      </w:pPr>
      <w:r>
        <w:t>D</w:t>
      </w:r>
      <w:r w:rsidRPr="00277F0F">
        <w:t>eveloper</w:t>
      </w:r>
    </w:p>
    <w:p w:rsidR="00577591" w:rsidRDefault="00577591" w:rsidP="00577591">
      <w:pPr>
        <w:numPr>
          <w:ilvl w:val="0"/>
          <w:numId w:val="36"/>
        </w:numPr>
        <w:spacing w:after="160" w:line="259" w:lineRule="auto"/>
      </w:pPr>
      <w:r w:rsidRPr="00277F0F">
        <w:t>Hardware:</w:t>
      </w:r>
    </w:p>
    <w:p w:rsidR="00577591" w:rsidRDefault="00577591" w:rsidP="00577591">
      <w:pPr>
        <w:numPr>
          <w:ilvl w:val="1"/>
          <w:numId w:val="36"/>
        </w:numPr>
        <w:spacing w:after="160" w:line="259" w:lineRule="auto"/>
      </w:pPr>
      <w:r>
        <w:t>Good Processor</w:t>
      </w:r>
    </w:p>
    <w:p w:rsidR="00577591" w:rsidRDefault="00577591" w:rsidP="00577591">
      <w:pPr>
        <w:numPr>
          <w:ilvl w:val="1"/>
          <w:numId w:val="36"/>
        </w:numPr>
        <w:spacing w:after="160" w:line="259" w:lineRule="auto"/>
      </w:pPr>
      <w:r>
        <w:t>Lot of RAM</w:t>
      </w:r>
    </w:p>
    <w:p w:rsidR="00577591" w:rsidRDefault="00577591" w:rsidP="00577591">
      <w:pPr>
        <w:numPr>
          <w:ilvl w:val="1"/>
          <w:numId w:val="36"/>
        </w:numPr>
        <w:spacing w:after="160" w:line="259" w:lineRule="auto"/>
      </w:pPr>
      <w:r>
        <w:t>Large Hard drive</w:t>
      </w:r>
    </w:p>
    <w:p w:rsidR="00577591" w:rsidRPr="00577591" w:rsidRDefault="00577591" w:rsidP="004A3977">
      <w:pPr>
        <w:pStyle w:val="FYP-Heading3"/>
        <w:rPr>
          <w:b w:val="0"/>
        </w:rPr>
      </w:pPr>
    </w:p>
    <w:p w:rsidR="004708FD" w:rsidRDefault="004708FD" w:rsidP="004A3977">
      <w:pPr>
        <w:pStyle w:val="FYP-Heading3"/>
      </w:pPr>
      <w:r>
        <w:t xml:space="preserve">System Resources Used  </w:t>
      </w:r>
    </w:p>
    <w:p w:rsidR="00577591" w:rsidRPr="00277F0F" w:rsidRDefault="00577591" w:rsidP="00577591">
      <w:pPr>
        <w:spacing w:after="160" w:line="259" w:lineRule="auto"/>
        <w:ind w:left="720"/>
      </w:pPr>
      <w:r w:rsidRPr="00C92148">
        <w:rPr>
          <w:b/>
        </w:rPr>
        <w:lastRenderedPageBreak/>
        <w:t>People:</w:t>
      </w:r>
      <w:r>
        <w:t> The Doctor</w:t>
      </w:r>
      <w:r w:rsidRPr="003C0B5E">
        <w:t xml:space="preserve"> </w:t>
      </w:r>
      <w:r>
        <w:t xml:space="preserve">Appointment Booking system project is </w:t>
      </w:r>
      <w:r w:rsidRPr="00277F0F">
        <w:t>actually built by one developer.</w:t>
      </w:r>
    </w:p>
    <w:p w:rsidR="00577591" w:rsidRPr="00045F26" w:rsidRDefault="00577591" w:rsidP="00577591">
      <w:pPr>
        <w:spacing w:after="160" w:line="259" w:lineRule="auto"/>
        <w:ind w:left="720"/>
        <w:rPr>
          <w:b/>
        </w:rPr>
      </w:pPr>
      <w:r w:rsidRPr="00045F26">
        <w:rPr>
          <w:b/>
        </w:rPr>
        <w:t>Hardware: </w:t>
      </w:r>
    </w:p>
    <w:p w:rsidR="00577591" w:rsidRPr="00434554" w:rsidRDefault="00577591" w:rsidP="00577591">
      <w:pPr>
        <w:numPr>
          <w:ilvl w:val="0"/>
          <w:numId w:val="39"/>
        </w:numPr>
        <w:spacing w:after="160" w:line="259" w:lineRule="auto"/>
      </w:pPr>
      <w:r w:rsidRPr="00434554">
        <w:t>G</w:t>
      </w:r>
      <w:r>
        <w:t>ood processor</w:t>
      </w:r>
    </w:p>
    <w:p w:rsidR="00577591" w:rsidRDefault="00577591" w:rsidP="00577591">
      <w:pPr>
        <w:numPr>
          <w:ilvl w:val="0"/>
          <w:numId w:val="39"/>
        </w:numPr>
        <w:spacing w:after="160" w:line="259" w:lineRule="auto"/>
      </w:pPr>
      <w:r w:rsidRPr="00C92148">
        <w:rPr>
          <w:b/>
        </w:rPr>
        <w:t>16GB</w:t>
      </w:r>
      <w:r w:rsidRPr="00277F0F">
        <w:t xml:space="preserve"> of RAM, and a </w:t>
      </w:r>
    </w:p>
    <w:p w:rsidR="00577591" w:rsidRPr="00277F0F" w:rsidRDefault="00577591" w:rsidP="00577591">
      <w:pPr>
        <w:numPr>
          <w:ilvl w:val="0"/>
          <w:numId w:val="39"/>
        </w:numPr>
        <w:spacing w:after="160" w:line="259" w:lineRule="auto"/>
      </w:pPr>
      <w:r w:rsidRPr="00277F0F">
        <w:t>500GB hard drive.</w:t>
      </w:r>
    </w:p>
    <w:p w:rsidR="00577591" w:rsidRPr="00277F0F" w:rsidRDefault="00577591" w:rsidP="00577591">
      <w:pPr>
        <w:spacing w:after="160" w:line="259" w:lineRule="auto"/>
        <w:ind w:left="360"/>
      </w:pPr>
      <w:r w:rsidRPr="00C92148">
        <w:rPr>
          <w:b/>
        </w:rPr>
        <w:t>Software:</w:t>
      </w:r>
      <w:r w:rsidRPr="00277F0F">
        <w:t xml:space="preserve"> The </w:t>
      </w:r>
      <w:r>
        <w:t>Doctor</w:t>
      </w:r>
      <w:r w:rsidRPr="003C0B5E">
        <w:t xml:space="preserve"> </w:t>
      </w:r>
      <w:r>
        <w:t>Appointment Booking system</w:t>
      </w:r>
      <w:r w:rsidRPr="00277F0F">
        <w:t xml:space="preserve"> project was built using the following software:</w:t>
      </w:r>
    </w:p>
    <w:p w:rsidR="00577591" w:rsidRPr="00277F0F" w:rsidRDefault="00577591" w:rsidP="00577591">
      <w:pPr>
        <w:numPr>
          <w:ilvl w:val="1"/>
          <w:numId w:val="38"/>
        </w:numPr>
        <w:spacing w:after="160" w:line="259" w:lineRule="auto"/>
      </w:pPr>
      <w:r w:rsidRPr="00277F0F">
        <w:t>The MySQL database management system</w:t>
      </w:r>
    </w:p>
    <w:p w:rsidR="00577591" w:rsidRPr="00277F0F" w:rsidRDefault="00577591" w:rsidP="00577591">
      <w:pPr>
        <w:spacing w:after="160" w:line="259" w:lineRule="auto"/>
      </w:pPr>
      <w:r>
        <w:rPr>
          <w:b/>
        </w:rPr>
        <w:t xml:space="preserve">     </w:t>
      </w:r>
      <w:r w:rsidRPr="00DA3253">
        <w:rPr>
          <w:b/>
        </w:rPr>
        <w:t>Tools:</w:t>
      </w:r>
      <w:r w:rsidRPr="00277F0F">
        <w:t xml:space="preserve"> The </w:t>
      </w:r>
      <w:r>
        <w:t>Doctor</w:t>
      </w:r>
      <w:r w:rsidRPr="003C0B5E">
        <w:t xml:space="preserve"> </w:t>
      </w:r>
      <w:r>
        <w:t>Appointment Booking system</w:t>
      </w:r>
      <w:r w:rsidRPr="00277F0F">
        <w:t xml:space="preserve"> project was built using the following tools:</w:t>
      </w:r>
    </w:p>
    <w:p w:rsidR="00577591" w:rsidRPr="00277F0F" w:rsidRDefault="00577591" w:rsidP="00577591">
      <w:pPr>
        <w:numPr>
          <w:ilvl w:val="1"/>
          <w:numId w:val="38"/>
        </w:numPr>
        <w:spacing w:after="160" w:line="259" w:lineRule="auto"/>
      </w:pPr>
      <w:r w:rsidRPr="00277F0F">
        <w:t xml:space="preserve">The </w:t>
      </w:r>
      <w:r>
        <w:t>Visual Studio</w:t>
      </w:r>
      <w:r w:rsidRPr="00277F0F">
        <w:t xml:space="preserve"> code editor</w:t>
      </w:r>
    </w:p>
    <w:p w:rsidR="009300FE" w:rsidRDefault="009300FE" w:rsidP="00317787">
      <w:pPr>
        <w:pStyle w:val="H1"/>
        <w:numPr>
          <w:ilvl w:val="0"/>
          <w:numId w:val="0"/>
        </w:numPr>
      </w:pPr>
    </w:p>
    <w:p w:rsidR="009300FE" w:rsidRDefault="009300FE" w:rsidP="009300FE"/>
    <w:p w:rsidR="009300FE" w:rsidRDefault="009300FE" w:rsidP="009300FE"/>
    <w:p w:rsidR="009300FE" w:rsidRDefault="009300FE" w:rsidP="009300FE"/>
    <w:p w:rsidR="009300FE" w:rsidRDefault="009300FE" w:rsidP="009300FE"/>
    <w:p w:rsidR="009300FE" w:rsidRPr="009300FE" w:rsidRDefault="009300FE" w:rsidP="009300FE"/>
    <w:p w:rsidR="009300FE" w:rsidRDefault="009300FE" w:rsidP="009300FE"/>
    <w:p w:rsidR="00A27CCF" w:rsidRDefault="00A27CCF" w:rsidP="009300FE"/>
    <w:tbl>
      <w:tblPr>
        <w:tblW w:w="0" w:type="auto"/>
        <w:tblLook w:val="04A0"/>
      </w:tblPr>
      <w:tblGrid>
        <w:gridCol w:w="8881"/>
      </w:tblGrid>
      <w:tr w:rsidR="00A27CCF" w:rsidRPr="004C784C" w:rsidTr="009D530D">
        <w:trPr>
          <w:trHeight w:val="14340"/>
        </w:trPr>
        <w:tc>
          <w:tcPr>
            <w:tcW w:w="8881" w:type="dxa"/>
            <w:shd w:val="clear" w:color="auto" w:fill="auto"/>
            <w:vAlign w:val="center"/>
          </w:tcPr>
          <w:p w:rsidR="00A27CCF" w:rsidRPr="004C784C" w:rsidRDefault="00A27CCF" w:rsidP="004C784C">
            <w:pPr>
              <w:pBdr>
                <w:top w:val="nil"/>
                <w:left w:val="nil"/>
                <w:bottom w:val="nil"/>
                <w:right w:val="nil"/>
                <w:between w:val="nil"/>
              </w:pBdr>
              <w:jc w:val="center"/>
              <w:rPr>
                <w:rFonts w:ascii="Arial" w:eastAsia="Arial" w:hAnsi="Arial" w:cs="Arial"/>
                <w:b/>
                <w:sz w:val="60"/>
                <w:szCs w:val="60"/>
              </w:rPr>
            </w:pPr>
            <w:r w:rsidRPr="004C784C">
              <w:rPr>
                <w:rFonts w:eastAsia="Arial"/>
                <w:sz w:val="70"/>
                <w:szCs w:val="70"/>
              </w:rPr>
              <w:lastRenderedPageBreak/>
              <w:t xml:space="preserve">Chapter # </w:t>
            </w:r>
            <w:r w:rsidR="00DA1919" w:rsidRPr="004C784C">
              <w:rPr>
                <w:rFonts w:eastAsia="Arial"/>
                <w:sz w:val="70"/>
                <w:szCs w:val="70"/>
              </w:rPr>
              <w:t>8</w:t>
            </w:r>
          </w:p>
          <w:p w:rsidR="00DA1919" w:rsidRPr="004C784C" w:rsidRDefault="00DA1919" w:rsidP="004C784C">
            <w:pPr>
              <w:pBdr>
                <w:top w:val="nil"/>
                <w:left w:val="nil"/>
                <w:bottom w:val="nil"/>
                <w:right w:val="nil"/>
                <w:between w:val="nil"/>
              </w:pBdr>
              <w:jc w:val="center"/>
              <w:rPr>
                <w:rFonts w:ascii="Arial" w:eastAsia="Arial" w:hAnsi="Arial" w:cs="Arial"/>
                <w:b/>
                <w:sz w:val="60"/>
                <w:szCs w:val="60"/>
              </w:rPr>
            </w:pPr>
            <w:r w:rsidRPr="004C784C">
              <w:rPr>
                <w:rFonts w:ascii="Arial" w:eastAsia="Arial" w:hAnsi="Arial" w:cs="Arial"/>
                <w:b/>
                <w:sz w:val="60"/>
                <w:szCs w:val="60"/>
              </w:rPr>
              <w:t>Test Plan</w:t>
            </w:r>
          </w:p>
        </w:tc>
      </w:tr>
    </w:tbl>
    <w:p w:rsidR="00A27CCF" w:rsidRDefault="00A27CCF" w:rsidP="009300FE"/>
    <w:p w:rsidR="004708FD" w:rsidRDefault="004708FD" w:rsidP="00317787">
      <w:pPr>
        <w:pStyle w:val="H1"/>
      </w:pPr>
      <w:r>
        <w:t>Test Plan</w:t>
      </w:r>
    </w:p>
    <w:p w:rsidR="004708FD" w:rsidRDefault="00577591" w:rsidP="00577591">
      <w:pPr>
        <w:pStyle w:val="FYP-Bodytext"/>
      </w:pPr>
      <w:r>
        <w:t xml:space="preserve">This section describes the overall testing strategy and issues that are required to properly execute effective tests. At least one of the testing </w:t>
      </w:r>
      <w:proofErr w:type="gramStart"/>
      <w:r>
        <w:t>strategy</w:t>
      </w:r>
      <w:proofErr w:type="gramEnd"/>
      <w:r>
        <w:t xml:space="preserve"> should be followed:</w:t>
      </w:r>
    </w:p>
    <w:p w:rsidR="004708FD" w:rsidRDefault="00F23978" w:rsidP="004A3977">
      <w:pPr>
        <w:pStyle w:val="FYPHeading2"/>
      </w:pPr>
      <w:r>
        <w:t xml:space="preserve">8.1 </w:t>
      </w:r>
      <w:r w:rsidR="004708FD">
        <w:t>System Test and Procedure</w:t>
      </w:r>
    </w:p>
    <w:p w:rsidR="004708FD" w:rsidRDefault="00577591" w:rsidP="00577591">
      <w:pPr>
        <w:pStyle w:val="FYP-Bodytext"/>
      </w:pPr>
      <w:r>
        <w:t>To test the complete application as a whole, system testing has been used. It is beneficial to check whether the application meets its requirements and fulfill Quality Standards</w:t>
      </w:r>
      <w:r w:rsidR="004708FD">
        <w:t>.</w:t>
      </w:r>
    </w:p>
    <w:p w:rsidR="004708FD" w:rsidRDefault="00F23978" w:rsidP="004A3977">
      <w:pPr>
        <w:pStyle w:val="FYPHeading2"/>
      </w:pPr>
      <w:r>
        <w:t>8.2</w:t>
      </w:r>
      <w:r w:rsidR="004708FD">
        <w:t>Testing strategy</w:t>
      </w:r>
    </w:p>
    <w:p w:rsidR="004708FD" w:rsidRDefault="004708FD" w:rsidP="00424342">
      <w:pPr>
        <w:pStyle w:val="FYP-Bodytext"/>
      </w:pPr>
      <w:r>
        <w:t>The overall strategy for software testing is described.</w:t>
      </w:r>
    </w:p>
    <w:p w:rsidR="004708FD" w:rsidRDefault="00F23978" w:rsidP="004A3977">
      <w:pPr>
        <w:pStyle w:val="FYP-Heading3"/>
      </w:pPr>
      <w:r>
        <w:t>8.2.1</w:t>
      </w:r>
      <w:r w:rsidR="004708FD">
        <w:t>Unit testing</w:t>
      </w:r>
    </w:p>
    <w:p w:rsidR="00577591" w:rsidRDefault="004708FD" w:rsidP="00577591">
      <w:pPr>
        <w:pStyle w:val="FYP-Bodytext"/>
      </w:pPr>
      <w:r>
        <w:t xml:space="preserve">The </w:t>
      </w:r>
      <w:r w:rsidR="00577591">
        <w:t>software units in an application are modules and routines that are assembled and integrated to perform a specific function. Unit testing focuses first on modules, independently of one another, to locate errors. This enables, to detect errors in coding and logic that are contained within each module. This testing includes entering data and ascertaining if the value matches to the type and size supported by python. The various controls are tested to ensure that each performs its action as required.</w:t>
      </w:r>
    </w:p>
    <w:p w:rsidR="00577591" w:rsidRDefault="00577591" w:rsidP="00577591">
      <w:pPr>
        <w:pStyle w:val="FYP-Bodytext"/>
      </w:pPr>
      <w:r>
        <w:t xml:space="preserve">Commonly used method is White-Box Testing method. Every time a component of the program is changed, it can be run for testing that is the biggest and famous benefit of this testing phase. Issues that are arise during this phase, allowing </w:t>
      </w:r>
      <w:proofErr w:type="gramStart"/>
      <w:r>
        <w:t>to be</w:t>
      </w:r>
      <w:proofErr w:type="gramEnd"/>
      <w:r>
        <w:t xml:space="preserve"> resolved as quickly as possible. Unit testing is familiar by software developers. It allows them to test their application units before move them to testers for formal testing.</w:t>
      </w:r>
    </w:p>
    <w:p w:rsidR="00577591" w:rsidRDefault="00577591" w:rsidP="00577591">
      <w:pPr>
        <w:pStyle w:val="FYP-Bodytext"/>
      </w:pPr>
      <w:r w:rsidRPr="00362ED4">
        <w:t>User Acceptance Testing</w:t>
      </w:r>
      <w:r>
        <w:t>:</w:t>
      </w:r>
    </w:p>
    <w:p w:rsidR="00577591" w:rsidRDefault="00577591" w:rsidP="00577591">
      <w:pPr>
        <w:pStyle w:val="FYP-Bodytext"/>
      </w:pPr>
      <w:r>
        <w:t>User acceptance of an application is the key factor for the success of any application. The application under consideration is tested for user acceptance by constantly keeping in touch with the application users at time of developing and making changes whenever required.</w:t>
      </w:r>
    </w:p>
    <w:p w:rsidR="00577591" w:rsidRDefault="00577591" w:rsidP="00577591">
      <w:pPr>
        <w:pStyle w:val="FYP-Bodytext"/>
      </w:pPr>
    </w:p>
    <w:p w:rsidR="00577591" w:rsidRDefault="00577591" w:rsidP="00577591">
      <w:pPr>
        <w:pStyle w:val="FYP-Bodytext"/>
      </w:pPr>
    </w:p>
    <w:p w:rsidR="00577591" w:rsidRDefault="00577591" w:rsidP="00577591">
      <w:pPr>
        <w:pStyle w:val="FYP-Bodytext"/>
      </w:pPr>
    </w:p>
    <w:p w:rsidR="00577591" w:rsidRDefault="00577591" w:rsidP="00577591">
      <w:pPr>
        <w:pStyle w:val="FYP-Bodytext"/>
      </w:pPr>
    </w:p>
    <w:p w:rsidR="00577591" w:rsidRDefault="00577591" w:rsidP="00577591">
      <w:pPr>
        <w:pStyle w:val="FYP-Bodytext"/>
      </w:pPr>
    </w:p>
    <w:p w:rsidR="00577591" w:rsidRDefault="00577591" w:rsidP="00577591">
      <w:pPr>
        <w:pStyle w:val="FYP-Bodytext"/>
      </w:pPr>
    </w:p>
    <w:p w:rsidR="00577591" w:rsidRDefault="00577591" w:rsidP="00577591">
      <w:pPr>
        <w:pStyle w:val="FYP-Bodytext"/>
      </w:pPr>
    </w:p>
    <w:p w:rsidR="00577591" w:rsidRDefault="00577591" w:rsidP="00577591">
      <w:pPr>
        <w:pStyle w:val="FYP-Bodytext"/>
      </w:pPr>
    </w:p>
    <w:p w:rsidR="00577591" w:rsidRPr="008A0B8B" w:rsidRDefault="00577591" w:rsidP="00577591">
      <w:pPr>
        <w:pStyle w:val="FYP-Bodytext"/>
        <w:rPr>
          <w:b/>
          <w:sz w:val="22"/>
        </w:rPr>
      </w:pPr>
      <w:r w:rsidRPr="008A0B8B">
        <w:rPr>
          <w:b/>
        </w:rPr>
        <w:t>Test Cases</w:t>
      </w:r>
    </w:p>
    <w:tbl>
      <w:tblPr>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4"/>
        <w:gridCol w:w="2538"/>
        <w:gridCol w:w="2076"/>
        <w:gridCol w:w="2076"/>
        <w:gridCol w:w="1651"/>
      </w:tblGrid>
      <w:tr w:rsidR="00577591" w:rsidRPr="008A0B8B" w:rsidTr="00577591">
        <w:trPr>
          <w:trHeight w:val="192"/>
        </w:trPr>
        <w:tc>
          <w:tcPr>
            <w:tcW w:w="1614" w:type="dxa"/>
            <w:shd w:val="clear" w:color="auto" w:fill="auto"/>
          </w:tcPr>
          <w:p w:rsidR="00577591" w:rsidRPr="008A0B8B" w:rsidRDefault="00577591" w:rsidP="00577591">
            <w:pPr>
              <w:pStyle w:val="FYP-Bodytext"/>
              <w:spacing w:line="240" w:lineRule="auto"/>
              <w:ind w:left="0"/>
              <w:rPr>
                <w:rFonts w:eastAsia="Calibri"/>
                <w:b/>
                <w:sz w:val="22"/>
                <w:szCs w:val="22"/>
              </w:rPr>
            </w:pPr>
            <w:r w:rsidRPr="008A0B8B">
              <w:rPr>
                <w:rFonts w:eastAsia="Calibri"/>
                <w:b/>
                <w:sz w:val="22"/>
                <w:szCs w:val="22"/>
              </w:rPr>
              <w:t>Name</w:t>
            </w:r>
          </w:p>
        </w:tc>
        <w:tc>
          <w:tcPr>
            <w:tcW w:w="2538" w:type="dxa"/>
            <w:shd w:val="clear" w:color="auto" w:fill="auto"/>
          </w:tcPr>
          <w:p w:rsidR="00577591" w:rsidRPr="008A0B8B" w:rsidRDefault="00577591" w:rsidP="00577591">
            <w:pPr>
              <w:pStyle w:val="FYP-Bodytext"/>
              <w:spacing w:line="240" w:lineRule="auto"/>
              <w:ind w:left="0"/>
              <w:rPr>
                <w:rFonts w:eastAsia="Calibri"/>
                <w:b/>
                <w:sz w:val="22"/>
                <w:szCs w:val="22"/>
              </w:rPr>
            </w:pPr>
            <w:r w:rsidRPr="008A0B8B">
              <w:rPr>
                <w:rFonts w:eastAsia="Calibri"/>
                <w:b/>
                <w:sz w:val="22"/>
                <w:szCs w:val="22"/>
              </w:rPr>
              <w:t>Description</w:t>
            </w:r>
          </w:p>
        </w:tc>
        <w:tc>
          <w:tcPr>
            <w:tcW w:w="2076" w:type="dxa"/>
            <w:shd w:val="clear" w:color="auto" w:fill="auto"/>
          </w:tcPr>
          <w:p w:rsidR="00577591" w:rsidRPr="008A0B8B" w:rsidRDefault="00577591" w:rsidP="00577591">
            <w:pPr>
              <w:pStyle w:val="FYP-Bodytext"/>
              <w:spacing w:line="240" w:lineRule="auto"/>
              <w:ind w:left="0"/>
              <w:rPr>
                <w:rFonts w:eastAsia="Calibri"/>
                <w:b/>
                <w:sz w:val="22"/>
                <w:szCs w:val="22"/>
              </w:rPr>
            </w:pPr>
            <w:r w:rsidRPr="008A0B8B">
              <w:rPr>
                <w:rFonts w:eastAsia="Calibri"/>
                <w:b/>
                <w:sz w:val="22"/>
                <w:szCs w:val="22"/>
              </w:rPr>
              <w:t>Expected Results</w:t>
            </w:r>
          </w:p>
        </w:tc>
        <w:tc>
          <w:tcPr>
            <w:tcW w:w="2076" w:type="dxa"/>
            <w:shd w:val="clear" w:color="auto" w:fill="auto"/>
          </w:tcPr>
          <w:p w:rsidR="00577591" w:rsidRPr="008A0B8B" w:rsidRDefault="00577591" w:rsidP="00577591">
            <w:pPr>
              <w:pStyle w:val="FYP-Bodytext"/>
              <w:spacing w:line="240" w:lineRule="auto"/>
              <w:ind w:left="0"/>
              <w:rPr>
                <w:rFonts w:eastAsia="Calibri"/>
                <w:b/>
                <w:sz w:val="22"/>
                <w:szCs w:val="22"/>
              </w:rPr>
            </w:pPr>
            <w:r w:rsidRPr="008A0B8B">
              <w:rPr>
                <w:rFonts w:eastAsia="Calibri"/>
                <w:b/>
                <w:sz w:val="22"/>
                <w:szCs w:val="22"/>
              </w:rPr>
              <w:t>Actual Results</w:t>
            </w:r>
          </w:p>
        </w:tc>
        <w:tc>
          <w:tcPr>
            <w:tcW w:w="1651" w:type="dxa"/>
            <w:shd w:val="clear" w:color="auto" w:fill="auto"/>
          </w:tcPr>
          <w:p w:rsidR="00577591" w:rsidRPr="008A0B8B" w:rsidRDefault="00577591" w:rsidP="00577591">
            <w:pPr>
              <w:pStyle w:val="FYP-Bodytext"/>
              <w:spacing w:line="240" w:lineRule="auto"/>
              <w:ind w:left="0"/>
              <w:rPr>
                <w:rFonts w:eastAsia="Calibri"/>
                <w:b/>
                <w:sz w:val="22"/>
                <w:szCs w:val="22"/>
              </w:rPr>
            </w:pPr>
            <w:r w:rsidRPr="008A0B8B">
              <w:rPr>
                <w:rFonts w:eastAsia="Calibri"/>
                <w:b/>
                <w:sz w:val="22"/>
                <w:szCs w:val="22"/>
              </w:rPr>
              <w:t>Pass/Fail</w:t>
            </w:r>
          </w:p>
        </w:tc>
      </w:tr>
      <w:tr w:rsidR="00577591" w:rsidRPr="008A0B8B" w:rsidTr="00577591">
        <w:trPr>
          <w:trHeight w:val="1918"/>
        </w:trPr>
        <w:tc>
          <w:tcPr>
            <w:tcW w:w="1614"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A buyer from an international country posts a job or project.</w:t>
            </w:r>
          </w:p>
        </w:tc>
        <w:tc>
          <w:tcPr>
            <w:tcW w:w="2538" w:type="dxa"/>
            <w:shd w:val="clear" w:color="auto" w:fill="auto"/>
          </w:tcPr>
          <w:p w:rsidR="00577591" w:rsidRPr="008A0B8B" w:rsidRDefault="00577591" w:rsidP="00577591">
            <w:pPr>
              <w:pStyle w:val="FYP-Bodytext"/>
              <w:spacing w:line="240" w:lineRule="auto"/>
              <w:ind w:left="0"/>
              <w:jc w:val="left"/>
              <w:rPr>
                <w:rFonts w:eastAsia="Calibri"/>
                <w:sz w:val="22"/>
                <w:szCs w:val="22"/>
              </w:rPr>
            </w:pPr>
            <w:r w:rsidRPr="008A0B8B">
              <w:rPr>
                <w:rFonts w:eastAsia="Calibri"/>
                <w:sz w:val="22"/>
                <w:szCs w:val="22"/>
              </w:rPr>
              <w:t xml:space="preserve">A buyer from an international country creates a new job or project on </w:t>
            </w:r>
            <w:r>
              <w:t>Doctor</w:t>
            </w:r>
            <w:r w:rsidRPr="003C0B5E">
              <w:t xml:space="preserve"> </w:t>
            </w:r>
            <w:r>
              <w:t>Appointment Booking system</w:t>
            </w:r>
            <w:r w:rsidRPr="008A0B8B">
              <w:rPr>
                <w:rFonts w:eastAsia="Calibri"/>
                <w:sz w:val="22"/>
                <w:szCs w:val="22"/>
              </w:rPr>
              <w:t>. The buyer enters all of the required information, including the job title, description, budget, and deadline. The buyer then submits the job or project.</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The job or project is successfully created and the buyer is redirected to the job or project page.</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The job or project is not created or the buyer is not redirected to the job or project page.</w:t>
            </w:r>
          </w:p>
        </w:tc>
        <w:tc>
          <w:tcPr>
            <w:tcW w:w="1651" w:type="dxa"/>
            <w:shd w:val="clear" w:color="auto" w:fill="auto"/>
          </w:tcPr>
          <w:p w:rsidR="00577591" w:rsidRPr="008A0B8B" w:rsidRDefault="00577591" w:rsidP="00577591">
            <w:pPr>
              <w:pStyle w:val="FYP-Bodytext"/>
              <w:spacing w:line="240" w:lineRule="auto"/>
              <w:ind w:left="0"/>
              <w:rPr>
                <w:rFonts w:eastAsia="Calibri"/>
                <w:sz w:val="22"/>
                <w:szCs w:val="22"/>
              </w:rPr>
            </w:pPr>
            <w:r>
              <w:rPr>
                <w:rFonts w:eastAsia="Calibri"/>
                <w:sz w:val="22"/>
                <w:szCs w:val="22"/>
              </w:rPr>
              <w:t>Pass</w:t>
            </w:r>
          </w:p>
        </w:tc>
      </w:tr>
      <w:tr w:rsidR="00577591" w:rsidRPr="008A0B8B" w:rsidTr="00577591">
        <w:trPr>
          <w:trHeight w:val="1544"/>
        </w:trPr>
        <w:tc>
          <w:tcPr>
            <w:tcW w:w="1614"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A seller in Pakistan bids on a job or project.</w:t>
            </w:r>
          </w:p>
        </w:tc>
        <w:tc>
          <w:tcPr>
            <w:tcW w:w="2538"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A seller in Pakistan views a job or project that has been posted by a buyer from an international country. The seller reviews the job or project description and budget, and then submits a bid.</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The bid is successfully submitted and the seller is notified that their bid has been received.</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The bid is not submitted or the seller is not notified that their bid has been received.</w:t>
            </w:r>
          </w:p>
        </w:tc>
        <w:tc>
          <w:tcPr>
            <w:tcW w:w="1651" w:type="dxa"/>
            <w:shd w:val="clear" w:color="auto" w:fill="auto"/>
          </w:tcPr>
          <w:p w:rsidR="00577591" w:rsidRPr="008A0B8B" w:rsidRDefault="00577591" w:rsidP="00577591">
            <w:pPr>
              <w:pStyle w:val="FYP-Bodytext"/>
              <w:spacing w:line="240" w:lineRule="auto"/>
              <w:ind w:left="0"/>
              <w:rPr>
                <w:rFonts w:eastAsia="Calibri"/>
                <w:sz w:val="22"/>
                <w:szCs w:val="22"/>
              </w:rPr>
            </w:pPr>
            <w:r>
              <w:rPr>
                <w:rFonts w:eastAsia="Calibri"/>
                <w:sz w:val="22"/>
                <w:szCs w:val="22"/>
              </w:rPr>
              <w:t>Pass</w:t>
            </w:r>
          </w:p>
        </w:tc>
      </w:tr>
      <w:tr w:rsidR="00577591" w:rsidRPr="008A0B8B" w:rsidTr="00577591">
        <w:trPr>
          <w:trHeight w:val="1918"/>
        </w:trPr>
        <w:tc>
          <w:tcPr>
            <w:tcW w:w="1614"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A buyer and seller communicate with each other.</w:t>
            </w:r>
          </w:p>
        </w:tc>
        <w:tc>
          <w:tcPr>
            <w:tcW w:w="2538"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 xml:space="preserve">A buyer and seller who have worked together on a job or project communicate with each other through the </w:t>
            </w:r>
            <w:r>
              <w:t>Doctor</w:t>
            </w:r>
            <w:r w:rsidRPr="003C0B5E">
              <w:t xml:space="preserve"> </w:t>
            </w:r>
            <w:r>
              <w:t>Appointment Booking system</w:t>
            </w:r>
            <w:r>
              <w:rPr>
                <w:rFonts w:eastAsia="Calibri"/>
                <w:sz w:val="22"/>
                <w:szCs w:val="22"/>
              </w:rPr>
              <w:t xml:space="preserve"> </w:t>
            </w:r>
            <w:r w:rsidRPr="008A0B8B">
              <w:rPr>
                <w:rFonts w:eastAsia="Calibri"/>
                <w:sz w:val="22"/>
                <w:szCs w:val="22"/>
              </w:rPr>
              <w:t>messaging system. The buyer and seller send messages to each other and receive messages from each other.</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 xml:space="preserve">The buyer and seller are able to communicate with each other through the </w:t>
            </w:r>
            <w:r>
              <w:t>Doctor</w:t>
            </w:r>
            <w:r w:rsidRPr="003C0B5E">
              <w:t xml:space="preserve"> </w:t>
            </w:r>
            <w:r>
              <w:t xml:space="preserve">Appointment Booking system </w:t>
            </w:r>
            <w:r w:rsidRPr="008A0B8B">
              <w:rPr>
                <w:rFonts w:eastAsia="Calibri"/>
                <w:sz w:val="22"/>
                <w:szCs w:val="22"/>
              </w:rPr>
              <w:t>messaging system.</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 xml:space="preserve">The buyer and seller are not able to communicate with each other through the </w:t>
            </w:r>
            <w:r>
              <w:t>Doctor</w:t>
            </w:r>
            <w:r w:rsidRPr="003C0B5E">
              <w:t xml:space="preserve"> </w:t>
            </w:r>
            <w:r>
              <w:t xml:space="preserve">Appointment Booking system </w:t>
            </w:r>
            <w:r w:rsidRPr="008A0B8B">
              <w:rPr>
                <w:rFonts w:eastAsia="Calibri"/>
                <w:sz w:val="22"/>
                <w:szCs w:val="22"/>
              </w:rPr>
              <w:t>messaging system.</w:t>
            </w:r>
          </w:p>
        </w:tc>
        <w:tc>
          <w:tcPr>
            <w:tcW w:w="1651"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Pass</w:t>
            </w:r>
          </w:p>
        </w:tc>
      </w:tr>
      <w:tr w:rsidR="00577591" w:rsidRPr="008A0B8B" w:rsidTr="00577591">
        <w:trPr>
          <w:trHeight w:val="3018"/>
        </w:trPr>
        <w:tc>
          <w:tcPr>
            <w:tcW w:w="1614"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A buyer pays a seller for completed work.</w:t>
            </w:r>
          </w:p>
        </w:tc>
        <w:tc>
          <w:tcPr>
            <w:tcW w:w="2538"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 xml:space="preserve">A buyer pays a seller for completed work through the </w:t>
            </w:r>
            <w:r>
              <w:t>Doctor</w:t>
            </w:r>
            <w:r w:rsidRPr="003C0B5E">
              <w:t xml:space="preserve"> </w:t>
            </w:r>
            <w:r>
              <w:t>Appointment Booking system</w:t>
            </w:r>
            <w:r w:rsidRPr="008A0B8B">
              <w:rPr>
                <w:rFonts w:eastAsia="Calibri"/>
                <w:sz w:val="22"/>
                <w:szCs w:val="22"/>
              </w:rPr>
              <w:t xml:space="preserve"> payment system. The buyer enters the amount to be paid and the seller's bank account information. The buyer then submits the payment.</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The payment is successfully processed and the seller is notified that they have been paid.</w:t>
            </w:r>
          </w:p>
        </w:tc>
        <w:tc>
          <w:tcPr>
            <w:tcW w:w="2076"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The payment is not processed or the seller is not notified that they have been paid.</w:t>
            </w:r>
          </w:p>
        </w:tc>
        <w:tc>
          <w:tcPr>
            <w:tcW w:w="1651" w:type="dxa"/>
            <w:shd w:val="clear" w:color="auto" w:fill="auto"/>
          </w:tcPr>
          <w:p w:rsidR="00577591" w:rsidRPr="008A0B8B" w:rsidRDefault="00577591" w:rsidP="00577591">
            <w:pPr>
              <w:pStyle w:val="FYP-Bodytext"/>
              <w:spacing w:line="240" w:lineRule="auto"/>
              <w:ind w:left="0"/>
              <w:rPr>
                <w:rFonts w:eastAsia="Calibri"/>
                <w:sz w:val="22"/>
                <w:szCs w:val="22"/>
              </w:rPr>
            </w:pPr>
            <w:r w:rsidRPr="008A0B8B">
              <w:rPr>
                <w:rFonts w:eastAsia="Calibri"/>
                <w:sz w:val="22"/>
                <w:szCs w:val="22"/>
              </w:rPr>
              <w:t>Pass</w:t>
            </w: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spacing w:line="240" w:lineRule="auto"/>
              <w:rPr>
                <w:rFonts w:eastAsia="Calibri"/>
                <w:sz w:val="22"/>
                <w:szCs w:val="22"/>
              </w:rPr>
            </w:pPr>
          </w:p>
          <w:p w:rsidR="00577591" w:rsidRPr="008A0B8B" w:rsidRDefault="00577591" w:rsidP="00577591">
            <w:pPr>
              <w:pStyle w:val="FYP-Bodytext"/>
              <w:keepNext/>
              <w:spacing w:line="240" w:lineRule="auto"/>
              <w:rPr>
                <w:rFonts w:eastAsia="Calibri"/>
                <w:sz w:val="22"/>
                <w:szCs w:val="22"/>
              </w:rPr>
            </w:pPr>
          </w:p>
        </w:tc>
      </w:tr>
    </w:tbl>
    <w:p w:rsidR="00577591" w:rsidRPr="00F9452F" w:rsidRDefault="00577591" w:rsidP="00577591">
      <w:pPr>
        <w:pStyle w:val="Caption"/>
        <w:jc w:val="center"/>
        <w:rPr>
          <w:sz w:val="24"/>
        </w:rPr>
      </w:pPr>
      <w:proofErr w:type="gramStart"/>
      <w:r w:rsidRPr="00F9452F">
        <w:rPr>
          <w:sz w:val="24"/>
        </w:rPr>
        <w:t>Table 8.</w:t>
      </w:r>
      <w:proofErr w:type="gramEnd"/>
      <w:r w:rsidRPr="00F9452F">
        <w:rPr>
          <w:sz w:val="24"/>
        </w:rPr>
        <w:t xml:space="preserve"> </w:t>
      </w:r>
      <w:r w:rsidR="0045302A">
        <w:rPr>
          <w:sz w:val="24"/>
        </w:rPr>
        <w:fldChar w:fldCharType="begin"/>
      </w:r>
      <w:r>
        <w:rPr>
          <w:sz w:val="24"/>
        </w:rPr>
        <w:instrText xml:space="preserve"> SEQ Table_8. \* ARABIC </w:instrText>
      </w:r>
      <w:r w:rsidR="0045302A">
        <w:rPr>
          <w:sz w:val="24"/>
        </w:rPr>
        <w:fldChar w:fldCharType="separate"/>
      </w:r>
      <w:r>
        <w:rPr>
          <w:noProof/>
          <w:sz w:val="24"/>
        </w:rPr>
        <w:t>1</w:t>
      </w:r>
      <w:r w:rsidR="0045302A">
        <w:rPr>
          <w:sz w:val="24"/>
        </w:rPr>
        <w:fldChar w:fldCharType="end"/>
      </w:r>
      <w:r w:rsidRPr="00F9452F">
        <w:rPr>
          <w:sz w:val="24"/>
        </w:rPr>
        <w:t xml:space="preserve"> Test Case</w:t>
      </w:r>
    </w:p>
    <w:p w:rsidR="004708FD" w:rsidRDefault="004708FD" w:rsidP="00424342">
      <w:pPr>
        <w:pStyle w:val="FYP-Bodytext"/>
      </w:pPr>
      <w:r>
        <w:t>.</w:t>
      </w:r>
    </w:p>
    <w:p w:rsidR="004708FD" w:rsidRDefault="004708FD" w:rsidP="004A3977">
      <w:pPr>
        <w:pStyle w:val="FYP-Heading3"/>
      </w:pPr>
      <w:r>
        <w:t>Integration testing</w:t>
      </w:r>
    </w:p>
    <w:p w:rsidR="004708FD" w:rsidRDefault="004708FD" w:rsidP="00424342">
      <w:pPr>
        <w:pStyle w:val="FYP-Bodytext"/>
      </w:pPr>
      <w:r>
        <w:lastRenderedPageBreak/>
        <w:t xml:space="preserve">The integration testing strategy and procedure is specified. This section includes a discussion of the order of integration by System function. </w:t>
      </w:r>
    </w:p>
    <w:p w:rsidR="004708FD" w:rsidRDefault="004708FD" w:rsidP="004A3977">
      <w:pPr>
        <w:pStyle w:val="FYP-Heading3"/>
      </w:pPr>
      <w:r>
        <w:t>Validation testing</w:t>
      </w:r>
    </w:p>
    <w:p w:rsidR="004708FD" w:rsidRDefault="004708FD" w:rsidP="00424342">
      <w:pPr>
        <w:pStyle w:val="FYP-Bodytext"/>
      </w:pPr>
      <w:r>
        <w:t>The validation testing strategy and procedure is specified. This section includes a discussion of the order of validation by system.</w:t>
      </w:r>
    </w:p>
    <w:p w:rsidR="004708FD" w:rsidRDefault="004708FD" w:rsidP="004A3977">
      <w:pPr>
        <w:pStyle w:val="FYP-Heading3"/>
      </w:pPr>
      <w:r>
        <w:t>High-order testing (a.k.a. System Testing)</w:t>
      </w:r>
    </w:p>
    <w:p w:rsidR="004708FD" w:rsidRDefault="00F23978" w:rsidP="00424342">
      <w:pPr>
        <w:pStyle w:val="FYP-Bodytext"/>
      </w:pPr>
      <w:r>
        <w:t>The high-order testing strategy for Doctor</w:t>
      </w:r>
      <w:r w:rsidRPr="003C0B5E">
        <w:t xml:space="preserve"> </w:t>
      </w:r>
      <w:r>
        <w:t xml:space="preserve">Appointment Booking system will focus on the following </w:t>
      </w:r>
      <w:proofErr w:type="gramStart"/>
      <w:r>
        <w:t>areas  performance</w:t>
      </w:r>
      <w:proofErr w:type="gramEnd"/>
      <w:r>
        <w:t xml:space="preserve"> of Doctor</w:t>
      </w:r>
      <w:r w:rsidRPr="003C0B5E">
        <w:t xml:space="preserve"> </w:t>
      </w:r>
      <w:r>
        <w:t>Appointment Booking system will be tested to ensure that it can handle the expected load of users. The security of Doctor</w:t>
      </w:r>
      <w:r w:rsidRPr="003C0B5E">
        <w:t xml:space="preserve"> </w:t>
      </w:r>
      <w:r>
        <w:t>Appointment Booking system will be tested to ensure that it is protected from unauthorized access and malicious attacks</w:t>
      </w:r>
    </w:p>
    <w:p w:rsidR="004708FD" w:rsidRDefault="004708FD" w:rsidP="00F23978">
      <w:pPr>
        <w:pStyle w:val="FYP-Heading41"/>
      </w:pPr>
      <w:r>
        <w:t>Security testing</w:t>
      </w:r>
    </w:p>
    <w:p w:rsidR="00F23978" w:rsidRPr="00F23978" w:rsidRDefault="00F23978" w:rsidP="00F23978">
      <w:pPr>
        <w:spacing w:before="120" w:after="120"/>
        <w:ind w:left="720"/>
        <w:jc w:val="both"/>
        <w:rPr>
          <w:shd w:val="clear" w:color="auto" w:fill="FFFFFF"/>
        </w:rPr>
      </w:pPr>
      <w:r>
        <w:rPr>
          <w:rStyle w:val="Strong"/>
          <w:shd w:val="clear" w:color="auto" w:fill="FFFFFF"/>
        </w:rPr>
        <w:t>Security</w:t>
      </w:r>
      <w:r w:rsidRPr="00C56633">
        <w:rPr>
          <w:rStyle w:val="Strong"/>
          <w:shd w:val="clear" w:color="auto" w:fill="FFFFFF"/>
        </w:rPr>
        <w:t xml:space="preserve"> T</w:t>
      </w:r>
      <w:r>
        <w:rPr>
          <w:rStyle w:val="Strong"/>
          <w:shd w:val="clear" w:color="auto" w:fill="FFFFFF"/>
        </w:rPr>
        <w:t>esting</w:t>
      </w:r>
      <w:r w:rsidRPr="00976650">
        <w:rPr>
          <w:shd w:val="clear" w:color="auto" w:fill="FFFFFF"/>
        </w:rPr>
        <w:t xml:space="preserve"> is a type of software </w:t>
      </w:r>
      <w:r>
        <w:rPr>
          <w:shd w:val="clear" w:color="auto" w:fill="FFFFFF"/>
        </w:rPr>
        <w:t xml:space="preserve">testing that intends to uncover </w:t>
      </w:r>
      <w:r w:rsidRPr="00976650">
        <w:rPr>
          <w:shd w:val="clear" w:color="auto" w:fill="FFFFFF"/>
        </w:rPr>
        <w:t>vulnerabilities of the system and determine that its data and resources are protected from possible intruders.</w:t>
      </w:r>
    </w:p>
    <w:p w:rsidR="00F23978" w:rsidRPr="00F23978" w:rsidRDefault="00F23978" w:rsidP="00F23978">
      <w:pPr>
        <w:pStyle w:val="FYP-Heading4"/>
      </w:pPr>
      <w:r w:rsidRPr="002C66DE">
        <w:t>Focus Areas</w:t>
      </w:r>
    </w:p>
    <w:p w:rsidR="00F23978" w:rsidRPr="00976650" w:rsidRDefault="00F23978" w:rsidP="00F23978">
      <w:pPr>
        <w:spacing w:before="120" w:after="120"/>
        <w:ind w:left="720"/>
      </w:pPr>
      <w:r w:rsidRPr="00976650">
        <w:t>There are four main focus areas to be considered in security testing (Especially for web sites/applications):</w:t>
      </w:r>
    </w:p>
    <w:p w:rsidR="00F23978" w:rsidRPr="00976650" w:rsidRDefault="00F23978" w:rsidP="00F23978">
      <w:pPr>
        <w:numPr>
          <w:ilvl w:val="0"/>
          <w:numId w:val="40"/>
        </w:numPr>
        <w:shd w:val="clear" w:color="auto" w:fill="FFFFFF"/>
        <w:tabs>
          <w:tab w:val="clear" w:pos="720"/>
          <w:tab w:val="num" w:pos="1440"/>
        </w:tabs>
        <w:spacing w:before="120" w:after="120" w:line="360" w:lineRule="auto"/>
        <w:ind w:left="1434" w:hanging="357"/>
        <w:jc w:val="both"/>
        <w:rPr>
          <w:color w:val="000000"/>
        </w:rPr>
      </w:pPr>
      <w:r w:rsidRPr="00976650">
        <w:rPr>
          <w:rStyle w:val="Strong"/>
          <w:color w:val="000000"/>
        </w:rPr>
        <w:t>Network security:</w:t>
      </w:r>
      <w:r w:rsidRPr="00976650">
        <w:rPr>
          <w:color w:val="000000"/>
        </w:rPr>
        <w:t> This involves looking for vulnerabilities in the network infrastructure (resources and policies).</w:t>
      </w:r>
    </w:p>
    <w:p w:rsidR="00F23978" w:rsidRPr="00976650" w:rsidRDefault="00F23978" w:rsidP="00F23978">
      <w:pPr>
        <w:numPr>
          <w:ilvl w:val="0"/>
          <w:numId w:val="40"/>
        </w:numPr>
        <w:shd w:val="clear" w:color="auto" w:fill="FFFFFF"/>
        <w:tabs>
          <w:tab w:val="clear" w:pos="720"/>
          <w:tab w:val="num" w:pos="1440"/>
        </w:tabs>
        <w:spacing w:before="120" w:after="120" w:line="360" w:lineRule="auto"/>
        <w:ind w:left="1434" w:hanging="357"/>
        <w:jc w:val="both"/>
        <w:rPr>
          <w:color w:val="000000"/>
        </w:rPr>
      </w:pPr>
      <w:r w:rsidRPr="00976650">
        <w:rPr>
          <w:rStyle w:val="Strong"/>
          <w:color w:val="000000"/>
        </w:rPr>
        <w:t>System software security:</w:t>
      </w:r>
      <w:r w:rsidRPr="00976650">
        <w:rPr>
          <w:color w:val="000000"/>
        </w:rPr>
        <w:t> This involves assessing weaknesses in the various software (operating system, database system, and other software) the application depends on.</w:t>
      </w:r>
    </w:p>
    <w:p w:rsidR="00F23978" w:rsidRPr="00976650" w:rsidRDefault="00F23978" w:rsidP="00F23978">
      <w:pPr>
        <w:numPr>
          <w:ilvl w:val="0"/>
          <w:numId w:val="40"/>
        </w:numPr>
        <w:shd w:val="clear" w:color="auto" w:fill="FFFFFF"/>
        <w:tabs>
          <w:tab w:val="clear" w:pos="720"/>
          <w:tab w:val="num" w:pos="1440"/>
        </w:tabs>
        <w:spacing w:before="120" w:after="120" w:line="360" w:lineRule="auto"/>
        <w:ind w:left="1434" w:hanging="357"/>
        <w:jc w:val="both"/>
        <w:rPr>
          <w:color w:val="000000"/>
        </w:rPr>
      </w:pPr>
      <w:r w:rsidRPr="00976650">
        <w:rPr>
          <w:rStyle w:val="Strong"/>
          <w:color w:val="000000"/>
        </w:rPr>
        <w:t>Client-side application security:</w:t>
      </w:r>
      <w:r w:rsidRPr="00976650">
        <w:rPr>
          <w:color w:val="000000"/>
        </w:rPr>
        <w:t> This deals with ensuring that the client (browser or any such tool) cannot be manipulated.</w:t>
      </w:r>
    </w:p>
    <w:p w:rsidR="00F23978" w:rsidRDefault="00F23978" w:rsidP="00F23978">
      <w:pPr>
        <w:numPr>
          <w:ilvl w:val="0"/>
          <w:numId w:val="40"/>
        </w:numPr>
        <w:shd w:val="clear" w:color="auto" w:fill="FFFFFF"/>
        <w:tabs>
          <w:tab w:val="clear" w:pos="720"/>
          <w:tab w:val="num" w:pos="1440"/>
        </w:tabs>
        <w:spacing w:before="120" w:after="120" w:line="360" w:lineRule="auto"/>
        <w:ind w:left="1434" w:hanging="357"/>
        <w:jc w:val="both"/>
        <w:rPr>
          <w:color w:val="000000"/>
        </w:rPr>
      </w:pPr>
      <w:r w:rsidRPr="00976650">
        <w:rPr>
          <w:rStyle w:val="Strong"/>
          <w:color w:val="000000"/>
        </w:rPr>
        <w:t>Server-side application security:</w:t>
      </w:r>
      <w:r w:rsidRPr="00976650">
        <w:rPr>
          <w:color w:val="000000"/>
        </w:rPr>
        <w:t> This involves making sure that the server code and its technologies are robust enough to fend off any intrusion.</w:t>
      </w:r>
    </w:p>
    <w:p w:rsidR="00F23978" w:rsidRDefault="00F23978" w:rsidP="00F23978">
      <w:pPr>
        <w:numPr>
          <w:ilvl w:val="0"/>
          <w:numId w:val="40"/>
        </w:numPr>
        <w:tabs>
          <w:tab w:val="clear" w:pos="720"/>
          <w:tab w:val="num" w:pos="1440"/>
        </w:tabs>
        <w:spacing w:before="120" w:after="120" w:line="360" w:lineRule="auto"/>
        <w:ind w:left="1434" w:hanging="357"/>
        <w:jc w:val="both"/>
      </w:pPr>
      <w:r w:rsidRPr="00F46CE8">
        <w:t xml:space="preserve">Security Testing is defined as a type of Software Testing that ensures software systems and applications are free from any </w:t>
      </w:r>
      <w:proofErr w:type="gramStart"/>
      <w:r w:rsidRPr="00F46CE8">
        <w:t>vulnerabilities</w:t>
      </w:r>
      <w:proofErr w:type="gramEnd"/>
      <w:r w:rsidRPr="00F46CE8">
        <w:t>, threats, risks that may cause a big loss. Security testing of any system is about finding all possible loopholes and weaknesses of the system which might result into a loss of information</w:t>
      </w:r>
      <w:r>
        <w:t>.</w:t>
      </w:r>
    </w:p>
    <w:p w:rsidR="00F23978" w:rsidRDefault="00F23978" w:rsidP="00F23978">
      <w:pPr>
        <w:numPr>
          <w:ilvl w:val="0"/>
          <w:numId w:val="40"/>
        </w:numPr>
        <w:tabs>
          <w:tab w:val="clear" w:pos="720"/>
          <w:tab w:val="num" w:pos="1440"/>
        </w:tabs>
        <w:spacing w:before="120" w:line="360" w:lineRule="auto"/>
        <w:ind w:left="1434" w:hanging="357"/>
        <w:jc w:val="both"/>
      </w:pPr>
      <w:r w:rsidRPr="00F46CE8">
        <w:lastRenderedPageBreak/>
        <w:t>The goal of security testing is to identify the threats in the system and measure its potential vulnerabilities, so the system does not stop functioning or is exploited. It also helps in detecting all possible security risks in the system and</w:t>
      </w:r>
      <w:r>
        <w:t xml:space="preserve"> help developers in fixing the</w:t>
      </w:r>
      <w:r w:rsidRPr="00F46CE8">
        <w:t xml:space="preserve"> problems through coding.</w:t>
      </w:r>
    </w:p>
    <w:p w:rsidR="00F23978" w:rsidRPr="00F9452F" w:rsidRDefault="00F23978" w:rsidP="00F23978">
      <w:pPr>
        <w:pStyle w:val="Caption"/>
        <w:keepNext/>
        <w:jc w:val="center"/>
        <w:rPr>
          <w:sz w:val="24"/>
        </w:rPr>
      </w:pPr>
      <w:proofErr w:type="gramStart"/>
      <w:r w:rsidRPr="00F9452F">
        <w:rPr>
          <w:sz w:val="24"/>
        </w:rPr>
        <w:t>Table 8.</w:t>
      </w:r>
      <w:proofErr w:type="gramEnd"/>
      <w:r w:rsidRPr="00F9452F">
        <w:rPr>
          <w:sz w:val="24"/>
        </w:rPr>
        <w:t xml:space="preserve"> </w:t>
      </w:r>
      <w:r w:rsidR="0045302A" w:rsidRPr="00F9452F">
        <w:rPr>
          <w:sz w:val="24"/>
        </w:rPr>
        <w:fldChar w:fldCharType="begin"/>
      </w:r>
      <w:r w:rsidRPr="00F9452F">
        <w:rPr>
          <w:sz w:val="24"/>
        </w:rPr>
        <w:instrText xml:space="preserve"> SEQ Table_8. \* ARABIC </w:instrText>
      </w:r>
      <w:r w:rsidR="0045302A" w:rsidRPr="00F9452F">
        <w:rPr>
          <w:sz w:val="24"/>
        </w:rPr>
        <w:fldChar w:fldCharType="separate"/>
      </w:r>
      <w:r>
        <w:rPr>
          <w:noProof/>
          <w:sz w:val="24"/>
        </w:rPr>
        <w:t>2</w:t>
      </w:r>
      <w:r w:rsidR="0045302A" w:rsidRPr="00F9452F">
        <w:rPr>
          <w:sz w:val="24"/>
        </w:rPr>
        <w:fldChar w:fldCharType="end"/>
      </w:r>
      <w:r w:rsidRPr="00F9452F">
        <w:rPr>
          <w:sz w:val="24"/>
        </w:rPr>
        <w:t xml:space="preserve"> Security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2"/>
        <w:gridCol w:w="4167"/>
      </w:tblGrid>
      <w:tr w:rsidR="00F23978" w:rsidTr="00F23978">
        <w:trPr>
          <w:jc w:val="center"/>
        </w:trPr>
        <w:tc>
          <w:tcPr>
            <w:tcW w:w="4132" w:type="dxa"/>
            <w:shd w:val="clear" w:color="auto" w:fill="auto"/>
          </w:tcPr>
          <w:p w:rsidR="00F23978" w:rsidRPr="00995B85" w:rsidRDefault="00F23978" w:rsidP="00F23978">
            <w:pPr>
              <w:jc w:val="center"/>
              <w:rPr>
                <w:b/>
                <w:sz w:val="28"/>
                <w:szCs w:val="22"/>
              </w:rPr>
            </w:pPr>
            <w:r w:rsidRPr="00995B85">
              <w:rPr>
                <w:b/>
                <w:sz w:val="28"/>
                <w:szCs w:val="22"/>
              </w:rPr>
              <w:t>Test Type</w:t>
            </w:r>
          </w:p>
        </w:tc>
        <w:tc>
          <w:tcPr>
            <w:tcW w:w="4167" w:type="dxa"/>
            <w:shd w:val="clear" w:color="auto" w:fill="auto"/>
          </w:tcPr>
          <w:p w:rsidR="00F23978" w:rsidRPr="00995B85" w:rsidRDefault="00F23978" w:rsidP="00F23978">
            <w:pPr>
              <w:jc w:val="center"/>
              <w:rPr>
                <w:b/>
                <w:sz w:val="28"/>
                <w:szCs w:val="22"/>
              </w:rPr>
            </w:pPr>
            <w:r w:rsidRPr="00995B85">
              <w:rPr>
                <w:b/>
                <w:sz w:val="28"/>
                <w:szCs w:val="22"/>
              </w:rPr>
              <w:t>Result (Pass or Fail)</w:t>
            </w:r>
          </w:p>
        </w:tc>
      </w:tr>
      <w:tr w:rsidR="00F23978" w:rsidTr="00F23978">
        <w:trPr>
          <w:jc w:val="center"/>
        </w:trPr>
        <w:tc>
          <w:tcPr>
            <w:tcW w:w="4132" w:type="dxa"/>
            <w:shd w:val="clear" w:color="auto" w:fill="auto"/>
          </w:tcPr>
          <w:p w:rsidR="00F23978" w:rsidRPr="00995B85" w:rsidRDefault="00F23978" w:rsidP="00F23978">
            <w:pPr>
              <w:jc w:val="center"/>
              <w:rPr>
                <w:sz w:val="22"/>
                <w:szCs w:val="22"/>
              </w:rPr>
            </w:pPr>
            <w:r w:rsidRPr="00995B85">
              <w:rPr>
                <w:sz w:val="22"/>
                <w:szCs w:val="22"/>
              </w:rPr>
              <w:t>Security Scanning</w:t>
            </w:r>
          </w:p>
        </w:tc>
        <w:tc>
          <w:tcPr>
            <w:tcW w:w="4167" w:type="dxa"/>
            <w:shd w:val="clear" w:color="auto" w:fill="auto"/>
          </w:tcPr>
          <w:p w:rsidR="00F23978" w:rsidRPr="00995B85" w:rsidRDefault="00F23978" w:rsidP="00F23978">
            <w:pPr>
              <w:jc w:val="center"/>
              <w:rPr>
                <w:sz w:val="22"/>
                <w:szCs w:val="22"/>
              </w:rPr>
            </w:pPr>
            <w:r w:rsidRPr="00995B85">
              <w:rPr>
                <w:sz w:val="22"/>
                <w:szCs w:val="22"/>
              </w:rPr>
              <w:t>Pass</w:t>
            </w:r>
          </w:p>
        </w:tc>
      </w:tr>
      <w:tr w:rsidR="00F23978" w:rsidTr="00F23978">
        <w:trPr>
          <w:jc w:val="center"/>
        </w:trPr>
        <w:tc>
          <w:tcPr>
            <w:tcW w:w="4132" w:type="dxa"/>
            <w:shd w:val="clear" w:color="auto" w:fill="auto"/>
          </w:tcPr>
          <w:p w:rsidR="00F23978" w:rsidRPr="00995B85" w:rsidRDefault="00F23978" w:rsidP="00F23978">
            <w:pPr>
              <w:jc w:val="center"/>
              <w:rPr>
                <w:sz w:val="22"/>
                <w:szCs w:val="22"/>
              </w:rPr>
            </w:pPr>
            <w:r w:rsidRPr="00995B85">
              <w:rPr>
                <w:sz w:val="22"/>
                <w:szCs w:val="22"/>
              </w:rPr>
              <w:t>Penetration Testing</w:t>
            </w:r>
          </w:p>
        </w:tc>
        <w:tc>
          <w:tcPr>
            <w:tcW w:w="4167" w:type="dxa"/>
            <w:shd w:val="clear" w:color="auto" w:fill="auto"/>
          </w:tcPr>
          <w:p w:rsidR="00F23978" w:rsidRPr="00995B85" w:rsidRDefault="00F23978" w:rsidP="00F23978">
            <w:pPr>
              <w:jc w:val="center"/>
              <w:rPr>
                <w:sz w:val="22"/>
                <w:szCs w:val="22"/>
              </w:rPr>
            </w:pPr>
            <w:r w:rsidRPr="00995B85">
              <w:rPr>
                <w:sz w:val="22"/>
                <w:szCs w:val="22"/>
              </w:rPr>
              <w:t>Fail</w:t>
            </w:r>
          </w:p>
        </w:tc>
      </w:tr>
      <w:tr w:rsidR="00F23978" w:rsidTr="00F23978">
        <w:trPr>
          <w:jc w:val="center"/>
        </w:trPr>
        <w:tc>
          <w:tcPr>
            <w:tcW w:w="4132" w:type="dxa"/>
            <w:shd w:val="clear" w:color="auto" w:fill="auto"/>
          </w:tcPr>
          <w:p w:rsidR="00F23978" w:rsidRPr="00995B85" w:rsidRDefault="00F23978" w:rsidP="00F23978">
            <w:pPr>
              <w:jc w:val="center"/>
              <w:rPr>
                <w:sz w:val="22"/>
                <w:szCs w:val="22"/>
              </w:rPr>
            </w:pPr>
            <w:r w:rsidRPr="00995B85">
              <w:rPr>
                <w:sz w:val="22"/>
                <w:szCs w:val="22"/>
              </w:rPr>
              <w:t>Risk Assessment</w:t>
            </w:r>
          </w:p>
        </w:tc>
        <w:tc>
          <w:tcPr>
            <w:tcW w:w="4167" w:type="dxa"/>
            <w:shd w:val="clear" w:color="auto" w:fill="auto"/>
          </w:tcPr>
          <w:p w:rsidR="00F23978" w:rsidRPr="00995B85" w:rsidRDefault="00F23978" w:rsidP="00F23978">
            <w:pPr>
              <w:jc w:val="center"/>
              <w:rPr>
                <w:sz w:val="22"/>
                <w:szCs w:val="22"/>
              </w:rPr>
            </w:pPr>
            <w:r w:rsidRPr="00995B85">
              <w:rPr>
                <w:sz w:val="22"/>
                <w:szCs w:val="22"/>
              </w:rPr>
              <w:t>Fail</w:t>
            </w:r>
          </w:p>
        </w:tc>
      </w:tr>
      <w:tr w:rsidR="00F23978" w:rsidTr="00F23978">
        <w:trPr>
          <w:jc w:val="center"/>
        </w:trPr>
        <w:tc>
          <w:tcPr>
            <w:tcW w:w="4132" w:type="dxa"/>
            <w:shd w:val="clear" w:color="auto" w:fill="auto"/>
          </w:tcPr>
          <w:p w:rsidR="00F23978" w:rsidRPr="00995B85" w:rsidRDefault="00F23978" w:rsidP="00F23978">
            <w:pPr>
              <w:jc w:val="center"/>
              <w:rPr>
                <w:sz w:val="22"/>
                <w:szCs w:val="22"/>
              </w:rPr>
            </w:pPr>
            <w:r w:rsidRPr="00995B85">
              <w:rPr>
                <w:sz w:val="22"/>
                <w:szCs w:val="22"/>
              </w:rPr>
              <w:t>Ethical Hacking</w:t>
            </w:r>
          </w:p>
        </w:tc>
        <w:tc>
          <w:tcPr>
            <w:tcW w:w="4167" w:type="dxa"/>
            <w:shd w:val="clear" w:color="auto" w:fill="auto"/>
          </w:tcPr>
          <w:p w:rsidR="00F23978" w:rsidRPr="00995B85" w:rsidRDefault="00F23978" w:rsidP="00F23978">
            <w:pPr>
              <w:jc w:val="center"/>
              <w:rPr>
                <w:sz w:val="22"/>
                <w:szCs w:val="22"/>
              </w:rPr>
            </w:pPr>
            <w:r w:rsidRPr="00995B85">
              <w:rPr>
                <w:sz w:val="22"/>
                <w:szCs w:val="22"/>
              </w:rPr>
              <w:t>Pass</w:t>
            </w:r>
          </w:p>
        </w:tc>
      </w:tr>
      <w:tr w:rsidR="00F23978" w:rsidTr="00F23978">
        <w:trPr>
          <w:jc w:val="center"/>
        </w:trPr>
        <w:tc>
          <w:tcPr>
            <w:tcW w:w="4132" w:type="dxa"/>
            <w:shd w:val="clear" w:color="auto" w:fill="auto"/>
          </w:tcPr>
          <w:p w:rsidR="00F23978" w:rsidRPr="00995B85" w:rsidRDefault="00F23978" w:rsidP="00F23978">
            <w:pPr>
              <w:jc w:val="center"/>
              <w:rPr>
                <w:sz w:val="22"/>
                <w:szCs w:val="22"/>
              </w:rPr>
            </w:pPr>
            <w:r w:rsidRPr="00995B85">
              <w:rPr>
                <w:sz w:val="22"/>
                <w:szCs w:val="22"/>
              </w:rPr>
              <w:t>Security Auditing</w:t>
            </w:r>
          </w:p>
        </w:tc>
        <w:tc>
          <w:tcPr>
            <w:tcW w:w="4167" w:type="dxa"/>
            <w:shd w:val="clear" w:color="auto" w:fill="auto"/>
          </w:tcPr>
          <w:p w:rsidR="00F23978" w:rsidRPr="00995B85" w:rsidRDefault="00F23978" w:rsidP="00F23978">
            <w:pPr>
              <w:jc w:val="center"/>
              <w:rPr>
                <w:sz w:val="22"/>
                <w:szCs w:val="22"/>
              </w:rPr>
            </w:pPr>
            <w:r w:rsidRPr="00995B85">
              <w:rPr>
                <w:sz w:val="22"/>
                <w:szCs w:val="22"/>
              </w:rPr>
              <w:t>Pass</w:t>
            </w:r>
          </w:p>
        </w:tc>
      </w:tr>
    </w:tbl>
    <w:p w:rsidR="00F23978" w:rsidRPr="00F23978" w:rsidRDefault="00F23978" w:rsidP="00F23978">
      <w:pPr>
        <w:pStyle w:val="FYP-Heading4"/>
      </w:pPr>
      <w:r w:rsidRPr="00F23978">
        <w:t>Stress testing</w:t>
      </w:r>
    </w:p>
    <w:p w:rsidR="00F23978" w:rsidRPr="00976650" w:rsidRDefault="00F23978" w:rsidP="00F23978">
      <w:pPr>
        <w:pStyle w:val="FYP-Bodytext"/>
      </w:pPr>
      <w:r>
        <w:t xml:space="preserve">In the Stress testing involve loading testing. </w:t>
      </w:r>
      <w:r w:rsidRPr="00976650">
        <w:t>Load testing is carried out to know the behavior of the system under the specific expected load. Example: The software is tested in load of 20 users accessing resources at the same time; the system response time was good.</w:t>
      </w:r>
    </w:p>
    <w:p w:rsidR="00F23978" w:rsidRPr="00E143FB" w:rsidRDefault="00F23978" w:rsidP="00F23978">
      <w:pPr>
        <w:pStyle w:val="FYP-Bodytext"/>
      </w:pPr>
      <w:r w:rsidRPr="00204E61">
        <w:t>Load testing lets you measure your website's </w:t>
      </w:r>
      <w:hyperlink r:id="rId20" w:tooltip="Quality of service" w:history="1">
        <w:r w:rsidRPr="00E143FB">
          <w:t>quality of service</w:t>
        </w:r>
      </w:hyperlink>
      <w:r>
        <w:t> </w:t>
      </w:r>
      <w:r w:rsidRPr="00204E61">
        <w:t xml:space="preserve">performance based on actual customer behavior. Nearly all the load testing tools and frame-works follow the classical load testing paradigm: when customers visit your web site, a script recorder records the communication and then creates related interaction scripts. A load generator tries to replay the recorded scripts, which could possibly be modified with different test parameters before replay. In the replay procedure, both the hardware and software statistics will be monitored and collected by the conductor, these statistics include the CPU, </w:t>
      </w:r>
      <w:proofErr w:type="gramStart"/>
      <w:r w:rsidRPr="00204E61">
        <w:t>memory,</w:t>
      </w:r>
      <w:proofErr w:type="gramEnd"/>
      <w:r w:rsidRPr="00204E61">
        <w:t xml:space="preserve"> disk IO of the physical servers and the response time, throughpu</w:t>
      </w:r>
      <w:r>
        <w:t>t of the system under test</w:t>
      </w:r>
      <w:r w:rsidRPr="00204E61">
        <w:t xml:space="preserve">, etc. And at last, all these statistics will be analyzed and a load testing report will be generated. </w:t>
      </w:r>
      <w:r w:rsidRPr="00976650">
        <w:t>Load and performance testing analyzes </w:t>
      </w:r>
      <w:hyperlink r:id="rId21" w:tooltip="Software" w:history="1">
        <w:r w:rsidRPr="00E143FB">
          <w:t>software</w:t>
        </w:r>
      </w:hyperlink>
      <w:r w:rsidRPr="00976650">
        <w:t> intended for a multi-user audience by subjecting the software to different numbers of virtual and live users while monitoring performance measurements under these different loads. Load and performance testing is usually conducted in a test environment identical to the production environment before the software system is permitted to go live.</w:t>
      </w:r>
    </w:p>
    <w:p w:rsidR="00F23978" w:rsidRPr="00F9452F" w:rsidRDefault="00F23978" w:rsidP="00F23978">
      <w:pPr>
        <w:pStyle w:val="Caption"/>
        <w:keepNext/>
        <w:jc w:val="center"/>
        <w:rPr>
          <w:sz w:val="24"/>
        </w:rPr>
      </w:pPr>
      <w:proofErr w:type="gramStart"/>
      <w:r w:rsidRPr="00F9452F">
        <w:rPr>
          <w:sz w:val="24"/>
        </w:rPr>
        <w:t>Table 8.</w:t>
      </w:r>
      <w:proofErr w:type="gramEnd"/>
      <w:r w:rsidRPr="00F9452F">
        <w:rPr>
          <w:sz w:val="24"/>
        </w:rPr>
        <w:t xml:space="preserve"> </w:t>
      </w:r>
      <w:r w:rsidR="0045302A" w:rsidRPr="00F9452F">
        <w:rPr>
          <w:sz w:val="24"/>
        </w:rPr>
        <w:fldChar w:fldCharType="begin"/>
      </w:r>
      <w:r w:rsidRPr="00F9452F">
        <w:rPr>
          <w:sz w:val="24"/>
        </w:rPr>
        <w:instrText xml:space="preserve"> SEQ Table_8. \* ARABIC </w:instrText>
      </w:r>
      <w:r w:rsidR="0045302A" w:rsidRPr="00F9452F">
        <w:rPr>
          <w:sz w:val="24"/>
        </w:rPr>
        <w:fldChar w:fldCharType="separate"/>
      </w:r>
      <w:r w:rsidRPr="00F9452F">
        <w:rPr>
          <w:noProof/>
          <w:sz w:val="24"/>
        </w:rPr>
        <w:t>3</w:t>
      </w:r>
      <w:r w:rsidR="0045302A" w:rsidRPr="00F9452F">
        <w:rPr>
          <w:sz w:val="24"/>
        </w:rPr>
        <w:fldChar w:fldCharType="end"/>
      </w:r>
      <w:r w:rsidRPr="00F9452F">
        <w:rPr>
          <w:sz w:val="24"/>
        </w:rPr>
        <w:t xml:space="preserve"> Street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9"/>
        <w:gridCol w:w="2626"/>
        <w:gridCol w:w="2934"/>
      </w:tblGrid>
      <w:tr w:rsidR="00F23978" w:rsidTr="00F23978">
        <w:trPr>
          <w:jc w:val="center"/>
        </w:trPr>
        <w:tc>
          <w:tcPr>
            <w:tcW w:w="2739" w:type="dxa"/>
            <w:shd w:val="clear" w:color="auto" w:fill="auto"/>
          </w:tcPr>
          <w:p w:rsidR="00F23978" w:rsidRPr="00995B85" w:rsidRDefault="00F23978" w:rsidP="00F23978">
            <w:pPr>
              <w:rPr>
                <w:b/>
                <w:sz w:val="28"/>
                <w:szCs w:val="22"/>
              </w:rPr>
            </w:pPr>
            <w:r w:rsidRPr="00995B85">
              <w:rPr>
                <w:b/>
                <w:sz w:val="28"/>
                <w:szCs w:val="22"/>
              </w:rPr>
              <w:t>Test Environment</w:t>
            </w:r>
          </w:p>
        </w:tc>
        <w:tc>
          <w:tcPr>
            <w:tcW w:w="2626" w:type="dxa"/>
            <w:shd w:val="clear" w:color="auto" w:fill="auto"/>
          </w:tcPr>
          <w:p w:rsidR="00F23978" w:rsidRPr="00995B85" w:rsidRDefault="00F23978" w:rsidP="00F23978">
            <w:pPr>
              <w:jc w:val="center"/>
              <w:rPr>
                <w:b/>
                <w:sz w:val="28"/>
                <w:szCs w:val="22"/>
              </w:rPr>
            </w:pPr>
            <w:r w:rsidRPr="00995B85">
              <w:rPr>
                <w:b/>
                <w:sz w:val="28"/>
                <w:szCs w:val="22"/>
              </w:rPr>
              <w:t>No. of Users</w:t>
            </w:r>
          </w:p>
        </w:tc>
        <w:tc>
          <w:tcPr>
            <w:tcW w:w="2934" w:type="dxa"/>
            <w:shd w:val="clear" w:color="auto" w:fill="auto"/>
          </w:tcPr>
          <w:p w:rsidR="00F23978" w:rsidRPr="00995B85" w:rsidRDefault="00F23978" w:rsidP="00F23978">
            <w:pPr>
              <w:jc w:val="center"/>
              <w:rPr>
                <w:b/>
                <w:sz w:val="28"/>
                <w:szCs w:val="22"/>
              </w:rPr>
            </w:pPr>
            <w:r w:rsidRPr="00995B85">
              <w:rPr>
                <w:b/>
                <w:sz w:val="28"/>
                <w:szCs w:val="22"/>
              </w:rPr>
              <w:t>Sustainability</w:t>
            </w:r>
          </w:p>
        </w:tc>
      </w:tr>
      <w:tr w:rsidR="00F23978" w:rsidTr="00F23978">
        <w:trPr>
          <w:jc w:val="center"/>
        </w:trPr>
        <w:tc>
          <w:tcPr>
            <w:tcW w:w="2739" w:type="dxa"/>
            <w:shd w:val="clear" w:color="auto" w:fill="auto"/>
          </w:tcPr>
          <w:p w:rsidR="00F23978" w:rsidRPr="00995B85" w:rsidRDefault="00F23978" w:rsidP="00F23978">
            <w:pPr>
              <w:jc w:val="center"/>
              <w:rPr>
                <w:sz w:val="22"/>
                <w:szCs w:val="22"/>
              </w:rPr>
            </w:pPr>
            <w:r w:rsidRPr="00995B85">
              <w:rPr>
                <w:sz w:val="22"/>
                <w:szCs w:val="22"/>
              </w:rPr>
              <w:t>Web</w:t>
            </w:r>
          </w:p>
        </w:tc>
        <w:tc>
          <w:tcPr>
            <w:tcW w:w="2626" w:type="dxa"/>
            <w:shd w:val="clear" w:color="auto" w:fill="auto"/>
          </w:tcPr>
          <w:p w:rsidR="00F23978" w:rsidRPr="00995B85" w:rsidRDefault="00F23978" w:rsidP="00F23978">
            <w:pPr>
              <w:jc w:val="center"/>
              <w:rPr>
                <w:sz w:val="22"/>
                <w:szCs w:val="22"/>
              </w:rPr>
            </w:pPr>
            <w:r>
              <w:rPr>
                <w:sz w:val="22"/>
                <w:szCs w:val="22"/>
              </w:rPr>
              <w:t>6</w:t>
            </w:r>
          </w:p>
        </w:tc>
        <w:tc>
          <w:tcPr>
            <w:tcW w:w="2934" w:type="dxa"/>
            <w:shd w:val="clear" w:color="auto" w:fill="auto"/>
          </w:tcPr>
          <w:p w:rsidR="00F23978" w:rsidRPr="00995B85" w:rsidRDefault="00F23978" w:rsidP="00F23978">
            <w:pPr>
              <w:jc w:val="center"/>
              <w:rPr>
                <w:sz w:val="22"/>
                <w:szCs w:val="22"/>
              </w:rPr>
            </w:pPr>
            <w:r w:rsidRPr="00995B85">
              <w:rPr>
                <w:sz w:val="22"/>
                <w:szCs w:val="22"/>
              </w:rPr>
              <w:t>Yes</w:t>
            </w:r>
          </w:p>
        </w:tc>
      </w:tr>
    </w:tbl>
    <w:p w:rsidR="009300FE" w:rsidRDefault="009300FE" w:rsidP="00F23978">
      <w:pPr>
        <w:pStyle w:val="FYP-Bodytext"/>
        <w:ind w:left="0"/>
      </w:pPr>
    </w:p>
    <w:tbl>
      <w:tblPr>
        <w:tblW w:w="0" w:type="auto"/>
        <w:tblLook w:val="04A0"/>
      </w:tblPr>
      <w:tblGrid>
        <w:gridCol w:w="8881"/>
      </w:tblGrid>
      <w:tr w:rsidR="00490E26" w:rsidRPr="004C784C" w:rsidTr="009D530D">
        <w:trPr>
          <w:trHeight w:val="14340"/>
        </w:trPr>
        <w:tc>
          <w:tcPr>
            <w:tcW w:w="8881" w:type="dxa"/>
            <w:shd w:val="clear" w:color="auto" w:fill="auto"/>
            <w:vAlign w:val="center"/>
          </w:tcPr>
          <w:p w:rsidR="00490E26" w:rsidRPr="004C784C" w:rsidRDefault="00490E26" w:rsidP="004C784C">
            <w:pPr>
              <w:pBdr>
                <w:top w:val="nil"/>
                <w:left w:val="nil"/>
                <w:bottom w:val="nil"/>
                <w:right w:val="nil"/>
                <w:between w:val="nil"/>
              </w:pBdr>
              <w:jc w:val="center"/>
              <w:rPr>
                <w:rFonts w:ascii="Arial" w:eastAsia="Arial" w:hAnsi="Arial" w:cs="Arial"/>
                <w:b/>
                <w:sz w:val="60"/>
                <w:szCs w:val="60"/>
              </w:rPr>
            </w:pPr>
            <w:r w:rsidRPr="004C784C">
              <w:rPr>
                <w:rFonts w:eastAsia="Arial"/>
                <w:sz w:val="70"/>
                <w:szCs w:val="70"/>
              </w:rPr>
              <w:lastRenderedPageBreak/>
              <w:t>Chapter # 9</w:t>
            </w:r>
          </w:p>
          <w:p w:rsidR="00490E26" w:rsidRPr="004C784C" w:rsidRDefault="00490E26" w:rsidP="004C784C">
            <w:pPr>
              <w:pBdr>
                <w:top w:val="nil"/>
                <w:left w:val="nil"/>
                <w:bottom w:val="nil"/>
                <w:right w:val="nil"/>
                <w:between w:val="nil"/>
              </w:pBdr>
              <w:jc w:val="center"/>
              <w:rPr>
                <w:rFonts w:ascii="Arial" w:eastAsia="Arial" w:hAnsi="Arial" w:cs="Arial"/>
                <w:b/>
                <w:sz w:val="60"/>
                <w:szCs w:val="60"/>
              </w:rPr>
            </w:pPr>
            <w:r w:rsidRPr="004C784C">
              <w:rPr>
                <w:rFonts w:ascii="Arial" w:eastAsia="Arial" w:hAnsi="Arial" w:cs="Arial"/>
                <w:b/>
                <w:sz w:val="60"/>
                <w:szCs w:val="60"/>
              </w:rPr>
              <w:t>Future Enhancements and Recommendations</w:t>
            </w:r>
          </w:p>
        </w:tc>
      </w:tr>
    </w:tbl>
    <w:p w:rsidR="004708FD" w:rsidRDefault="004708FD" w:rsidP="00317787">
      <w:pPr>
        <w:pStyle w:val="H1"/>
      </w:pPr>
      <w:r>
        <w:lastRenderedPageBreak/>
        <w:t xml:space="preserve">Future Enhancements and </w:t>
      </w:r>
      <w:r w:rsidR="00D74D91">
        <w:t>R</w:t>
      </w:r>
      <w:r>
        <w:t>ecommendations</w:t>
      </w:r>
    </w:p>
    <w:p w:rsidR="006F2D53" w:rsidRDefault="006F2D53" w:rsidP="006F2D53">
      <w:pPr>
        <w:pStyle w:val="FYP-Bodytext"/>
        <w:numPr>
          <w:ilvl w:val="0"/>
          <w:numId w:val="41"/>
        </w:numPr>
      </w:pPr>
      <w:r w:rsidRPr="00872ED0">
        <w:rPr>
          <w:b/>
        </w:rPr>
        <w:t>Payment Gateway</w:t>
      </w:r>
      <w:r>
        <w:t>: If payment processing is required for booking appointments or services, the application can integrate with a payment gateway service to securely handle online transactions.</w:t>
      </w:r>
    </w:p>
    <w:p w:rsidR="009300FE" w:rsidRDefault="009300FE" w:rsidP="006F2D53">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p w:rsidR="009300FE" w:rsidRDefault="009300FE" w:rsidP="00424342">
      <w:pPr>
        <w:pStyle w:val="FYP-Bodytext"/>
      </w:pPr>
    </w:p>
    <w:tbl>
      <w:tblPr>
        <w:tblW w:w="0" w:type="auto"/>
        <w:tblLook w:val="04A0"/>
      </w:tblPr>
      <w:tblGrid>
        <w:gridCol w:w="8881"/>
      </w:tblGrid>
      <w:tr w:rsidR="004F4F7A" w:rsidRPr="004C784C" w:rsidTr="008165A2">
        <w:trPr>
          <w:trHeight w:val="14340"/>
        </w:trPr>
        <w:tc>
          <w:tcPr>
            <w:tcW w:w="8881" w:type="dxa"/>
            <w:shd w:val="clear" w:color="auto" w:fill="auto"/>
            <w:vAlign w:val="center"/>
          </w:tcPr>
          <w:p w:rsidR="004F4F7A" w:rsidRPr="004C784C" w:rsidRDefault="004F4F7A" w:rsidP="004C784C">
            <w:pPr>
              <w:pBdr>
                <w:top w:val="nil"/>
                <w:left w:val="nil"/>
                <w:bottom w:val="nil"/>
                <w:right w:val="nil"/>
                <w:between w:val="nil"/>
              </w:pBdr>
              <w:jc w:val="center"/>
              <w:rPr>
                <w:rFonts w:ascii="Arial" w:eastAsia="Arial" w:hAnsi="Arial" w:cs="Arial"/>
                <w:b/>
                <w:sz w:val="60"/>
                <w:szCs w:val="60"/>
              </w:rPr>
            </w:pPr>
            <w:r w:rsidRPr="004C784C">
              <w:rPr>
                <w:rFonts w:eastAsia="Arial"/>
                <w:sz w:val="70"/>
                <w:szCs w:val="70"/>
              </w:rPr>
              <w:lastRenderedPageBreak/>
              <w:t>Chapter # 10</w:t>
            </w:r>
            <w:r w:rsidR="00256D69" w:rsidRPr="004C784C">
              <w:rPr>
                <w:rFonts w:eastAsia="Arial"/>
                <w:sz w:val="70"/>
                <w:szCs w:val="70"/>
              </w:rPr>
              <w:br/>
            </w:r>
            <w:r w:rsidRPr="004C784C">
              <w:rPr>
                <w:rFonts w:ascii="Arial" w:eastAsia="Arial" w:hAnsi="Arial" w:cs="Arial"/>
                <w:b/>
                <w:sz w:val="60"/>
                <w:szCs w:val="60"/>
              </w:rPr>
              <w:t>Conclusion / Summary</w:t>
            </w:r>
          </w:p>
        </w:tc>
      </w:tr>
    </w:tbl>
    <w:p w:rsidR="004708FD" w:rsidRDefault="004708FD" w:rsidP="00317787">
      <w:pPr>
        <w:pStyle w:val="H1"/>
      </w:pPr>
      <w:r>
        <w:lastRenderedPageBreak/>
        <w:t>Conclusion / Summary</w:t>
      </w:r>
    </w:p>
    <w:p w:rsidR="006F2D53" w:rsidRDefault="006F2D53" w:rsidP="006F2D53">
      <w:pPr>
        <w:pStyle w:val="FYP-Bodytext"/>
      </w:pPr>
      <w:r>
        <w:t>The doctor appointment booking system is an efficient and user-friendly web application developed using the Django framework. It provides a seamless experience for both doctors and patients, streamlining the appointment booking process and enhancing communication between healthcare providers and their patients.</w:t>
      </w:r>
    </w:p>
    <w:p w:rsidR="006F2D53" w:rsidRDefault="006F2D53" w:rsidP="006F2D53">
      <w:pPr>
        <w:pStyle w:val="FYP-Bodytext"/>
      </w:pPr>
      <w:r>
        <w:t>Throughout the development of the system, various key features have been implemented to ensure its effectiveness. Users can register and log in as doctors, patients, or administrators, each with their own specific roles and functionalities. Doctors can create and manage their profiles, including personal information, contact details, biographies, and professional experiences. They can also add clinics, specify their availability, and offer specialized services.</w:t>
      </w:r>
    </w:p>
    <w:p w:rsidR="006F2D53" w:rsidRDefault="006F2D53" w:rsidP="006F2D53">
      <w:pPr>
        <w:pStyle w:val="FYP-Bodytext"/>
      </w:pPr>
      <w:r>
        <w:t>Patients, on the other hand, can search for doctors based on various criteria such as specialization, location, and availability. They can view doctor profiles, check their schedules, and book appointments conveniently. The system provides an intuitive interface for appointment booking, allowing patients to select suitable dates and times.</w:t>
      </w:r>
    </w:p>
    <w:p w:rsidR="006F2D53" w:rsidRDefault="006F2D53" w:rsidP="006F2D53">
      <w:pPr>
        <w:pStyle w:val="FYP-Bodytext"/>
      </w:pPr>
      <w:r>
        <w:t>The system also incorporates a chat functionality that enables direct communication between doctors and patients. This feature facilitates easy interaction, allowing patients to discuss their concerns, ask questions, and receive timely responses from doctors. Additionally, patients can provide feedback to doctors, helping to improve the quality of healthcare services.</w:t>
      </w:r>
    </w:p>
    <w:p w:rsidR="006F2D53" w:rsidRDefault="006F2D53" w:rsidP="006F2D53">
      <w:pPr>
        <w:pStyle w:val="FYP-Bodytext"/>
      </w:pPr>
      <w:r>
        <w:t>Overall, the doctor appointment booking system enhances the efficiency and convenience of scheduling appointments in the healthcare industry. It reduces administrative tasks, improves communication, and enhances the patient experience. The system provides a reliable and secure platform for doctors and patients to connect, ensuring effective healthcare management.</w:t>
      </w:r>
    </w:p>
    <w:p w:rsidR="004708FD" w:rsidRDefault="006F2D53" w:rsidP="006F2D53">
      <w:pPr>
        <w:pStyle w:val="FYP-Bodytext"/>
      </w:pPr>
      <w:r>
        <w:t>In conclusion, the doctor appointment booking system proves to be a valuable tool for healthcare providers and patients alike. Its intuitive design, comprehensive features, and efficient functionality make it an essential component of modern healthcare services. With its successful implementation, it has the potential to revolutionize the way appointments are scheduled and managed, leading to improved patient care and satisfaction.</w:t>
      </w:r>
    </w:p>
    <w:p w:rsidR="007C536E" w:rsidRDefault="00A37DDE" w:rsidP="007C536E">
      <w:pPr>
        <w:jc w:val="center"/>
        <w:rPr>
          <w:rStyle w:val="FYP-Appendice-heading1"/>
        </w:rPr>
      </w:pPr>
      <w:r>
        <w:rPr>
          <w:b/>
          <w:i/>
          <w:u w:val="single"/>
        </w:rPr>
        <w:br w:type="page"/>
      </w:r>
      <w:r w:rsidR="007C536E">
        <w:rPr>
          <w:rStyle w:val="FYP-Appendice-heading1"/>
        </w:rPr>
        <w:lastRenderedPageBreak/>
        <w:t>Reference</w:t>
      </w:r>
    </w:p>
    <w:p w:rsidR="003A3E7D" w:rsidRDefault="007C536E" w:rsidP="003A3E7D">
      <w:pPr>
        <w:pStyle w:val="ListParagraph"/>
        <w:numPr>
          <w:ilvl w:val="0"/>
          <w:numId w:val="42"/>
        </w:numPr>
        <w:tabs>
          <w:tab w:val="left" w:pos="838"/>
          <w:tab w:val="left" w:pos="840"/>
        </w:tabs>
        <w:spacing w:line="360" w:lineRule="auto"/>
        <w:ind w:right="112"/>
        <w:jc w:val="both"/>
        <w:rPr>
          <w:sz w:val="24"/>
        </w:rPr>
      </w:pPr>
      <w:r>
        <w:t xml:space="preserve">List </w:t>
      </w:r>
      <w:r w:rsidR="003A3E7D">
        <w:rPr>
          <w:sz w:val="24"/>
        </w:rPr>
        <w:t>Bailey NTJ. A study of queues and appointment systems in hospital out- patient departments, with special reference to waiting times. J Royal Stat Soc</w:t>
      </w:r>
      <w:r w:rsidR="003A3E7D">
        <w:rPr>
          <w:spacing w:val="-2"/>
          <w:sz w:val="24"/>
        </w:rPr>
        <w:t>1952;14:185–99</w:t>
      </w:r>
    </w:p>
    <w:p w:rsidR="003A3E7D" w:rsidRDefault="003A3E7D" w:rsidP="003A3E7D">
      <w:pPr>
        <w:pStyle w:val="ListParagraph"/>
        <w:numPr>
          <w:ilvl w:val="0"/>
          <w:numId w:val="42"/>
        </w:numPr>
        <w:tabs>
          <w:tab w:val="left" w:pos="838"/>
          <w:tab w:val="left" w:pos="840"/>
        </w:tabs>
        <w:spacing w:before="65" w:line="360" w:lineRule="auto"/>
        <w:ind w:right="119"/>
        <w:jc w:val="both"/>
        <w:rPr>
          <w:sz w:val="24"/>
        </w:rPr>
      </w:pPr>
      <w:proofErr w:type="spellStart"/>
      <w:r>
        <w:rPr>
          <w:sz w:val="24"/>
        </w:rPr>
        <w:t>Cayirli</w:t>
      </w:r>
      <w:proofErr w:type="spellEnd"/>
      <w:r>
        <w:rPr>
          <w:sz w:val="24"/>
        </w:rPr>
        <w:t xml:space="preserve">, T, E. </w:t>
      </w:r>
      <w:proofErr w:type="spellStart"/>
      <w:r>
        <w:rPr>
          <w:sz w:val="24"/>
        </w:rPr>
        <w:t>Veral</w:t>
      </w:r>
      <w:proofErr w:type="spellEnd"/>
      <w:r>
        <w:rPr>
          <w:sz w:val="24"/>
        </w:rPr>
        <w:t xml:space="preserve">, and H. Rosen. (2006). Designing appointment scheduling systems for ambulatory care services. Health Care Management Science 9, </w:t>
      </w:r>
      <w:r>
        <w:rPr>
          <w:spacing w:val="-2"/>
          <w:sz w:val="24"/>
        </w:rPr>
        <w:t>47–58.</w:t>
      </w:r>
    </w:p>
    <w:p w:rsidR="003A3E7D" w:rsidRDefault="003A3E7D" w:rsidP="003A3E7D">
      <w:pPr>
        <w:pStyle w:val="ListParagraph"/>
        <w:numPr>
          <w:ilvl w:val="0"/>
          <w:numId w:val="42"/>
        </w:numPr>
        <w:tabs>
          <w:tab w:val="left" w:pos="838"/>
          <w:tab w:val="left" w:pos="840"/>
        </w:tabs>
        <w:spacing w:line="360" w:lineRule="auto"/>
        <w:ind w:right="116"/>
        <w:jc w:val="both"/>
        <w:rPr>
          <w:sz w:val="24"/>
        </w:rPr>
      </w:pPr>
      <w:r>
        <w:rPr>
          <w:sz w:val="24"/>
        </w:rPr>
        <w:t xml:space="preserve">Adebayo Peter </w:t>
      </w:r>
      <w:proofErr w:type="spellStart"/>
      <w:r>
        <w:rPr>
          <w:sz w:val="24"/>
        </w:rPr>
        <w:t>Idowu</w:t>
      </w:r>
      <w:proofErr w:type="spellEnd"/>
      <w:r>
        <w:rPr>
          <w:sz w:val="24"/>
        </w:rPr>
        <w:t xml:space="preserve">., </w:t>
      </w:r>
      <w:proofErr w:type="spellStart"/>
      <w:proofErr w:type="gramStart"/>
      <w:r>
        <w:rPr>
          <w:sz w:val="24"/>
        </w:rPr>
        <w:t>OlajideOlusegunAdeosun</w:t>
      </w:r>
      <w:proofErr w:type="spellEnd"/>
      <w:r>
        <w:rPr>
          <w:sz w:val="24"/>
        </w:rPr>
        <w:t>.,</w:t>
      </w:r>
      <w:proofErr w:type="gramEnd"/>
      <w:r>
        <w:rPr>
          <w:sz w:val="24"/>
        </w:rPr>
        <w:t xml:space="preserve"> and </w:t>
      </w:r>
      <w:proofErr w:type="spellStart"/>
      <w:r>
        <w:rPr>
          <w:sz w:val="24"/>
        </w:rPr>
        <w:t>KehindeOladipoWilliams.,“Dependable</w:t>
      </w:r>
      <w:proofErr w:type="spellEnd"/>
      <w:r>
        <w:rPr>
          <w:sz w:val="24"/>
        </w:rPr>
        <w:t xml:space="preserve"> Online Appointment Booking System for </w:t>
      </w:r>
      <w:proofErr w:type="spellStart"/>
      <w:r>
        <w:rPr>
          <w:sz w:val="24"/>
        </w:rPr>
        <w:t>Outpatientin</w:t>
      </w:r>
      <w:proofErr w:type="spellEnd"/>
      <w:r>
        <w:rPr>
          <w:sz w:val="24"/>
        </w:rPr>
        <w:t xml:space="preserve"> Nigerian Teaching Hospitals" International Journal of Computer Science &amp; Information Technology (IJCSIT) Vol.6(4),pp.109-116,2014.</w:t>
      </w:r>
    </w:p>
    <w:p w:rsidR="003A3E7D" w:rsidRDefault="003A3E7D" w:rsidP="003A3E7D">
      <w:pPr>
        <w:pStyle w:val="ListParagraph"/>
        <w:numPr>
          <w:ilvl w:val="0"/>
          <w:numId w:val="42"/>
        </w:numPr>
        <w:tabs>
          <w:tab w:val="left" w:pos="838"/>
          <w:tab w:val="left" w:pos="840"/>
        </w:tabs>
        <w:spacing w:line="360" w:lineRule="auto"/>
        <w:ind w:right="118"/>
        <w:jc w:val="both"/>
        <w:rPr>
          <w:sz w:val="24"/>
        </w:rPr>
      </w:pPr>
      <w:r>
        <w:rPr>
          <w:sz w:val="24"/>
        </w:rPr>
        <w:t xml:space="preserve">Arthur </w:t>
      </w:r>
      <w:proofErr w:type="spellStart"/>
      <w:r>
        <w:rPr>
          <w:sz w:val="24"/>
        </w:rPr>
        <w:t>Hylton</w:t>
      </w:r>
      <w:proofErr w:type="spellEnd"/>
      <w:r>
        <w:rPr>
          <w:sz w:val="24"/>
        </w:rPr>
        <w:t xml:space="preserve"> III and Suresh </w:t>
      </w:r>
      <w:proofErr w:type="spellStart"/>
      <w:r>
        <w:rPr>
          <w:sz w:val="24"/>
        </w:rPr>
        <w:t>Sankaranarayanan</w:t>
      </w:r>
      <w:proofErr w:type="spellEnd"/>
      <w:r>
        <w:rPr>
          <w:sz w:val="24"/>
        </w:rPr>
        <w:t xml:space="preserve"> “Application of Intelligent Agents in Hospital Appointment Scheduling System”, International Journal of Computer Theory and Engineering, Vol. 4, August 2012, pp. 625-630.</w:t>
      </w:r>
    </w:p>
    <w:p w:rsidR="003A3E7D" w:rsidRDefault="003A3E7D" w:rsidP="003A3E7D">
      <w:pPr>
        <w:pStyle w:val="ListParagraph"/>
        <w:numPr>
          <w:ilvl w:val="0"/>
          <w:numId w:val="42"/>
        </w:numPr>
        <w:tabs>
          <w:tab w:val="left" w:pos="838"/>
          <w:tab w:val="left" w:pos="840"/>
        </w:tabs>
        <w:spacing w:before="1" w:line="360" w:lineRule="auto"/>
        <w:ind w:right="118"/>
        <w:jc w:val="both"/>
        <w:rPr>
          <w:sz w:val="24"/>
        </w:rPr>
      </w:pPr>
      <w:proofErr w:type="spellStart"/>
      <w:r>
        <w:rPr>
          <w:sz w:val="24"/>
        </w:rPr>
        <w:t>Yeo</w:t>
      </w:r>
      <w:proofErr w:type="spellEnd"/>
      <w:r>
        <w:rPr>
          <w:sz w:val="24"/>
        </w:rPr>
        <w:t xml:space="preserve"> </w:t>
      </w:r>
      <w:proofErr w:type="spellStart"/>
      <w:r>
        <w:rPr>
          <w:sz w:val="24"/>
        </w:rPr>
        <w:t>Symey</w:t>
      </w:r>
      <w:proofErr w:type="spellEnd"/>
      <w:r>
        <w:rPr>
          <w:sz w:val="24"/>
        </w:rPr>
        <w:t xml:space="preserve">, Suresh </w:t>
      </w:r>
      <w:proofErr w:type="spellStart"/>
      <w:r>
        <w:rPr>
          <w:sz w:val="24"/>
        </w:rPr>
        <w:t>Sankaranarayanan</w:t>
      </w:r>
      <w:proofErr w:type="spellEnd"/>
      <w:r>
        <w:rPr>
          <w:sz w:val="24"/>
        </w:rPr>
        <w:t xml:space="preserve">, </w:t>
      </w:r>
      <w:proofErr w:type="spellStart"/>
      <w:r>
        <w:rPr>
          <w:sz w:val="24"/>
        </w:rPr>
        <w:t>SitiNurafifahbintiSait</w:t>
      </w:r>
      <w:proofErr w:type="spellEnd"/>
      <w:r>
        <w:rPr>
          <w:sz w:val="24"/>
        </w:rPr>
        <w:t xml:space="preserve"> “Application </w:t>
      </w:r>
      <w:proofErr w:type="spellStart"/>
      <w:r>
        <w:rPr>
          <w:sz w:val="24"/>
        </w:rPr>
        <w:t>ofSmart</w:t>
      </w:r>
      <w:proofErr w:type="spellEnd"/>
      <w:r>
        <w:rPr>
          <w:sz w:val="24"/>
        </w:rPr>
        <w:t xml:space="preserve"> </w:t>
      </w:r>
      <w:proofErr w:type="spellStart"/>
      <w:r>
        <w:rPr>
          <w:sz w:val="24"/>
        </w:rPr>
        <w:t>TechnologiesforMobile</w:t>
      </w:r>
      <w:proofErr w:type="spellEnd"/>
      <w:r>
        <w:rPr>
          <w:sz w:val="24"/>
        </w:rPr>
        <w:t xml:space="preserve"> Patient Appointment System”, International Journal of Advanced Trends in Computer Science and Engineering, august </w:t>
      </w:r>
      <w:r>
        <w:rPr>
          <w:spacing w:val="-4"/>
          <w:sz w:val="24"/>
        </w:rPr>
        <w:t>2013</w:t>
      </w:r>
    </w:p>
    <w:p w:rsidR="003A3E7D" w:rsidRDefault="003A3E7D" w:rsidP="003A3E7D">
      <w:pPr>
        <w:pStyle w:val="ListParagraph"/>
        <w:numPr>
          <w:ilvl w:val="0"/>
          <w:numId w:val="42"/>
        </w:numPr>
        <w:tabs>
          <w:tab w:val="left" w:pos="838"/>
          <w:tab w:val="left" w:pos="840"/>
        </w:tabs>
        <w:spacing w:line="360" w:lineRule="auto"/>
        <w:ind w:right="116"/>
        <w:jc w:val="both"/>
        <w:rPr>
          <w:sz w:val="24"/>
        </w:rPr>
      </w:pPr>
      <w:proofErr w:type="spellStart"/>
      <w:r>
        <w:rPr>
          <w:sz w:val="24"/>
        </w:rPr>
        <w:t>JagannathAghav</w:t>
      </w:r>
      <w:proofErr w:type="spellEnd"/>
      <w:r>
        <w:rPr>
          <w:sz w:val="24"/>
        </w:rPr>
        <w:t xml:space="preserve">, </w:t>
      </w:r>
      <w:proofErr w:type="spellStart"/>
      <w:r>
        <w:rPr>
          <w:sz w:val="24"/>
        </w:rPr>
        <w:t>SmitaSonawane</w:t>
      </w:r>
      <w:proofErr w:type="spellEnd"/>
      <w:r>
        <w:rPr>
          <w:sz w:val="24"/>
        </w:rPr>
        <w:t xml:space="preserve">, and </w:t>
      </w:r>
      <w:proofErr w:type="spellStart"/>
      <w:r>
        <w:rPr>
          <w:sz w:val="24"/>
        </w:rPr>
        <w:t>HimanshuBhambhlani</w:t>
      </w:r>
      <w:proofErr w:type="spellEnd"/>
      <w:r>
        <w:rPr>
          <w:sz w:val="24"/>
        </w:rPr>
        <w:t xml:space="preserve"> “</w:t>
      </w:r>
      <w:proofErr w:type="spellStart"/>
      <w:r>
        <w:rPr>
          <w:sz w:val="24"/>
        </w:rPr>
        <w:t>HealthTrack</w:t>
      </w:r>
      <w:proofErr w:type="spellEnd"/>
      <w:r>
        <w:rPr>
          <w:sz w:val="24"/>
        </w:rPr>
        <w:t>: Health Monitoring and Prognosis System using Wearable Sensors”, IEEE International Conference on Advances in Engineering &amp; Technology Research 2014, pp. 1-5.</w:t>
      </w:r>
    </w:p>
    <w:p w:rsidR="003A3E7D" w:rsidRDefault="007C536E" w:rsidP="003A3E7D">
      <w:pPr>
        <w:pStyle w:val="FYP-Bodytext"/>
        <w:rPr>
          <w:rStyle w:val="FYP-Appendice-heading1"/>
        </w:rPr>
      </w:pPr>
      <w:r>
        <w:t>.</w:t>
      </w:r>
    </w:p>
    <w:p w:rsidR="007C536E" w:rsidRDefault="007C536E" w:rsidP="007C536E">
      <w:pPr>
        <w:ind w:left="2051"/>
        <w:rPr>
          <w:rStyle w:val="FYP-Appendice-heading1"/>
        </w:rPr>
      </w:pPr>
    </w:p>
    <w:p w:rsidR="007C536E" w:rsidRDefault="007C536E" w:rsidP="007C536E">
      <w:pPr>
        <w:ind w:left="2051"/>
        <w:rPr>
          <w:rStyle w:val="FYP-Appendice-heading1"/>
        </w:rPr>
      </w:pPr>
    </w:p>
    <w:p w:rsidR="004708FD" w:rsidRDefault="004708FD"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Default="007C536E" w:rsidP="001B531E">
      <w:pPr>
        <w:ind w:left="1440" w:hanging="1440"/>
      </w:pPr>
    </w:p>
    <w:p w:rsidR="007C536E" w:rsidRPr="007C536E" w:rsidRDefault="007C536E" w:rsidP="001B531E">
      <w:pPr>
        <w:ind w:left="1440" w:hanging="1440"/>
      </w:pPr>
    </w:p>
    <w:p w:rsidR="004708FD" w:rsidRDefault="004708FD" w:rsidP="001B531E">
      <w:pPr>
        <w:ind w:left="2051" w:hanging="1440"/>
        <w:jc w:val="center"/>
        <w:rPr>
          <w:rStyle w:val="FYP-Appendice-heading1"/>
        </w:rPr>
      </w:pPr>
      <w:r>
        <w:rPr>
          <w:rStyle w:val="FYP-Appendice-heading1"/>
        </w:rPr>
        <w:lastRenderedPageBreak/>
        <w:t>Appendices</w:t>
      </w:r>
      <w:r w:rsidR="000626E3">
        <w:rPr>
          <w:rStyle w:val="FYP-Appendice-heading1"/>
        </w:rPr>
        <w:br/>
      </w:r>
    </w:p>
    <w:p w:rsidR="004708FD" w:rsidRDefault="004708FD" w:rsidP="00B97408">
      <w:pPr>
        <w:pStyle w:val="FYP-Appendices-Heading2"/>
        <w:numPr>
          <w:ilvl w:val="0"/>
          <w:numId w:val="2"/>
        </w:numPr>
      </w:pPr>
      <w:r>
        <w:t xml:space="preserve">Project Schedule </w:t>
      </w:r>
    </w:p>
    <w:p w:rsidR="004708FD" w:rsidRDefault="004708FD" w:rsidP="00424342">
      <w:pPr>
        <w:pStyle w:val="FYP-Bodytext"/>
      </w:pPr>
      <w:r>
        <w:t>This section presents an overview of project tasks and the output of a project scheduling tool.</w:t>
      </w:r>
    </w:p>
    <w:p w:rsidR="004708FD" w:rsidRDefault="004708FD" w:rsidP="001C5C83">
      <w:pPr>
        <w:pStyle w:val="FYP-Appendices-Heading2"/>
        <w:numPr>
          <w:ilvl w:val="1"/>
          <w:numId w:val="2"/>
        </w:numPr>
      </w:pPr>
      <w:r>
        <w:t>Timeline chart / Gantt Chart</w:t>
      </w:r>
    </w:p>
    <w:p w:rsidR="004708FD" w:rsidRDefault="004708FD" w:rsidP="00424342">
      <w:pPr>
        <w:pStyle w:val="BText2"/>
      </w:pPr>
      <w:r>
        <w:t>A project timeline chart is presented. This may include a time line for the entire project or for each staff member.</w:t>
      </w:r>
    </w:p>
    <w:p w:rsidR="004708FD" w:rsidRDefault="004708FD" w:rsidP="001C5C83">
      <w:pPr>
        <w:pStyle w:val="FYP-Appendices-Heading2"/>
        <w:numPr>
          <w:ilvl w:val="1"/>
          <w:numId w:val="2"/>
        </w:numPr>
      </w:pPr>
      <w:r>
        <w:t> </w:t>
      </w:r>
      <w:r w:rsidR="00D225FC">
        <w:t>Project Group</w:t>
      </w:r>
      <w:r>
        <w:t xml:space="preserve"> Organization / Work </w:t>
      </w:r>
      <w:r w:rsidR="00D225FC">
        <w:t>L</w:t>
      </w:r>
      <w:r>
        <w:t xml:space="preserve">oad </w:t>
      </w:r>
      <w:r w:rsidR="00D225FC">
        <w:t>D</w:t>
      </w:r>
      <w:r>
        <w:t>istribution</w:t>
      </w:r>
    </w:p>
    <w:p w:rsidR="004708FD" w:rsidRDefault="004708FD" w:rsidP="00424342">
      <w:pPr>
        <w:pStyle w:val="BText2"/>
      </w:pPr>
      <w:r>
        <w:t xml:space="preserve">The manner in which </w:t>
      </w:r>
      <w:r w:rsidR="00D225FC">
        <w:t>group</w:t>
      </w:r>
      <w:r>
        <w:t xml:space="preserve"> is organized and the mechanisms for reporting are noted.</w:t>
      </w:r>
      <w:r w:rsidR="00D4180D">
        <w:br/>
      </w:r>
    </w:p>
    <w:p w:rsidR="004708FD" w:rsidRDefault="004708FD" w:rsidP="001B531E">
      <w:pPr>
        <w:pStyle w:val="FYP-Appendices-Heading2"/>
        <w:numPr>
          <w:ilvl w:val="0"/>
          <w:numId w:val="2"/>
        </w:numPr>
      </w:pPr>
      <w:r>
        <w:t xml:space="preserve">Working Session / Snap shots of deployed system </w:t>
      </w:r>
    </w:p>
    <w:p w:rsidR="004708FD" w:rsidRDefault="004708FD" w:rsidP="00424342">
      <w:pPr>
        <w:pStyle w:val="FYP-Bodytext"/>
      </w:pPr>
      <w:r>
        <w:t xml:space="preserve">Labeled Graphical User Interface (GUI) snapshots of any one work session is presented If no GUI exist than this section can be omitted or if exist, provide actual snap shots of deployed system.  </w:t>
      </w:r>
    </w:p>
    <w:p w:rsidR="001B48C6" w:rsidRDefault="001B48C6" w:rsidP="00424342">
      <w:pPr>
        <w:pStyle w:val="FYP-Bodytext"/>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1C5C83" w:rsidRDefault="001C5C83" w:rsidP="001C5C83">
      <w:pPr>
        <w:jc w:val="center"/>
        <w:rPr>
          <w:rStyle w:val="FYP-Appendice-heading1"/>
        </w:rPr>
      </w:pPr>
    </w:p>
    <w:p w:rsidR="005E7676" w:rsidRDefault="005E7676" w:rsidP="001C5C83">
      <w:pPr>
        <w:jc w:val="center"/>
        <w:rPr>
          <w:rStyle w:val="FYP-Appendice-heading1"/>
        </w:rPr>
      </w:pPr>
    </w:p>
    <w:p w:rsidR="007C536E" w:rsidRDefault="007C536E" w:rsidP="001C5C83">
      <w:pPr>
        <w:jc w:val="center"/>
        <w:rPr>
          <w:rStyle w:val="FYP-Appendice-heading1"/>
        </w:rPr>
      </w:pPr>
    </w:p>
    <w:p w:rsidR="004708FD" w:rsidRPr="001C5C83" w:rsidRDefault="004708FD" w:rsidP="001C5C83">
      <w:pPr>
        <w:jc w:val="center"/>
        <w:rPr>
          <w:rStyle w:val="FYP-Appendice-heading1"/>
          <w:b w:val="0"/>
          <w:sz w:val="16"/>
        </w:rPr>
      </w:pPr>
      <w:r>
        <w:rPr>
          <w:rStyle w:val="FYP-Appendice-heading1"/>
        </w:rPr>
        <w:lastRenderedPageBreak/>
        <w:t xml:space="preserve">Glossary </w:t>
      </w:r>
      <w:r w:rsidR="001C5C83">
        <w:rPr>
          <w:rStyle w:val="FYP-Appendice-heading1"/>
        </w:rPr>
        <w:br/>
      </w:r>
      <w:r w:rsidRPr="001C5C83">
        <w:rPr>
          <w:rStyle w:val="FYP-Appendice-heading1"/>
          <w:b w:val="0"/>
          <w:sz w:val="16"/>
        </w:rPr>
        <w:t>(Small definitions</w:t>
      </w:r>
      <w:r w:rsidR="001B48C6" w:rsidRPr="001C5C83">
        <w:rPr>
          <w:rStyle w:val="FYP-Appendice-heading1"/>
          <w:b w:val="0"/>
          <w:sz w:val="16"/>
        </w:rPr>
        <w:t xml:space="preserve"> </w:t>
      </w:r>
      <w:r w:rsidRPr="001C5C83">
        <w:rPr>
          <w:rStyle w:val="FYP-Appendice-heading1"/>
          <w:b w:val="0"/>
          <w:sz w:val="16"/>
        </w:rPr>
        <w:t>of terminology used in your report</w:t>
      </w:r>
      <w:r w:rsidR="00392A58">
        <w:rPr>
          <w:rStyle w:val="FYP-Appendice-heading1"/>
          <w:b w:val="0"/>
          <w:sz w:val="16"/>
        </w:rPr>
        <w:t xml:space="preserve"> in </w:t>
      </w:r>
      <w:r w:rsidR="005F7848" w:rsidRPr="005F7848">
        <w:rPr>
          <w:rStyle w:val="FYP-Appendice-heading1"/>
          <w:b w:val="0"/>
          <w:sz w:val="16"/>
        </w:rPr>
        <w:t>alphabetical order</w:t>
      </w:r>
      <w:r w:rsidRPr="001C5C83">
        <w:rPr>
          <w:rStyle w:val="FYP-Appendice-heading1"/>
          <w:b w:val="0"/>
          <w:sz w:val="16"/>
        </w:rPr>
        <w:t>)</w:t>
      </w:r>
    </w:p>
    <w:p w:rsidR="004708FD" w:rsidRDefault="004708FD">
      <w:bookmarkStart w:id="0" w:name="OLE_LINK2"/>
      <w:bookmarkEnd w:id="0"/>
    </w:p>
    <w:p w:rsidR="003F3DAC" w:rsidRDefault="003F3DAC"/>
    <w:p w:rsidR="003F3DAC" w:rsidRDefault="003F3DAC"/>
    <w:tbl>
      <w:tblPr>
        <w:tblW w:w="6930" w:type="dxa"/>
        <w:jc w:val="center"/>
        <w:tblInd w:w="179" w:type="dxa"/>
        <w:tblLook w:val="04A0"/>
      </w:tblPr>
      <w:tblGrid>
        <w:gridCol w:w="1350"/>
        <w:gridCol w:w="5580"/>
      </w:tblGrid>
      <w:tr w:rsidR="00392A58" w:rsidRPr="00CC43F8" w:rsidTr="00392A58">
        <w:trPr>
          <w:trHeight w:val="315"/>
          <w:jc w:val="center"/>
        </w:trPr>
        <w:tc>
          <w:tcPr>
            <w:tcW w:w="1350" w:type="dxa"/>
            <w:shd w:val="clear" w:color="auto" w:fill="auto"/>
            <w:noWrap/>
            <w:vAlign w:val="center"/>
            <w:hideMark/>
          </w:tcPr>
          <w:p w:rsidR="00392A58" w:rsidRPr="00CC43F8" w:rsidRDefault="00392A58" w:rsidP="007249A9">
            <w:pPr>
              <w:spacing w:line="360" w:lineRule="auto"/>
              <w:rPr>
                <w:b/>
                <w:bCs/>
                <w:color w:val="000000"/>
              </w:rPr>
            </w:pPr>
            <w:r w:rsidRPr="00CC43F8">
              <w:rPr>
                <w:b/>
                <w:bCs/>
                <w:color w:val="000000"/>
              </w:rPr>
              <w:t>AODV</w:t>
            </w:r>
          </w:p>
        </w:tc>
        <w:tc>
          <w:tcPr>
            <w:tcW w:w="5580" w:type="dxa"/>
            <w:shd w:val="clear" w:color="auto" w:fill="auto"/>
            <w:noWrap/>
            <w:vAlign w:val="center"/>
            <w:hideMark/>
          </w:tcPr>
          <w:p w:rsidR="00392A58" w:rsidRPr="00CC43F8" w:rsidRDefault="00392A58" w:rsidP="007249A9">
            <w:pPr>
              <w:spacing w:line="360" w:lineRule="auto"/>
              <w:rPr>
                <w:color w:val="000000"/>
              </w:rPr>
            </w:pPr>
            <w:r w:rsidRPr="00CC43F8">
              <w:rPr>
                <w:color w:val="000000"/>
              </w:rPr>
              <w:t>Ad-Hoc On-Demand Distance Vector Protocol</w:t>
            </w:r>
          </w:p>
        </w:tc>
      </w:tr>
      <w:tr w:rsidR="00392A58" w:rsidRPr="00CC43F8" w:rsidTr="00392A58">
        <w:trPr>
          <w:trHeight w:val="315"/>
          <w:jc w:val="center"/>
        </w:trPr>
        <w:tc>
          <w:tcPr>
            <w:tcW w:w="1350" w:type="dxa"/>
            <w:shd w:val="clear" w:color="auto" w:fill="auto"/>
            <w:noWrap/>
            <w:vAlign w:val="center"/>
            <w:hideMark/>
          </w:tcPr>
          <w:p w:rsidR="00392A58" w:rsidRPr="00CC43F8" w:rsidRDefault="00392A58" w:rsidP="007249A9">
            <w:pPr>
              <w:spacing w:line="360" w:lineRule="auto"/>
              <w:rPr>
                <w:b/>
                <w:bCs/>
                <w:color w:val="000000"/>
              </w:rPr>
            </w:pPr>
            <w:r w:rsidRPr="00CC43F8">
              <w:rPr>
                <w:b/>
                <w:bCs/>
                <w:color w:val="000000"/>
              </w:rPr>
              <w:t>BID</w:t>
            </w:r>
          </w:p>
        </w:tc>
        <w:tc>
          <w:tcPr>
            <w:tcW w:w="5580" w:type="dxa"/>
            <w:shd w:val="clear" w:color="auto" w:fill="auto"/>
            <w:noWrap/>
            <w:vAlign w:val="center"/>
            <w:hideMark/>
          </w:tcPr>
          <w:p w:rsidR="00392A58" w:rsidRPr="00CC43F8" w:rsidRDefault="00392A58" w:rsidP="007249A9">
            <w:pPr>
              <w:spacing w:line="360" w:lineRule="auto"/>
              <w:rPr>
                <w:color w:val="000000"/>
              </w:rPr>
            </w:pPr>
            <w:r w:rsidRPr="00CC43F8">
              <w:rPr>
                <w:color w:val="000000"/>
              </w:rPr>
              <w:t>Broadcast ID</w:t>
            </w:r>
          </w:p>
        </w:tc>
      </w:tr>
      <w:tr w:rsidR="00392A58" w:rsidRPr="00CC43F8" w:rsidTr="00392A58">
        <w:trPr>
          <w:trHeight w:val="315"/>
          <w:jc w:val="center"/>
        </w:trPr>
        <w:tc>
          <w:tcPr>
            <w:tcW w:w="1350" w:type="dxa"/>
            <w:shd w:val="clear" w:color="auto" w:fill="auto"/>
            <w:noWrap/>
            <w:vAlign w:val="center"/>
            <w:hideMark/>
          </w:tcPr>
          <w:p w:rsidR="00392A58" w:rsidRPr="00CC43F8" w:rsidRDefault="00392A58" w:rsidP="007249A9">
            <w:pPr>
              <w:spacing w:line="360" w:lineRule="auto"/>
              <w:rPr>
                <w:b/>
                <w:bCs/>
                <w:color w:val="000000"/>
              </w:rPr>
            </w:pPr>
            <w:r w:rsidRPr="00CC43F8">
              <w:rPr>
                <w:b/>
                <w:bCs/>
                <w:color w:val="000000"/>
              </w:rPr>
              <w:t>CBR</w:t>
            </w:r>
          </w:p>
        </w:tc>
        <w:tc>
          <w:tcPr>
            <w:tcW w:w="5580" w:type="dxa"/>
            <w:shd w:val="clear" w:color="auto" w:fill="auto"/>
            <w:noWrap/>
            <w:vAlign w:val="center"/>
            <w:hideMark/>
          </w:tcPr>
          <w:p w:rsidR="00392A58" w:rsidRPr="00CC43F8" w:rsidRDefault="00392A58" w:rsidP="007249A9">
            <w:pPr>
              <w:spacing w:line="360" w:lineRule="auto"/>
              <w:rPr>
                <w:color w:val="000000"/>
              </w:rPr>
            </w:pPr>
            <w:r w:rsidRPr="00CC43F8">
              <w:rPr>
                <w:color w:val="000000"/>
              </w:rPr>
              <w:t xml:space="preserve">Continuous Bit Rate </w:t>
            </w:r>
          </w:p>
        </w:tc>
      </w:tr>
      <w:tr w:rsidR="00392A58" w:rsidRPr="00CC43F8" w:rsidTr="00392A58">
        <w:trPr>
          <w:trHeight w:val="315"/>
          <w:jc w:val="center"/>
        </w:trPr>
        <w:tc>
          <w:tcPr>
            <w:tcW w:w="1350" w:type="dxa"/>
            <w:shd w:val="clear" w:color="auto" w:fill="auto"/>
            <w:noWrap/>
            <w:vAlign w:val="center"/>
            <w:hideMark/>
          </w:tcPr>
          <w:p w:rsidR="00392A58" w:rsidRPr="00CC43F8" w:rsidRDefault="00392A58" w:rsidP="007249A9">
            <w:pPr>
              <w:spacing w:line="360" w:lineRule="auto"/>
              <w:rPr>
                <w:b/>
                <w:bCs/>
                <w:color w:val="000000"/>
              </w:rPr>
            </w:pPr>
            <w:r w:rsidRPr="00CC43F8">
              <w:rPr>
                <w:b/>
                <w:bCs/>
                <w:color w:val="000000"/>
              </w:rPr>
              <w:t>CMMBCR</w:t>
            </w:r>
          </w:p>
        </w:tc>
        <w:tc>
          <w:tcPr>
            <w:tcW w:w="5580" w:type="dxa"/>
            <w:shd w:val="clear" w:color="auto" w:fill="auto"/>
            <w:noWrap/>
            <w:vAlign w:val="center"/>
            <w:hideMark/>
          </w:tcPr>
          <w:p w:rsidR="00392A58" w:rsidRPr="00CC43F8" w:rsidRDefault="00392A58" w:rsidP="007249A9">
            <w:pPr>
              <w:spacing w:line="360" w:lineRule="auto"/>
              <w:rPr>
                <w:color w:val="000000"/>
              </w:rPr>
            </w:pPr>
            <w:r w:rsidRPr="00CC43F8">
              <w:rPr>
                <w:color w:val="000000"/>
              </w:rPr>
              <w:t>Conditional Max-Min Battery Capacity Routing</w:t>
            </w:r>
          </w:p>
        </w:tc>
      </w:tr>
      <w:tr w:rsidR="00392A58" w:rsidRPr="00CC43F8" w:rsidTr="00392A58">
        <w:trPr>
          <w:trHeight w:val="300"/>
          <w:jc w:val="center"/>
        </w:trPr>
        <w:tc>
          <w:tcPr>
            <w:tcW w:w="1350" w:type="dxa"/>
            <w:shd w:val="clear" w:color="auto" w:fill="auto"/>
            <w:noWrap/>
            <w:vAlign w:val="center"/>
            <w:hideMark/>
          </w:tcPr>
          <w:p w:rsidR="00392A58" w:rsidRPr="00CC43F8" w:rsidRDefault="00392A58" w:rsidP="007249A9">
            <w:pPr>
              <w:spacing w:line="360" w:lineRule="auto"/>
              <w:rPr>
                <w:b/>
                <w:bCs/>
                <w:color w:val="000000"/>
              </w:rPr>
            </w:pPr>
            <w:r w:rsidRPr="00CC43F8">
              <w:rPr>
                <w:b/>
                <w:bCs/>
                <w:color w:val="000000"/>
              </w:rPr>
              <w:t>DCE</w:t>
            </w:r>
          </w:p>
        </w:tc>
        <w:tc>
          <w:tcPr>
            <w:tcW w:w="5580" w:type="dxa"/>
            <w:shd w:val="clear" w:color="auto" w:fill="auto"/>
            <w:noWrap/>
            <w:vAlign w:val="center"/>
            <w:hideMark/>
          </w:tcPr>
          <w:p w:rsidR="00392A58" w:rsidRPr="00CC43F8" w:rsidRDefault="00392A58" w:rsidP="007249A9">
            <w:pPr>
              <w:spacing w:line="360" w:lineRule="auto"/>
              <w:rPr>
                <w:color w:val="000000"/>
              </w:rPr>
            </w:pPr>
            <w:bookmarkStart w:id="1" w:name="RANGE!C9"/>
            <w:r w:rsidRPr="00CC43F8">
              <w:rPr>
                <w:color w:val="000000"/>
              </w:rPr>
              <w:t>Data Communication Equipment</w:t>
            </w:r>
            <w:bookmarkEnd w:id="1"/>
          </w:p>
        </w:tc>
      </w:tr>
      <w:tr w:rsidR="00392A58" w:rsidRPr="00CC43F8" w:rsidTr="00392A58">
        <w:trPr>
          <w:trHeight w:val="315"/>
          <w:jc w:val="center"/>
        </w:trPr>
        <w:tc>
          <w:tcPr>
            <w:tcW w:w="1350" w:type="dxa"/>
            <w:shd w:val="clear" w:color="auto" w:fill="auto"/>
            <w:noWrap/>
            <w:vAlign w:val="center"/>
            <w:hideMark/>
          </w:tcPr>
          <w:p w:rsidR="00392A58" w:rsidRPr="00CC43F8" w:rsidRDefault="00392A58" w:rsidP="007249A9">
            <w:pPr>
              <w:spacing w:line="360" w:lineRule="auto"/>
              <w:rPr>
                <w:b/>
                <w:bCs/>
                <w:color w:val="000000"/>
              </w:rPr>
            </w:pPr>
            <w:r w:rsidRPr="00CC43F8">
              <w:rPr>
                <w:b/>
                <w:bCs/>
                <w:color w:val="000000"/>
              </w:rPr>
              <w:t>DIP</w:t>
            </w:r>
          </w:p>
        </w:tc>
        <w:tc>
          <w:tcPr>
            <w:tcW w:w="5580" w:type="dxa"/>
            <w:shd w:val="clear" w:color="auto" w:fill="auto"/>
            <w:noWrap/>
            <w:vAlign w:val="center"/>
            <w:hideMark/>
          </w:tcPr>
          <w:p w:rsidR="00392A58" w:rsidRPr="00CC43F8" w:rsidRDefault="00392A58" w:rsidP="007249A9">
            <w:pPr>
              <w:spacing w:line="360" w:lineRule="auto"/>
              <w:rPr>
                <w:color w:val="000000"/>
              </w:rPr>
            </w:pPr>
            <w:r w:rsidRPr="00CC43F8">
              <w:rPr>
                <w:color w:val="000000"/>
              </w:rPr>
              <w:t>Destination IP Address</w:t>
            </w:r>
          </w:p>
        </w:tc>
      </w:tr>
      <w:tr w:rsidR="00392A58" w:rsidRPr="00CC43F8" w:rsidTr="00392A58">
        <w:trPr>
          <w:trHeight w:val="315"/>
          <w:jc w:val="center"/>
        </w:trPr>
        <w:tc>
          <w:tcPr>
            <w:tcW w:w="1350" w:type="dxa"/>
            <w:shd w:val="clear" w:color="auto" w:fill="auto"/>
            <w:noWrap/>
            <w:vAlign w:val="center"/>
            <w:hideMark/>
          </w:tcPr>
          <w:p w:rsidR="00392A58" w:rsidRPr="00CC43F8" w:rsidRDefault="00392A58" w:rsidP="007249A9">
            <w:pPr>
              <w:spacing w:line="360" w:lineRule="auto"/>
              <w:rPr>
                <w:b/>
                <w:bCs/>
                <w:color w:val="000000"/>
              </w:rPr>
            </w:pPr>
            <w:r w:rsidRPr="00CC43F8">
              <w:rPr>
                <w:b/>
                <w:bCs/>
                <w:color w:val="000000"/>
              </w:rPr>
              <w:t xml:space="preserve">DREAM </w:t>
            </w:r>
          </w:p>
        </w:tc>
        <w:tc>
          <w:tcPr>
            <w:tcW w:w="5580" w:type="dxa"/>
            <w:shd w:val="clear" w:color="auto" w:fill="auto"/>
            <w:noWrap/>
            <w:vAlign w:val="center"/>
            <w:hideMark/>
          </w:tcPr>
          <w:p w:rsidR="00392A58" w:rsidRPr="00CC43F8" w:rsidRDefault="00392A58" w:rsidP="007249A9">
            <w:pPr>
              <w:spacing w:line="360" w:lineRule="auto"/>
              <w:rPr>
                <w:color w:val="000000"/>
              </w:rPr>
            </w:pPr>
            <w:r w:rsidRPr="00CC43F8">
              <w:rPr>
                <w:color w:val="000000"/>
              </w:rPr>
              <w:t>Distance Routing Effect Algorithm for Mobility</w:t>
            </w:r>
          </w:p>
        </w:tc>
      </w:tr>
    </w:tbl>
    <w:p w:rsidR="00B97408" w:rsidRDefault="00B97408"/>
    <w:p w:rsidR="00B97408" w:rsidRDefault="00B97408"/>
    <w:p w:rsidR="00B97408" w:rsidRDefault="00B97408"/>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1C5C83" w:rsidRDefault="001C5C83"/>
    <w:p w:rsidR="00C775A7" w:rsidRPr="003656F1" w:rsidRDefault="00C775A7" w:rsidP="003656F1">
      <w:r w:rsidRPr="00822B64">
        <w:rPr>
          <w:sz w:val="18"/>
        </w:rPr>
        <w:t xml:space="preserve">  </w:t>
      </w:r>
    </w:p>
    <w:sectPr w:rsidR="00C775A7" w:rsidRPr="003656F1" w:rsidSect="00D77BE5">
      <w:footerReference w:type="default" r:id="rId22"/>
      <w:pgSz w:w="11907" w:h="16840" w:code="9"/>
      <w:pgMar w:top="1440" w:right="1440" w:bottom="72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736" w:rsidRDefault="00497736">
      <w:r>
        <w:separator/>
      </w:r>
    </w:p>
  </w:endnote>
  <w:endnote w:type="continuationSeparator" w:id="1">
    <w:p w:rsidR="00497736" w:rsidRDefault="004977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Batang">
    <w:altName w:val="Arial Unicode MS"/>
    <w:panose1 w:val="02030600000101010101"/>
    <w:charset w:val="81"/>
    <w:family w:val="auto"/>
    <w:notTrueType/>
    <w:pitch w:val="fixed"/>
    <w:sig w:usb0="00000000"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736" w:rsidRPr="009E4B5E" w:rsidRDefault="00497736" w:rsidP="009E4B5E">
    <w:pPr>
      <w:pStyle w:val="Footer"/>
      <w:pBdr>
        <w:top w:val="thinThickSmallGap" w:sz="24" w:space="1" w:color="622423" w:themeColor="accent2" w:themeShade="7F"/>
      </w:pBdr>
      <w:rPr>
        <w:rFonts w:asciiTheme="majorHAnsi" w:hAnsiTheme="majorHAnsi"/>
      </w:rPr>
    </w:pPr>
    <w:r w:rsidRPr="009E4B5E">
      <w:rPr>
        <w:rFonts w:asciiTheme="majorHAnsi" w:hAnsiTheme="majorHAnsi"/>
        <w:i/>
      </w:rPr>
      <w:t>University Of Sahiwal</w:t>
    </w:r>
    <w:r w:rsidRPr="009E4B5E">
      <w:rPr>
        <w:rFonts w:asciiTheme="majorHAnsi" w:hAnsiTheme="majorHAnsi"/>
      </w:rPr>
      <w:ptab w:relativeTo="margin" w:alignment="right" w:leader="none"/>
    </w:r>
    <w:r w:rsidRPr="009E4B5E">
      <w:rPr>
        <w:rFonts w:asciiTheme="majorHAnsi" w:hAnsiTheme="majorHAnsi"/>
      </w:rPr>
      <w:t xml:space="preserve">Page </w:t>
    </w:r>
    <w:fldSimple w:instr=" PAGE   \* MERGEFORMAT ">
      <w:r w:rsidR="00F72A1A" w:rsidRPr="00F72A1A">
        <w:rPr>
          <w:rFonts w:asciiTheme="majorHAnsi" w:hAnsiTheme="majorHAnsi"/>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736" w:rsidRDefault="00497736">
      <w:r>
        <w:separator/>
      </w:r>
    </w:p>
  </w:footnote>
  <w:footnote w:type="continuationSeparator" w:id="1">
    <w:p w:rsidR="00497736" w:rsidRDefault="004977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27C2"/>
    <w:multiLevelType w:val="hybridMultilevel"/>
    <w:tmpl w:val="0AD25E58"/>
    <w:lvl w:ilvl="0" w:tplc="FFFFFFFF">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
    <w:nsid w:val="0D437821"/>
    <w:multiLevelType w:val="hybridMultilevel"/>
    <w:tmpl w:val="C89CBF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17DBB"/>
    <w:multiLevelType w:val="hybridMultilevel"/>
    <w:tmpl w:val="965855D0"/>
    <w:lvl w:ilvl="0" w:tplc="4116477A">
      <w:start w:val="1"/>
      <w:numFmt w:val="bullet"/>
      <w:lvlText w:val=""/>
      <w:lvlJc w:val="left"/>
      <w:pPr>
        <w:tabs>
          <w:tab w:val="num" w:pos="720"/>
        </w:tabs>
        <w:ind w:left="720" w:hanging="360"/>
      </w:pPr>
      <w:rPr>
        <w:rFonts w:ascii="Symbol" w:hAnsi="Symbol" w:hint="default"/>
      </w:rPr>
    </w:lvl>
    <w:lvl w:ilvl="1" w:tplc="79B0B9A0">
      <w:start w:val="1"/>
      <w:numFmt w:val="upperLetter"/>
      <w:lvlText w:val="%2."/>
      <w:lvlJc w:val="left"/>
      <w:pPr>
        <w:tabs>
          <w:tab w:val="num" w:pos="1440"/>
        </w:tabs>
        <w:ind w:left="1440" w:hanging="360"/>
      </w:pPr>
      <w:rPr>
        <w:rFonts w:hint="default"/>
      </w:rPr>
    </w:lvl>
    <w:lvl w:ilvl="2" w:tplc="9E0EECC0">
      <w:start w:val="1"/>
      <w:numFmt w:val="bullet"/>
      <w:lvlText w:val=""/>
      <w:lvlJc w:val="left"/>
      <w:pPr>
        <w:tabs>
          <w:tab w:val="num" w:pos="2160"/>
        </w:tabs>
        <w:ind w:left="2160" w:hanging="360"/>
      </w:pPr>
      <w:rPr>
        <w:rFonts w:ascii="Wingdings" w:hAnsi="Wingdings" w:hint="default"/>
      </w:rPr>
    </w:lvl>
    <w:lvl w:ilvl="3" w:tplc="32706832" w:tentative="1">
      <w:start w:val="1"/>
      <w:numFmt w:val="bullet"/>
      <w:lvlText w:val=""/>
      <w:lvlJc w:val="left"/>
      <w:pPr>
        <w:tabs>
          <w:tab w:val="num" w:pos="2880"/>
        </w:tabs>
        <w:ind w:left="2880" w:hanging="360"/>
      </w:pPr>
      <w:rPr>
        <w:rFonts w:ascii="Symbol" w:hAnsi="Symbol" w:hint="default"/>
      </w:rPr>
    </w:lvl>
    <w:lvl w:ilvl="4" w:tplc="A03CD09C" w:tentative="1">
      <w:start w:val="1"/>
      <w:numFmt w:val="bullet"/>
      <w:lvlText w:val="o"/>
      <w:lvlJc w:val="left"/>
      <w:pPr>
        <w:tabs>
          <w:tab w:val="num" w:pos="3600"/>
        </w:tabs>
        <w:ind w:left="3600" w:hanging="360"/>
      </w:pPr>
      <w:rPr>
        <w:rFonts w:ascii="Courier New" w:hAnsi="Courier New" w:cs="Courier New" w:hint="default"/>
      </w:rPr>
    </w:lvl>
    <w:lvl w:ilvl="5" w:tplc="6FA69C0E" w:tentative="1">
      <w:start w:val="1"/>
      <w:numFmt w:val="bullet"/>
      <w:lvlText w:val=""/>
      <w:lvlJc w:val="left"/>
      <w:pPr>
        <w:tabs>
          <w:tab w:val="num" w:pos="4320"/>
        </w:tabs>
        <w:ind w:left="4320" w:hanging="360"/>
      </w:pPr>
      <w:rPr>
        <w:rFonts w:ascii="Wingdings" w:hAnsi="Wingdings" w:hint="default"/>
      </w:rPr>
    </w:lvl>
    <w:lvl w:ilvl="6" w:tplc="35CEAF6C" w:tentative="1">
      <w:start w:val="1"/>
      <w:numFmt w:val="bullet"/>
      <w:lvlText w:val=""/>
      <w:lvlJc w:val="left"/>
      <w:pPr>
        <w:tabs>
          <w:tab w:val="num" w:pos="5040"/>
        </w:tabs>
        <w:ind w:left="5040" w:hanging="360"/>
      </w:pPr>
      <w:rPr>
        <w:rFonts w:ascii="Symbol" w:hAnsi="Symbol" w:hint="default"/>
      </w:rPr>
    </w:lvl>
    <w:lvl w:ilvl="7" w:tplc="71B21C72" w:tentative="1">
      <w:start w:val="1"/>
      <w:numFmt w:val="bullet"/>
      <w:lvlText w:val="o"/>
      <w:lvlJc w:val="left"/>
      <w:pPr>
        <w:tabs>
          <w:tab w:val="num" w:pos="5760"/>
        </w:tabs>
        <w:ind w:left="5760" w:hanging="360"/>
      </w:pPr>
      <w:rPr>
        <w:rFonts w:ascii="Courier New" w:hAnsi="Courier New" w:cs="Courier New" w:hint="default"/>
      </w:rPr>
    </w:lvl>
    <w:lvl w:ilvl="8" w:tplc="BA5E35D6" w:tentative="1">
      <w:start w:val="1"/>
      <w:numFmt w:val="bullet"/>
      <w:lvlText w:val=""/>
      <w:lvlJc w:val="left"/>
      <w:pPr>
        <w:tabs>
          <w:tab w:val="num" w:pos="6480"/>
        </w:tabs>
        <w:ind w:left="6480" w:hanging="360"/>
      </w:pPr>
      <w:rPr>
        <w:rFonts w:ascii="Wingdings" w:hAnsi="Wingdings" w:hint="default"/>
      </w:rPr>
    </w:lvl>
  </w:abstractNum>
  <w:abstractNum w:abstractNumId="3">
    <w:nsid w:val="10DF7436"/>
    <w:multiLevelType w:val="hybridMultilevel"/>
    <w:tmpl w:val="0C3809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2398C"/>
    <w:multiLevelType w:val="multilevel"/>
    <w:tmpl w:val="CDC0F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B4D20"/>
    <w:multiLevelType w:val="hybridMultilevel"/>
    <w:tmpl w:val="072437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EE56CD"/>
    <w:multiLevelType w:val="hybridMultilevel"/>
    <w:tmpl w:val="78D2A3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78508D"/>
    <w:multiLevelType w:val="hybridMultilevel"/>
    <w:tmpl w:val="D17AE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070A5C"/>
    <w:multiLevelType w:val="hybridMultilevel"/>
    <w:tmpl w:val="46E66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9019F7"/>
    <w:multiLevelType w:val="hybridMultilevel"/>
    <w:tmpl w:val="BC580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B604121"/>
    <w:multiLevelType w:val="hybridMultilevel"/>
    <w:tmpl w:val="81E6C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385B89"/>
    <w:multiLevelType w:val="hybridMultilevel"/>
    <w:tmpl w:val="BFD03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C159A9"/>
    <w:multiLevelType w:val="hybridMultilevel"/>
    <w:tmpl w:val="059EBE2E"/>
    <w:lvl w:ilvl="0" w:tplc="7908C71C">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5081B2C">
      <w:numFmt w:val="bullet"/>
      <w:lvlText w:val="•"/>
      <w:lvlJc w:val="left"/>
      <w:pPr>
        <w:ind w:left="1610" w:hanging="360"/>
      </w:pPr>
      <w:rPr>
        <w:rFonts w:hint="default"/>
        <w:lang w:val="en-US" w:eastAsia="en-US" w:bidi="ar-SA"/>
      </w:rPr>
    </w:lvl>
    <w:lvl w:ilvl="2" w:tplc="CAE8A4E6">
      <w:numFmt w:val="bullet"/>
      <w:lvlText w:val="•"/>
      <w:lvlJc w:val="left"/>
      <w:pPr>
        <w:ind w:left="2381" w:hanging="360"/>
      </w:pPr>
      <w:rPr>
        <w:rFonts w:hint="default"/>
        <w:lang w:val="en-US" w:eastAsia="en-US" w:bidi="ar-SA"/>
      </w:rPr>
    </w:lvl>
    <w:lvl w:ilvl="3" w:tplc="B62EA65C">
      <w:numFmt w:val="bullet"/>
      <w:lvlText w:val="•"/>
      <w:lvlJc w:val="left"/>
      <w:pPr>
        <w:ind w:left="3152" w:hanging="360"/>
      </w:pPr>
      <w:rPr>
        <w:rFonts w:hint="default"/>
        <w:lang w:val="en-US" w:eastAsia="en-US" w:bidi="ar-SA"/>
      </w:rPr>
    </w:lvl>
    <w:lvl w:ilvl="4" w:tplc="A7EA68DE">
      <w:numFmt w:val="bullet"/>
      <w:lvlText w:val="•"/>
      <w:lvlJc w:val="left"/>
      <w:pPr>
        <w:ind w:left="3923" w:hanging="360"/>
      </w:pPr>
      <w:rPr>
        <w:rFonts w:hint="default"/>
        <w:lang w:val="en-US" w:eastAsia="en-US" w:bidi="ar-SA"/>
      </w:rPr>
    </w:lvl>
    <w:lvl w:ilvl="5" w:tplc="9CECA7BE">
      <w:numFmt w:val="bullet"/>
      <w:lvlText w:val="•"/>
      <w:lvlJc w:val="left"/>
      <w:pPr>
        <w:ind w:left="4694" w:hanging="360"/>
      </w:pPr>
      <w:rPr>
        <w:rFonts w:hint="default"/>
        <w:lang w:val="en-US" w:eastAsia="en-US" w:bidi="ar-SA"/>
      </w:rPr>
    </w:lvl>
    <w:lvl w:ilvl="6" w:tplc="D3E6C88C">
      <w:numFmt w:val="bullet"/>
      <w:lvlText w:val="•"/>
      <w:lvlJc w:val="left"/>
      <w:pPr>
        <w:ind w:left="5465" w:hanging="360"/>
      </w:pPr>
      <w:rPr>
        <w:rFonts w:hint="default"/>
        <w:lang w:val="en-US" w:eastAsia="en-US" w:bidi="ar-SA"/>
      </w:rPr>
    </w:lvl>
    <w:lvl w:ilvl="7" w:tplc="45A66AC8">
      <w:numFmt w:val="bullet"/>
      <w:lvlText w:val="•"/>
      <w:lvlJc w:val="left"/>
      <w:pPr>
        <w:ind w:left="6236" w:hanging="360"/>
      </w:pPr>
      <w:rPr>
        <w:rFonts w:hint="default"/>
        <w:lang w:val="en-US" w:eastAsia="en-US" w:bidi="ar-SA"/>
      </w:rPr>
    </w:lvl>
    <w:lvl w:ilvl="8" w:tplc="14845602">
      <w:numFmt w:val="bullet"/>
      <w:lvlText w:val="•"/>
      <w:lvlJc w:val="left"/>
      <w:pPr>
        <w:ind w:left="7007" w:hanging="360"/>
      </w:pPr>
      <w:rPr>
        <w:rFonts w:hint="default"/>
        <w:lang w:val="en-US" w:eastAsia="en-US" w:bidi="ar-SA"/>
      </w:rPr>
    </w:lvl>
  </w:abstractNum>
  <w:abstractNum w:abstractNumId="13">
    <w:nsid w:val="35D30FB7"/>
    <w:multiLevelType w:val="hybridMultilevel"/>
    <w:tmpl w:val="0BA2C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443595"/>
    <w:multiLevelType w:val="hybridMultilevel"/>
    <w:tmpl w:val="E7BC9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95C2F02"/>
    <w:multiLevelType w:val="hybridMultilevel"/>
    <w:tmpl w:val="5B98350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633C60"/>
    <w:multiLevelType w:val="multilevel"/>
    <w:tmpl w:val="4A62EA4E"/>
    <w:lvl w:ilvl="0">
      <w:start w:val="1"/>
      <w:numFmt w:val="decimal"/>
      <w:pStyle w:val="me"/>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17">
    <w:nsid w:val="47E90983"/>
    <w:multiLevelType w:val="hybridMultilevel"/>
    <w:tmpl w:val="54722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547D95"/>
    <w:multiLevelType w:val="hybridMultilevel"/>
    <w:tmpl w:val="07AE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DF53ED"/>
    <w:multiLevelType w:val="hybridMultilevel"/>
    <w:tmpl w:val="17625BBE"/>
    <w:lvl w:ilvl="0" w:tplc="FFFFFFFF">
      <w:start w:val="1"/>
      <w:numFmt w:val="upperLetter"/>
      <w:lvlText w:val="%1."/>
      <w:lvlJc w:val="left"/>
      <w:pPr>
        <w:tabs>
          <w:tab w:val="num" w:pos="360"/>
        </w:tabs>
        <w:ind w:left="360" w:hanging="360"/>
      </w:pPr>
      <w:rPr>
        <w:rFonts w:hint="default"/>
      </w:rPr>
    </w:lvl>
    <w:lvl w:ilvl="1" w:tplc="FFFFFFFF">
      <w:start w:val="1"/>
      <w:numFmt w:val="lowerLetter"/>
      <w:lvlText w:val="%2."/>
      <w:lvlJc w:val="left"/>
      <w:pPr>
        <w:tabs>
          <w:tab w:val="num" w:pos="1865"/>
        </w:tabs>
        <w:ind w:left="1865" w:hanging="360"/>
      </w:pPr>
    </w:lvl>
    <w:lvl w:ilvl="2" w:tplc="FFFFFFFF" w:tentative="1">
      <w:start w:val="1"/>
      <w:numFmt w:val="lowerRoman"/>
      <w:lvlText w:val="%3."/>
      <w:lvlJc w:val="right"/>
      <w:pPr>
        <w:tabs>
          <w:tab w:val="num" w:pos="2585"/>
        </w:tabs>
        <w:ind w:left="2585" w:hanging="180"/>
      </w:pPr>
    </w:lvl>
    <w:lvl w:ilvl="3" w:tplc="FFFFFFFF" w:tentative="1">
      <w:start w:val="1"/>
      <w:numFmt w:val="decimal"/>
      <w:lvlText w:val="%4."/>
      <w:lvlJc w:val="left"/>
      <w:pPr>
        <w:tabs>
          <w:tab w:val="num" w:pos="3305"/>
        </w:tabs>
        <w:ind w:left="3305" w:hanging="360"/>
      </w:pPr>
    </w:lvl>
    <w:lvl w:ilvl="4" w:tplc="FFFFFFFF" w:tentative="1">
      <w:start w:val="1"/>
      <w:numFmt w:val="lowerLetter"/>
      <w:lvlText w:val="%5."/>
      <w:lvlJc w:val="left"/>
      <w:pPr>
        <w:tabs>
          <w:tab w:val="num" w:pos="4025"/>
        </w:tabs>
        <w:ind w:left="4025" w:hanging="360"/>
      </w:pPr>
    </w:lvl>
    <w:lvl w:ilvl="5" w:tplc="FFFFFFFF" w:tentative="1">
      <w:start w:val="1"/>
      <w:numFmt w:val="lowerRoman"/>
      <w:lvlText w:val="%6."/>
      <w:lvlJc w:val="right"/>
      <w:pPr>
        <w:tabs>
          <w:tab w:val="num" w:pos="4745"/>
        </w:tabs>
        <w:ind w:left="4745" w:hanging="180"/>
      </w:pPr>
    </w:lvl>
    <w:lvl w:ilvl="6" w:tplc="FFFFFFFF" w:tentative="1">
      <w:start w:val="1"/>
      <w:numFmt w:val="decimal"/>
      <w:lvlText w:val="%7."/>
      <w:lvlJc w:val="left"/>
      <w:pPr>
        <w:tabs>
          <w:tab w:val="num" w:pos="5465"/>
        </w:tabs>
        <w:ind w:left="5465" w:hanging="360"/>
      </w:pPr>
    </w:lvl>
    <w:lvl w:ilvl="7" w:tplc="FFFFFFFF" w:tentative="1">
      <w:start w:val="1"/>
      <w:numFmt w:val="lowerLetter"/>
      <w:lvlText w:val="%8."/>
      <w:lvlJc w:val="left"/>
      <w:pPr>
        <w:tabs>
          <w:tab w:val="num" w:pos="6185"/>
        </w:tabs>
        <w:ind w:left="6185" w:hanging="360"/>
      </w:pPr>
    </w:lvl>
    <w:lvl w:ilvl="8" w:tplc="FFFFFFFF" w:tentative="1">
      <w:start w:val="1"/>
      <w:numFmt w:val="lowerRoman"/>
      <w:lvlText w:val="%9."/>
      <w:lvlJc w:val="right"/>
      <w:pPr>
        <w:tabs>
          <w:tab w:val="num" w:pos="6905"/>
        </w:tabs>
        <w:ind w:left="6905" w:hanging="180"/>
      </w:pPr>
    </w:lvl>
  </w:abstractNum>
  <w:abstractNum w:abstractNumId="20">
    <w:nsid w:val="4B107ABD"/>
    <w:multiLevelType w:val="hybridMultilevel"/>
    <w:tmpl w:val="EF3A4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B81C03"/>
    <w:multiLevelType w:val="hybridMultilevel"/>
    <w:tmpl w:val="9716B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2963DD"/>
    <w:multiLevelType w:val="hybridMultilevel"/>
    <w:tmpl w:val="CFAEE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235627"/>
    <w:multiLevelType w:val="hybridMultilevel"/>
    <w:tmpl w:val="C87E13F8"/>
    <w:lvl w:ilvl="0" w:tplc="41188570">
      <w:start w:val="1"/>
      <w:numFmt w:val="bullet"/>
      <w:pStyle w:val="Numbering"/>
      <w:lvlText w:val=""/>
      <w:lvlJc w:val="left"/>
      <w:pPr>
        <w:tabs>
          <w:tab w:val="num" w:pos="785"/>
        </w:tabs>
        <w:ind w:left="785" w:hanging="360"/>
      </w:pPr>
      <w:rPr>
        <w:rFonts w:ascii="Symbol" w:hAnsi="Symbol" w:hint="default"/>
      </w:rPr>
    </w:lvl>
    <w:lvl w:ilvl="1" w:tplc="8D4CFE16" w:tentative="1">
      <w:start w:val="1"/>
      <w:numFmt w:val="lowerLetter"/>
      <w:lvlText w:val="%2."/>
      <w:lvlJc w:val="left"/>
      <w:pPr>
        <w:tabs>
          <w:tab w:val="num" w:pos="1865"/>
        </w:tabs>
        <w:ind w:left="1865" w:hanging="360"/>
      </w:pPr>
    </w:lvl>
    <w:lvl w:ilvl="2" w:tplc="58008FE0" w:tentative="1">
      <w:start w:val="1"/>
      <w:numFmt w:val="lowerRoman"/>
      <w:lvlText w:val="%3."/>
      <w:lvlJc w:val="right"/>
      <w:pPr>
        <w:tabs>
          <w:tab w:val="num" w:pos="2585"/>
        </w:tabs>
        <w:ind w:left="2585" w:hanging="180"/>
      </w:pPr>
    </w:lvl>
    <w:lvl w:ilvl="3" w:tplc="20803D18" w:tentative="1">
      <w:start w:val="1"/>
      <w:numFmt w:val="decimal"/>
      <w:lvlText w:val="%4."/>
      <w:lvlJc w:val="left"/>
      <w:pPr>
        <w:tabs>
          <w:tab w:val="num" w:pos="3305"/>
        </w:tabs>
        <w:ind w:left="3305" w:hanging="360"/>
      </w:pPr>
    </w:lvl>
    <w:lvl w:ilvl="4" w:tplc="19E6D002" w:tentative="1">
      <w:start w:val="1"/>
      <w:numFmt w:val="lowerLetter"/>
      <w:lvlText w:val="%5."/>
      <w:lvlJc w:val="left"/>
      <w:pPr>
        <w:tabs>
          <w:tab w:val="num" w:pos="4025"/>
        </w:tabs>
        <w:ind w:left="4025" w:hanging="360"/>
      </w:pPr>
    </w:lvl>
    <w:lvl w:ilvl="5" w:tplc="6ABC16FA" w:tentative="1">
      <w:start w:val="1"/>
      <w:numFmt w:val="lowerRoman"/>
      <w:lvlText w:val="%6."/>
      <w:lvlJc w:val="right"/>
      <w:pPr>
        <w:tabs>
          <w:tab w:val="num" w:pos="4745"/>
        </w:tabs>
        <w:ind w:left="4745" w:hanging="180"/>
      </w:pPr>
    </w:lvl>
    <w:lvl w:ilvl="6" w:tplc="F3DA920C" w:tentative="1">
      <w:start w:val="1"/>
      <w:numFmt w:val="decimal"/>
      <w:lvlText w:val="%7."/>
      <w:lvlJc w:val="left"/>
      <w:pPr>
        <w:tabs>
          <w:tab w:val="num" w:pos="5465"/>
        </w:tabs>
        <w:ind w:left="5465" w:hanging="360"/>
      </w:pPr>
    </w:lvl>
    <w:lvl w:ilvl="7" w:tplc="67F469EC" w:tentative="1">
      <w:start w:val="1"/>
      <w:numFmt w:val="lowerLetter"/>
      <w:lvlText w:val="%8."/>
      <w:lvlJc w:val="left"/>
      <w:pPr>
        <w:tabs>
          <w:tab w:val="num" w:pos="6185"/>
        </w:tabs>
        <w:ind w:left="6185" w:hanging="360"/>
      </w:pPr>
    </w:lvl>
    <w:lvl w:ilvl="8" w:tplc="0316CDA8" w:tentative="1">
      <w:start w:val="1"/>
      <w:numFmt w:val="lowerRoman"/>
      <w:lvlText w:val="%9."/>
      <w:lvlJc w:val="right"/>
      <w:pPr>
        <w:tabs>
          <w:tab w:val="num" w:pos="6905"/>
        </w:tabs>
        <w:ind w:left="6905" w:hanging="180"/>
      </w:pPr>
    </w:lvl>
  </w:abstractNum>
  <w:abstractNum w:abstractNumId="24">
    <w:nsid w:val="4E8A505E"/>
    <w:multiLevelType w:val="multilevel"/>
    <w:tmpl w:val="0114AFEE"/>
    <w:lvl w:ilvl="0">
      <w:start w:val="1"/>
      <w:numFmt w:val="decimal"/>
      <w:pStyle w:val="FYP-Heading2"/>
      <w:lvlText w:val="%1"/>
      <w:lvlJc w:val="left"/>
      <w:pPr>
        <w:tabs>
          <w:tab w:val="num" w:pos="432"/>
        </w:tabs>
        <w:ind w:left="432" w:hanging="432"/>
      </w:pPr>
      <w:rPr>
        <w:rFonts w:hint="default"/>
      </w:rPr>
    </w:lvl>
    <w:lvl w:ilvl="1">
      <w:start w:val="1"/>
      <w:numFmt w:val="decimal"/>
      <w:pStyle w:val="Heading2"/>
      <w:lvlText w:val="%1.%2"/>
      <w:lvlJc w:val="left"/>
      <w:pPr>
        <w:tabs>
          <w:tab w:val="num" w:pos="716"/>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F470E4E"/>
    <w:multiLevelType w:val="hybridMultilevel"/>
    <w:tmpl w:val="090C8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B24B26"/>
    <w:multiLevelType w:val="hybridMultilevel"/>
    <w:tmpl w:val="5A828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9C649E"/>
    <w:multiLevelType w:val="multilevel"/>
    <w:tmpl w:val="E528C7D6"/>
    <w:styleLink w:val="StyleOutlinenumberedTimesNewRomanBoldBold"/>
    <w:lvl w:ilvl="0">
      <w:start w:val="1"/>
      <w:numFmt w:val="decimal"/>
      <w:pStyle w:val="H1"/>
      <w:lvlText w:val="%1."/>
      <w:lvlJc w:val="left"/>
      <w:pPr>
        <w:tabs>
          <w:tab w:val="num" w:pos="435"/>
        </w:tabs>
        <w:ind w:left="432" w:hanging="432"/>
      </w:pPr>
      <w:rPr>
        <w:rFonts w:ascii="Times New Roman Bold" w:hAnsi="Times New Roman Bold" w:hint="default"/>
        <w:b/>
        <w:i w:val="0"/>
        <w:sz w:val="32"/>
        <w:szCs w:val="32"/>
      </w:rPr>
    </w:lvl>
    <w:lvl w:ilvl="1">
      <w:start w:val="1"/>
      <w:numFmt w:val="decimal"/>
      <w:lvlText w:val="%1.%2"/>
      <w:lvlJc w:val="left"/>
      <w:pPr>
        <w:tabs>
          <w:tab w:val="num" w:pos="792"/>
        </w:tabs>
        <w:ind w:left="792" w:hanging="360"/>
      </w:pPr>
      <w:rPr>
        <w:rFonts w:ascii="Times New Roman Bold" w:hAnsi="Times New Roman Bold" w:hint="default"/>
        <w:b/>
        <w:bCs/>
        <w:i w:val="0"/>
        <w:sz w:val="28"/>
        <w:szCs w:val="28"/>
      </w:rPr>
    </w:lvl>
    <w:lvl w:ilvl="2">
      <w:start w:val="1"/>
      <w:numFmt w:val="decimal"/>
      <w:lvlText w:val="%1.%2.%3"/>
      <w:lvlJc w:val="left"/>
      <w:pPr>
        <w:tabs>
          <w:tab w:val="num" w:pos="1655"/>
        </w:tabs>
        <w:ind w:left="1655" w:hanging="720"/>
      </w:pPr>
      <w:rPr>
        <w:rFonts w:ascii="Times New Roman Bold" w:hAnsi="Times New Roman Bold" w:hint="default"/>
        <w:b/>
        <w:i w:val="0"/>
        <w:sz w:val="24"/>
        <w:szCs w:val="24"/>
      </w:rPr>
    </w:lvl>
    <w:lvl w:ilvl="3">
      <w:start w:val="1"/>
      <w:numFmt w:val="decimal"/>
      <w:lvlText w:val="%1.%2.%3.%4"/>
      <w:lvlJc w:val="left"/>
      <w:pPr>
        <w:tabs>
          <w:tab w:val="num" w:pos="2160"/>
        </w:tabs>
        <w:ind w:left="1872" w:hanging="576"/>
      </w:pPr>
      <w:rPr>
        <w:rFonts w:ascii="Times New Roman" w:hAnsi="Times New Roman" w:hint="default"/>
        <w:sz w:val="24"/>
        <w:szCs w:val="24"/>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28">
    <w:nsid w:val="61F65FE2"/>
    <w:multiLevelType w:val="multilevel"/>
    <w:tmpl w:val="39803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FE78CA"/>
    <w:multiLevelType w:val="multilevel"/>
    <w:tmpl w:val="D7FEE3D4"/>
    <w:lvl w:ilvl="0">
      <w:start w:val="1"/>
      <w:numFmt w:val="decimal"/>
      <w:lvlText w:val="%1"/>
      <w:lvlJc w:val="left"/>
      <w:pPr>
        <w:tabs>
          <w:tab w:val="num" w:pos="720"/>
        </w:tabs>
        <w:ind w:left="720" w:hanging="720"/>
      </w:pPr>
      <w:rPr>
        <w:rFonts w:hint="default"/>
      </w:rPr>
    </w:lvl>
    <w:lvl w:ilvl="1">
      <w:start w:val="1"/>
      <w:numFmt w:val="decimal"/>
      <w:pStyle w:val="FYP-TOC2"/>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0">
    <w:nsid w:val="6AD40B45"/>
    <w:multiLevelType w:val="hybridMultilevel"/>
    <w:tmpl w:val="19309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FF30453"/>
    <w:multiLevelType w:val="hybridMultilevel"/>
    <w:tmpl w:val="2102A2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7E1229"/>
    <w:multiLevelType w:val="multilevel"/>
    <w:tmpl w:val="E5DA9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0149C0"/>
    <w:multiLevelType w:val="hybridMultilevel"/>
    <w:tmpl w:val="3F1A1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7C3862"/>
    <w:multiLevelType w:val="hybridMultilevel"/>
    <w:tmpl w:val="8E143B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3C47D30"/>
    <w:multiLevelType w:val="multilevel"/>
    <w:tmpl w:val="BCE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872B5B"/>
    <w:multiLevelType w:val="hybridMultilevel"/>
    <w:tmpl w:val="DF544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9E1E2F"/>
    <w:multiLevelType w:val="hybridMultilevel"/>
    <w:tmpl w:val="650E3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9"/>
  </w:num>
  <w:num w:numId="3">
    <w:abstractNumId w:val="29"/>
  </w:num>
  <w:num w:numId="4">
    <w:abstractNumId w:val="2"/>
  </w:num>
  <w:num w:numId="5">
    <w:abstractNumId w:val="16"/>
  </w:num>
  <w:num w:numId="6">
    <w:abstractNumId w:val="27"/>
    <w:lvlOverride w:ilvl="0">
      <w:lvl w:ilvl="0">
        <w:start w:val="1"/>
        <w:numFmt w:val="decimal"/>
        <w:pStyle w:val="H1"/>
        <w:lvlText w:val="%1"/>
        <w:lvlJc w:val="left"/>
        <w:pPr>
          <w:tabs>
            <w:tab w:val="num" w:pos="1142"/>
          </w:tabs>
          <w:ind w:left="1142" w:hanging="432"/>
        </w:pPr>
        <w:rPr>
          <w:rFonts w:hint="default"/>
        </w:rPr>
      </w:lvl>
    </w:lvlOverride>
    <w:lvlOverride w:ilvl="1">
      <w:lvl w:ilvl="1">
        <w:start w:val="1"/>
        <w:numFmt w:val="decimal"/>
        <w:lvlText w:val="%1.%2"/>
        <w:lvlJc w:val="left"/>
        <w:pPr>
          <w:tabs>
            <w:tab w:val="num" w:pos="995"/>
          </w:tabs>
          <w:ind w:left="851" w:firstLine="0"/>
        </w:pPr>
        <w:rPr>
          <w:rFonts w:hint="default"/>
        </w:rPr>
      </w:lvl>
    </w:lvlOverride>
    <w:lvlOverride w:ilvl="2">
      <w:lvl w:ilvl="2">
        <w:start w:val="1"/>
        <w:numFmt w:val="decimal"/>
        <w:lvlText w:val="%1.%2.%3"/>
        <w:lvlJc w:val="left"/>
        <w:pPr>
          <w:tabs>
            <w:tab w:val="num" w:pos="2705"/>
          </w:tabs>
          <w:ind w:left="2705" w:hanging="720"/>
        </w:pPr>
        <w:rPr>
          <w:rFonts w:hint="default"/>
        </w:rPr>
      </w:lvl>
    </w:lvlOverride>
    <w:lvlOverride w:ilvl="3">
      <w:lvl w:ilvl="3">
        <w:start w:val="1"/>
        <w:numFmt w:val="decimal"/>
        <w:lvlText w:val="%1.%2.%3.%4"/>
        <w:lvlJc w:val="left"/>
        <w:pPr>
          <w:tabs>
            <w:tab w:val="num" w:pos="3875"/>
          </w:tabs>
          <w:ind w:left="3875" w:hanging="864"/>
        </w:pPr>
        <w:rPr>
          <w:rFonts w:hint="default"/>
          <w:b/>
        </w:rPr>
      </w:lvl>
    </w:lvlOverride>
    <w:lvlOverride w:ilvl="4">
      <w:lvl w:ilvl="4">
        <w:start w:val="1"/>
        <w:numFmt w:val="decimal"/>
        <w:lvlText w:val="%1.%2.%3.%4.%5"/>
        <w:lvlJc w:val="left"/>
        <w:pPr>
          <w:tabs>
            <w:tab w:val="num" w:pos="1859"/>
          </w:tabs>
          <w:ind w:left="1859" w:hanging="1008"/>
        </w:pPr>
        <w:rPr>
          <w:rFonts w:hint="default"/>
        </w:rPr>
      </w:lvl>
    </w:lvlOverride>
    <w:lvlOverride w:ilvl="5">
      <w:lvl w:ilvl="5">
        <w:start w:val="1"/>
        <w:numFmt w:val="decimal"/>
        <w:lvlText w:val="%1.%2.%3.%4.%5.%6"/>
        <w:lvlJc w:val="left"/>
        <w:pPr>
          <w:tabs>
            <w:tab w:val="num" w:pos="2003"/>
          </w:tabs>
          <w:ind w:left="2003" w:hanging="1152"/>
        </w:pPr>
        <w:rPr>
          <w:rFonts w:hint="default"/>
        </w:rPr>
      </w:lvl>
    </w:lvlOverride>
    <w:lvlOverride w:ilvl="6">
      <w:lvl w:ilvl="6">
        <w:start w:val="1"/>
        <w:numFmt w:val="decimal"/>
        <w:lvlText w:val="%1.%2.%3.%4.%5.%6.%7"/>
        <w:lvlJc w:val="left"/>
        <w:pPr>
          <w:tabs>
            <w:tab w:val="num" w:pos="2147"/>
          </w:tabs>
          <w:ind w:left="2147" w:hanging="1296"/>
        </w:pPr>
        <w:rPr>
          <w:rFonts w:hint="default"/>
        </w:rPr>
      </w:lvl>
    </w:lvlOverride>
    <w:lvlOverride w:ilvl="7">
      <w:lvl w:ilvl="7">
        <w:start w:val="1"/>
        <w:numFmt w:val="decimal"/>
        <w:lvlText w:val="%1.%2.%3.%4.%5.%6.%7.%8"/>
        <w:lvlJc w:val="left"/>
        <w:pPr>
          <w:tabs>
            <w:tab w:val="num" w:pos="2291"/>
          </w:tabs>
          <w:ind w:left="2291" w:hanging="1440"/>
        </w:pPr>
        <w:rPr>
          <w:rFonts w:hint="default"/>
        </w:rPr>
      </w:lvl>
    </w:lvlOverride>
    <w:lvlOverride w:ilvl="8">
      <w:lvl w:ilvl="8">
        <w:start w:val="1"/>
        <w:numFmt w:val="decimal"/>
        <w:lvlText w:val="%1.%2.%3.%4.%5.%6.%7.%8.%9"/>
        <w:lvlJc w:val="left"/>
        <w:pPr>
          <w:tabs>
            <w:tab w:val="num" w:pos="2435"/>
          </w:tabs>
          <w:ind w:left="2435" w:hanging="1584"/>
        </w:pPr>
        <w:rPr>
          <w:rFonts w:hint="default"/>
        </w:rPr>
      </w:lvl>
    </w:lvlOverride>
  </w:num>
  <w:num w:numId="7">
    <w:abstractNumId w:val="24"/>
  </w:num>
  <w:num w:numId="8">
    <w:abstractNumId w:val="5"/>
  </w:num>
  <w:num w:numId="9">
    <w:abstractNumId w:val="0"/>
  </w:num>
  <w:num w:numId="10">
    <w:abstractNumId w:val="20"/>
  </w:num>
  <w:num w:numId="11">
    <w:abstractNumId w:val="30"/>
  </w:num>
  <w:num w:numId="12">
    <w:abstractNumId w:val="3"/>
  </w:num>
  <w:num w:numId="13">
    <w:abstractNumId w:val="1"/>
  </w:num>
  <w:num w:numId="14">
    <w:abstractNumId w:val="13"/>
  </w:num>
  <w:num w:numId="15">
    <w:abstractNumId w:val="8"/>
  </w:num>
  <w:num w:numId="16">
    <w:abstractNumId w:val="18"/>
  </w:num>
  <w:num w:numId="17">
    <w:abstractNumId w:val="36"/>
  </w:num>
  <w:num w:numId="18">
    <w:abstractNumId w:val="21"/>
  </w:num>
  <w:num w:numId="19">
    <w:abstractNumId w:val="37"/>
  </w:num>
  <w:num w:numId="20">
    <w:abstractNumId w:val="22"/>
  </w:num>
  <w:num w:numId="21">
    <w:abstractNumId w:val="27"/>
    <w:lvlOverride w:ilvl="0">
      <w:startOverride w:val="1"/>
      <w:lvl w:ilvl="0">
        <w:start w:val="1"/>
        <w:numFmt w:val="decimal"/>
        <w:pStyle w:val="H1"/>
        <w:lvlText w:val="%1"/>
        <w:lvlJc w:val="left"/>
        <w:pPr>
          <w:tabs>
            <w:tab w:val="num" w:pos="1142"/>
          </w:tabs>
          <w:ind w:left="1142" w:hanging="432"/>
        </w:pPr>
        <w:rPr>
          <w:rFonts w:hint="default"/>
        </w:rPr>
      </w:lvl>
    </w:lvlOverride>
    <w:lvlOverride w:ilvl="1">
      <w:startOverride w:val="5"/>
      <w:lvl w:ilvl="1">
        <w:start w:val="5"/>
        <w:numFmt w:val="decimal"/>
        <w:lvlText w:val="%1.%2"/>
        <w:lvlJc w:val="left"/>
        <w:pPr>
          <w:tabs>
            <w:tab w:val="num" w:pos="995"/>
          </w:tabs>
          <w:ind w:left="851" w:firstLine="0"/>
        </w:pPr>
        <w:rPr>
          <w:rFonts w:hint="default"/>
        </w:rPr>
      </w:lvl>
    </w:lvlOverride>
    <w:lvlOverride w:ilvl="2">
      <w:startOverride w:val="2"/>
      <w:lvl w:ilvl="2">
        <w:start w:val="2"/>
        <w:numFmt w:val="decimal"/>
        <w:lvlText w:val="%1.%2.%3"/>
        <w:lvlJc w:val="left"/>
        <w:pPr>
          <w:tabs>
            <w:tab w:val="num" w:pos="2705"/>
          </w:tabs>
          <w:ind w:left="2705" w:hanging="720"/>
        </w:pPr>
        <w:rPr>
          <w:rFonts w:hint="default"/>
        </w:rPr>
      </w:lvl>
    </w:lvlOverride>
  </w:num>
  <w:num w:numId="22">
    <w:abstractNumId w:val="27"/>
    <w:lvlOverride w:ilvl="0">
      <w:startOverride w:val="1"/>
      <w:lvl w:ilvl="0">
        <w:start w:val="1"/>
        <w:numFmt w:val="decimal"/>
        <w:pStyle w:val="H1"/>
        <w:lvlText w:val="%1"/>
        <w:lvlJc w:val="left"/>
        <w:pPr>
          <w:tabs>
            <w:tab w:val="num" w:pos="1142"/>
          </w:tabs>
          <w:ind w:left="1142" w:hanging="432"/>
        </w:pPr>
        <w:rPr>
          <w:rFonts w:hint="default"/>
        </w:rPr>
      </w:lvl>
    </w:lvlOverride>
    <w:lvlOverride w:ilvl="1">
      <w:startOverride w:val="5"/>
      <w:lvl w:ilvl="1">
        <w:start w:val="5"/>
        <w:numFmt w:val="decimal"/>
        <w:lvlText w:val="%1.%2"/>
        <w:lvlJc w:val="left"/>
        <w:pPr>
          <w:tabs>
            <w:tab w:val="num" w:pos="995"/>
          </w:tabs>
          <w:ind w:left="851" w:firstLine="0"/>
        </w:pPr>
        <w:rPr>
          <w:rFonts w:hint="default"/>
        </w:rPr>
      </w:lvl>
    </w:lvlOverride>
    <w:lvlOverride w:ilvl="2">
      <w:startOverride w:val="3"/>
      <w:lvl w:ilvl="2">
        <w:start w:val="3"/>
        <w:numFmt w:val="decimal"/>
        <w:lvlText w:val="%1.%2.%3"/>
        <w:lvlJc w:val="left"/>
        <w:pPr>
          <w:tabs>
            <w:tab w:val="num" w:pos="2705"/>
          </w:tabs>
          <w:ind w:left="2705" w:hanging="720"/>
        </w:pPr>
        <w:rPr>
          <w:rFonts w:hint="default"/>
        </w:rPr>
      </w:lvl>
    </w:lvlOverride>
  </w:num>
  <w:num w:numId="23">
    <w:abstractNumId w:val="6"/>
  </w:num>
  <w:num w:numId="24">
    <w:abstractNumId w:val="15"/>
  </w:num>
  <w:num w:numId="25">
    <w:abstractNumId w:val="31"/>
  </w:num>
  <w:num w:numId="26">
    <w:abstractNumId w:val="25"/>
  </w:num>
  <w:num w:numId="27">
    <w:abstractNumId w:val="14"/>
  </w:num>
  <w:num w:numId="28">
    <w:abstractNumId w:val="7"/>
  </w:num>
  <w:num w:numId="29">
    <w:abstractNumId w:val="33"/>
  </w:num>
  <w:num w:numId="30">
    <w:abstractNumId w:val="17"/>
  </w:num>
  <w:num w:numId="31">
    <w:abstractNumId w:val="10"/>
  </w:num>
  <w:num w:numId="32">
    <w:abstractNumId w:val="27"/>
    <w:lvlOverride w:ilvl="0">
      <w:startOverride w:val="1"/>
      <w:lvl w:ilvl="0">
        <w:start w:val="1"/>
        <w:numFmt w:val="decimal"/>
        <w:pStyle w:val="H1"/>
        <w:lvlText w:val="%1"/>
        <w:lvlJc w:val="left"/>
        <w:pPr>
          <w:tabs>
            <w:tab w:val="num" w:pos="1142"/>
          </w:tabs>
          <w:ind w:left="1142" w:hanging="432"/>
        </w:pPr>
        <w:rPr>
          <w:rFonts w:hint="default"/>
        </w:rPr>
      </w:lvl>
    </w:lvlOverride>
    <w:lvlOverride w:ilvl="1">
      <w:startOverride w:val="1"/>
      <w:lvl w:ilvl="1">
        <w:start w:val="1"/>
        <w:numFmt w:val="decimal"/>
        <w:lvlText w:val="%1.%2"/>
        <w:lvlJc w:val="left"/>
        <w:pPr>
          <w:tabs>
            <w:tab w:val="num" w:pos="995"/>
          </w:tabs>
          <w:ind w:left="851" w:firstLine="0"/>
        </w:pPr>
        <w:rPr>
          <w:rFonts w:hint="default"/>
        </w:rPr>
      </w:lvl>
    </w:lvlOverride>
    <w:lvlOverride w:ilvl="2">
      <w:startOverride w:val="1"/>
      <w:lvl w:ilvl="2">
        <w:start w:val="1"/>
        <w:numFmt w:val="decimal"/>
        <w:lvlText w:val="%1.%2.%3"/>
        <w:lvlJc w:val="left"/>
        <w:pPr>
          <w:tabs>
            <w:tab w:val="num" w:pos="2705"/>
          </w:tabs>
          <w:ind w:left="2705" w:hanging="720"/>
        </w:pPr>
        <w:rPr>
          <w:rFonts w:hint="default"/>
        </w:rPr>
      </w:lvl>
    </w:lvlOverride>
    <w:lvlOverride w:ilvl="3">
      <w:startOverride w:val="1"/>
      <w:lvl w:ilvl="3">
        <w:start w:val="1"/>
        <w:numFmt w:val="decimal"/>
        <w:lvlText w:val="%1.%2.%3.%4"/>
        <w:lvlJc w:val="left"/>
        <w:pPr>
          <w:tabs>
            <w:tab w:val="num" w:pos="3875"/>
          </w:tabs>
          <w:ind w:left="3875" w:hanging="864"/>
        </w:pPr>
        <w:rPr>
          <w:rFonts w:hint="default"/>
          <w:b/>
        </w:rPr>
      </w:lvl>
    </w:lvlOverride>
    <w:lvlOverride w:ilvl="4">
      <w:startOverride w:val="1"/>
      <w:lvl w:ilvl="4">
        <w:start w:val="1"/>
        <w:numFmt w:val="decimal"/>
        <w:lvlText w:val="%1.%2.%3.%4.%5"/>
        <w:lvlJc w:val="left"/>
        <w:pPr>
          <w:tabs>
            <w:tab w:val="num" w:pos="1859"/>
          </w:tabs>
          <w:ind w:left="1859" w:hanging="1008"/>
        </w:pPr>
        <w:rPr>
          <w:rFonts w:hint="default"/>
        </w:rPr>
      </w:lvl>
    </w:lvlOverride>
    <w:lvlOverride w:ilvl="5">
      <w:startOverride w:val="1"/>
      <w:lvl w:ilvl="5">
        <w:start w:val="1"/>
        <w:numFmt w:val="decimal"/>
        <w:lvlText w:val="%1.%2.%3.%4.%5.%6"/>
        <w:lvlJc w:val="left"/>
        <w:pPr>
          <w:tabs>
            <w:tab w:val="num" w:pos="2003"/>
          </w:tabs>
          <w:ind w:left="2003" w:hanging="1152"/>
        </w:pPr>
        <w:rPr>
          <w:rFonts w:hint="default"/>
        </w:rPr>
      </w:lvl>
    </w:lvlOverride>
    <w:lvlOverride w:ilvl="6">
      <w:startOverride w:val="1"/>
      <w:lvl w:ilvl="6">
        <w:start w:val="1"/>
        <w:numFmt w:val="decimal"/>
        <w:lvlText w:val="%1.%2.%3.%4.%5.%6.%7"/>
        <w:lvlJc w:val="left"/>
        <w:pPr>
          <w:tabs>
            <w:tab w:val="num" w:pos="2147"/>
          </w:tabs>
          <w:ind w:left="2147" w:hanging="1296"/>
        </w:pPr>
        <w:rPr>
          <w:rFonts w:hint="default"/>
        </w:rPr>
      </w:lvl>
    </w:lvlOverride>
    <w:lvlOverride w:ilvl="7">
      <w:startOverride w:val="1"/>
      <w:lvl w:ilvl="7">
        <w:start w:val="1"/>
        <w:numFmt w:val="decimal"/>
        <w:lvlText w:val="%1.%2.%3.%4.%5.%6.%7.%8"/>
        <w:lvlJc w:val="left"/>
        <w:pPr>
          <w:tabs>
            <w:tab w:val="num" w:pos="2291"/>
          </w:tabs>
          <w:ind w:left="2291" w:hanging="1440"/>
        </w:pPr>
        <w:rPr>
          <w:rFonts w:hint="default"/>
        </w:rPr>
      </w:lvl>
    </w:lvlOverride>
    <w:lvlOverride w:ilvl="8">
      <w:startOverride w:val="1"/>
      <w:lvl w:ilvl="8">
        <w:start w:val="1"/>
        <w:numFmt w:val="decimal"/>
        <w:lvlText w:val="%1.%2.%3.%4.%5.%6.%7.%8.%9"/>
        <w:lvlJc w:val="left"/>
        <w:pPr>
          <w:tabs>
            <w:tab w:val="num" w:pos="2435"/>
          </w:tabs>
          <w:ind w:left="2435" w:hanging="1584"/>
        </w:pPr>
        <w:rPr>
          <w:rFonts w:hint="default"/>
        </w:rPr>
      </w:lvl>
    </w:lvlOverride>
  </w:num>
  <w:num w:numId="33">
    <w:abstractNumId w:val="27"/>
  </w:num>
  <w:num w:numId="34">
    <w:abstractNumId w:val="26"/>
  </w:num>
  <w:num w:numId="35">
    <w:abstractNumId w:val="9"/>
  </w:num>
  <w:num w:numId="36">
    <w:abstractNumId w:val="28"/>
  </w:num>
  <w:num w:numId="37">
    <w:abstractNumId w:val="4"/>
  </w:num>
  <w:num w:numId="38">
    <w:abstractNumId w:val="32"/>
  </w:num>
  <w:num w:numId="39">
    <w:abstractNumId w:val="34"/>
  </w:num>
  <w:num w:numId="40">
    <w:abstractNumId w:val="35"/>
  </w:num>
  <w:num w:numId="41">
    <w:abstractNumId w:val="11"/>
  </w:num>
  <w:num w:numId="42">
    <w:abstractNumId w:val="1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8"/>
  <w:mailMerge>
    <w:mainDocumentType w:val="formLetters"/>
    <w:dataType w:val="textFile"/>
    <w:activeRecord w:val="-1"/>
    <w:odso/>
  </w:mailMerge>
  <w:defaultTabStop w:val="720"/>
  <w:drawingGridHorizontalSpacing w:val="120"/>
  <w:displayHorizontalDrawingGridEvery w:val="2"/>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rsids>
    <w:rsidRoot w:val="00844599"/>
    <w:rsid w:val="00006431"/>
    <w:rsid w:val="000235EA"/>
    <w:rsid w:val="00042F7C"/>
    <w:rsid w:val="00054FC5"/>
    <w:rsid w:val="0005623E"/>
    <w:rsid w:val="00056F1D"/>
    <w:rsid w:val="00060029"/>
    <w:rsid w:val="000626E3"/>
    <w:rsid w:val="00064665"/>
    <w:rsid w:val="00087D3C"/>
    <w:rsid w:val="00092544"/>
    <w:rsid w:val="0009471F"/>
    <w:rsid w:val="000948D3"/>
    <w:rsid w:val="000A2C3C"/>
    <w:rsid w:val="000A4655"/>
    <w:rsid w:val="000A65DE"/>
    <w:rsid w:val="000B0981"/>
    <w:rsid w:val="000B1DE0"/>
    <w:rsid w:val="000B7F6B"/>
    <w:rsid w:val="000C244A"/>
    <w:rsid w:val="000C5420"/>
    <w:rsid w:val="000C5991"/>
    <w:rsid w:val="000C60FE"/>
    <w:rsid w:val="000D2F4C"/>
    <w:rsid w:val="000E034C"/>
    <w:rsid w:val="000E5BAD"/>
    <w:rsid w:val="000E5E68"/>
    <w:rsid w:val="000E6FF0"/>
    <w:rsid w:val="000F115D"/>
    <w:rsid w:val="000F75DC"/>
    <w:rsid w:val="000F7B43"/>
    <w:rsid w:val="00107059"/>
    <w:rsid w:val="001111C4"/>
    <w:rsid w:val="001111C5"/>
    <w:rsid w:val="00112774"/>
    <w:rsid w:val="00116DB7"/>
    <w:rsid w:val="00117983"/>
    <w:rsid w:val="001179AE"/>
    <w:rsid w:val="00130128"/>
    <w:rsid w:val="001355CC"/>
    <w:rsid w:val="001405CC"/>
    <w:rsid w:val="0014147E"/>
    <w:rsid w:val="00146ED5"/>
    <w:rsid w:val="001513C8"/>
    <w:rsid w:val="00154A52"/>
    <w:rsid w:val="00161A0D"/>
    <w:rsid w:val="00164935"/>
    <w:rsid w:val="00166D94"/>
    <w:rsid w:val="00177FC2"/>
    <w:rsid w:val="001831C6"/>
    <w:rsid w:val="0019326A"/>
    <w:rsid w:val="001938CB"/>
    <w:rsid w:val="001B30F3"/>
    <w:rsid w:val="001B48C6"/>
    <w:rsid w:val="001B4E72"/>
    <w:rsid w:val="001B531E"/>
    <w:rsid w:val="001C0646"/>
    <w:rsid w:val="001C3237"/>
    <w:rsid w:val="001C44C5"/>
    <w:rsid w:val="001C5730"/>
    <w:rsid w:val="001C5C83"/>
    <w:rsid w:val="001D0DE3"/>
    <w:rsid w:val="001E7161"/>
    <w:rsid w:val="001F01B9"/>
    <w:rsid w:val="001F0A44"/>
    <w:rsid w:val="001F2E27"/>
    <w:rsid w:val="001F7799"/>
    <w:rsid w:val="002002E4"/>
    <w:rsid w:val="00200BD6"/>
    <w:rsid w:val="002016AA"/>
    <w:rsid w:val="00203056"/>
    <w:rsid w:val="002060A9"/>
    <w:rsid w:val="00207725"/>
    <w:rsid w:val="002163A2"/>
    <w:rsid w:val="002208A7"/>
    <w:rsid w:val="00232B41"/>
    <w:rsid w:val="0023433C"/>
    <w:rsid w:val="00235219"/>
    <w:rsid w:val="00244707"/>
    <w:rsid w:val="00256D69"/>
    <w:rsid w:val="00275E3B"/>
    <w:rsid w:val="002848C0"/>
    <w:rsid w:val="0029047B"/>
    <w:rsid w:val="002920BF"/>
    <w:rsid w:val="002935CF"/>
    <w:rsid w:val="002960C9"/>
    <w:rsid w:val="002A06BB"/>
    <w:rsid w:val="002A736F"/>
    <w:rsid w:val="002B00EE"/>
    <w:rsid w:val="002B3155"/>
    <w:rsid w:val="002B3C57"/>
    <w:rsid w:val="002B3FB5"/>
    <w:rsid w:val="002B4189"/>
    <w:rsid w:val="002B59BD"/>
    <w:rsid w:val="002C4D8F"/>
    <w:rsid w:val="002C70D3"/>
    <w:rsid w:val="002D2767"/>
    <w:rsid w:val="002D408A"/>
    <w:rsid w:val="002D40D8"/>
    <w:rsid w:val="002E0636"/>
    <w:rsid w:val="002E2870"/>
    <w:rsid w:val="002E3C4E"/>
    <w:rsid w:val="002E63BE"/>
    <w:rsid w:val="002F0D2A"/>
    <w:rsid w:val="00306533"/>
    <w:rsid w:val="00307364"/>
    <w:rsid w:val="00307FF8"/>
    <w:rsid w:val="003109BC"/>
    <w:rsid w:val="00311D20"/>
    <w:rsid w:val="00317787"/>
    <w:rsid w:val="003326F4"/>
    <w:rsid w:val="00333C00"/>
    <w:rsid w:val="003350E3"/>
    <w:rsid w:val="003457F5"/>
    <w:rsid w:val="00353162"/>
    <w:rsid w:val="003537B3"/>
    <w:rsid w:val="0035700E"/>
    <w:rsid w:val="0036123C"/>
    <w:rsid w:val="00361D6E"/>
    <w:rsid w:val="003656F1"/>
    <w:rsid w:val="0037073C"/>
    <w:rsid w:val="00375DF0"/>
    <w:rsid w:val="00376E8C"/>
    <w:rsid w:val="00382452"/>
    <w:rsid w:val="00386F58"/>
    <w:rsid w:val="00392A58"/>
    <w:rsid w:val="0039353B"/>
    <w:rsid w:val="00393547"/>
    <w:rsid w:val="003939B0"/>
    <w:rsid w:val="003954EA"/>
    <w:rsid w:val="003975EF"/>
    <w:rsid w:val="003A2F89"/>
    <w:rsid w:val="003A3E7D"/>
    <w:rsid w:val="003A7270"/>
    <w:rsid w:val="003B01E3"/>
    <w:rsid w:val="003B3C76"/>
    <w:rsid w:val="003D1C40"/>
    <w:rsid w:val="003D4447"/>
    <w:rsid w:val="003E505B"/>
    <w:rsid w:val="003E7218"/>
    <w:rsid w:val="003E7BD4"/>
    <w:rsid w:val="003F1147"/>
    <w:rsid w:val="003F2D78"/>
    <w:rsid w:val="003F3D3C"/>
    <w:rsid w:val="003F3D50"/>
    <w:rsid w:val="003F3DAC"/>
    <w:rsid w:val="003F5ACB"/>
    <w:rsid w:val="003F654A"/>
    <w:rsid w:val="00400217"/>
    <w:rsid w:val="0040378E"/>
    <w:rsid w:val="004037B4"/>
    <w:rsid w:val="004038C0"/>
    <w:rsid w:val="0040514C"/>
    <w:rsid w:val="00406555"/>
    <w:rsid w:val="004116E4"/>
    <w:rsid w:val="004150E9"/>
    <w:rsid w:val="00417AE9"/>
    <w:rsid w:val="00422323"/>
    <w:rsid w:val="00423B0B"/>
    <w:rsid w:val="00424342"/>
    <w:rsid w:val="00431944"/>
    <w:rsid w:val="00431C42"/>
    <w:rsid w:val="004448AE"/>
    <w:rsid w:val="0044505D"/>
    <w:rsid w:val="004455C2"/>
    <w:rsid w:val="00450ACE"/>
    <w:rsid w:val="0045302A"/>
    <w:rsid w:val="004571F4"/>
    <w:rsid w:val="00461989"/>
    <w:rsid w:val="004708FD"/>
    <w:rsid w:val="00480A36"/>
    <w:rsid w:val="00490E26"/>
    <w:rsid w:val="00497736"/>
    <w:rsid w:val="004A3977"/>
    <w:rsid w:val="004A5158"/>
    <w:rsid w:val="004B1A81"/>
    <w:rsid w:val="004B7147"/>
    <w:rsid w:val="004B7ED8"/>
    <w:rsid w:val="004C0105"/>
    <w:rsid w:val="004C5CC9"/>
    <w:rsid w:val="004C784C"/>
    <w:rsid w:val="004D7D6F"/>
    <w:rsid w:val="004E0609"/>
    <w:rsid w:val="004E16C7"/>
    <w:rsid w:val="004E19CF"/>
    <w:rsid w:val="004E1F3E"/>
    <w:rsid w:val="004E3579"/>
    <w:rsid w:val="004F26C9"/>
    <w:rsid w:val="004F4F7A"/>
    <w:rsid w:val="005052B6"/>
    <w:rsid w:val="00507B75"/>
    <w:rsid w:val="00510862"/>
    <w:rsid w:val="0051428A"/>
    <w:rsid w:val="005166D6"/>
    <w:rsid w:val="00520DB7"/>
    <w:rsid w:val="005239BA"/>
    <w:rsid w:val="00525400"/>
    <w:rsid w:val="005267DC"/>
    <w:rsid w:val="00531D19"/>
    <w:rsid w:val="0053243A"/>
    <w:rsid w:val="0053373F"/>
    <w:rsid w:val="00541276"/>
    <w:rsid w:val="0054499A"/>
    <w:rsid w:val="00544C53"/>
    <w:rsid w:val="0054543B"/>
    <w:rsid w:val="00546CEA"/>
    <w:rsid w:val="0055126D"/>
    <w:rsid w:val="00551B9E"/>
    <w:rsid w:val="00563405"/>
    <w:rsid w:val="00570CF3"/>
    <w:rsid w:val="00575BB4"/>
    <w:rsid w:val="00576BA8"/>
    <w:rsid w:val="00577591"/>
    <w:rsid w:val="005955F5"/>
    <w:rsid w:val="005A09E8"/>
    <w:rsid w:val="005A764F"/>
    <w:rsid w:val="005B6D26"/>
    <w:rsid w:val="005E494C"/>
    <w:rsid w:val="005E7676"/>
    <w:rsid w:val="005E7B8A"/>
    <w:rsid w:val="005F1F52"/>
    <w:rsid w:val="005F308B"/>
    <w:rsid w:val="005F7848"/>
    <w:rsid w:val="006001B8"/>
    <w:rsid w:val="00600853"/>
    <w:rsid w:val="00601590"/>
    <w:rsid w:val="00601C03"/>
    <w:rsid w:val="00603B5E"/>
    <w:rsid w:val="006178A8"/>
    <w:rsid w:val="00633C38"/>
    <w:rsid w:val="00634718"/>
    <w:rsid w:val="006400D2"/>
    <w:rsid w:val="00640631"/>
    <w:rsid w:val="00640CB9"/>
    <w:rsid w:val="00642250"/>
    <w:rsid w:val="00645682"/>
    <w:rsid w:val="00651086"/>
    <w:rsid w:val="00655849"/>
    <w:rsid w:val="00655DBB"/>
    <w:rsid w:val="00657712"/>
    <w:rsid w:val="006637B0"/>
    <w:rsid w:val="0066646B"/>
    <w:rsid w:val="00671234"/>
    <w:rsid w:val="00681159"/>
    <w:rsid w:val="00682289"/>
    <w:rsid w:val="006846DA"/>
    <w:rsid w:val="006B3404"/>
    <w:rsid w:val="006D11C3"/>
    <w:rsid w:val="006D4CCC"/>
    <w:rsid w:val="006E1E39"/>
    <w:rsid w:val="006E2340"/>
    <w:rsid w:val="006E7428"/>
    <w:rsid w:val="006F2D53"/>
    <w:rsid w:val="006F4786"/>
    <w:rsid w:val="006F4D44"/>
    <w:rsid w:val="00712FB9"/>
    <w:rsid w:val="00713039"/>
    <w:rsid w:val="0072188B"/>
    <w:rsid w:val="0072367F"/>
    <w:rsid w:val="00723F1D"/>
    <w:rsid w:val="007249A9"/>
    <w:rsid w:val="00725FAB"/>
    <w:rsid w:val="00744999"/>
    <w:rsid w:val="00745AB7"/>
    <w:rsid w:val="007502CA"/>
    <w:rsid w:val="00751E92"/>
    <w:rsid w:val="00752875"/>
    <w:rsid w:val="00765884"/>
    <w:rsid w:val="00776E1E"/>
    <w:rsid w:val="00783A01"/>
    <w:rsid w:val="007844B1"/>
    <w:rsid w:val="007851E5"/>
    <w:rsid w:val="00795965"/>
    <w:rsid w:val="00795B23"/>
    <w:rsid w:val="00797837"/>
    <w:rsid w:val="007A19A7"/>
    <w:rsid w:val="007A1C03"/>
    <w:rsid w:val="007A435D"/>
    <w:rsid w:val="007A7B58"/>
    <w:rsid w:val="007C3BA9"/>
    <w:rsid w:val="007C4980"/>
    <w:rsid w:val="007C532A"/>
    <w:rsid w:val="007C536E"/>
    <w:rsid w:val="007D0020"/>
    <w:rsid w:val="007D37D1"/>
    <w:rsid w:val="007E0730"/>
    <w:rsid w:val="007E1083"/>
    <w:rsid w:val="007E62F9"/>
    <w:rsid w:val="00801365"/>
    <w:rsid w:val="0081441B"/>
    <w:rsid w:val="008165A2"/>
    <w:rsid w:val="00822B64"/>
    <w:rsid w:val="00830AF7"/>
    <w:rsid w:val="00831AC4"/>
    <w:rsid w:val="00837111"/>
    <w:rsid w:val="00844194"/>
    <w:rsid w:val="00844599"/>
    <w:rsid w:val="00854100"/>
    <w:rsid w:val="00854402"/>
    <w:rsid w:val="008649E2"/>
    <w:rsid w:val="008664CD"/>
    <w:rsid w:val="0087074D"/>
    <w:rsid w:val="00872137"/>
    <w:rsid w:val="00872ED0"/>
    <w:rsid w:val="00874F81"/>
    <w:rsid w:val="00876E1E"/>
    <w:rsid w:val="008834BB"/>
    <w:rsid w:val="00884016"/>
    <w:rsid w:val="00895F1E"/>
    <w:rsid w:val="00896E39"/>
    <w:rsid w:val="008A370C"/>
    <w:rsid w:val="008A44A3"/>
    <w:rsid w:val="008A5627"/>
    <w:rsid w:val="008A7A6F"/>
    <w:rsid w:val="008B25E8"/>
    <w:rsid w:val="008B67DC"/>
    <w:rsid w:val="008B6B54"/>
    <w:rsid w:val="008B6D7F"/>
    <w:rsid w:val="008B76F3"/>
    <w:rsid w:val="008C4D75"/>
    <w:rsid w:val="008C5941"/>
    <w:rsid w:val="008D082E"/>
    <w:rsid w:val="008D1CED"/>
    <w:rsid w:val="008D3382"/>
    <w:rsid w:val="008E15AC"/>
    <w:rsid w:val="008E23C7"/>
    <w:rsid w:val="008F3F31"/>
    <w:rsid w:val="008F4409"/>
    <w:rsid w:val="008F759A"/>
    <w:rsid w:val="0090179D"/>
    <w:rsid w:val="00902748"/>
    <w:rsid w:val="00907AAD"/>
    <w:rsid w:val="009300FE"/>
    <w:rsid w:val="00931151"/>
    <w:rsid w:val="0094096A"/>
    <w:rsid w:val="00944851"/>
    <w:rsid w:val="009548F2"/>
    <w:rsid w:val="00960FC7"/>
    <w:rsid w:val="009616B8"/>
    <w:rsid w:val="0097430C"/>
    <w:rsid w:val="00976215"/>
    <w:rsid w:val="00976A43"/>
    <w:rsid w:val="00984C23"/>
    <w:rsid w:val="00990958"/>
    <w:rsid w:val="009922CC"/>
    <w:rsid w:val="00995988"/>
    <w:rsid w:val="009B14A7"/>
    <w:rsid w:val="009B5AA3"/>
    <w:rsid w:val="009C08F6"/>
    <w:rsid w:val="009D530D"/>
    <w:rsid w:val="009D5C92"/>
    <w:rsid w:val="009D7E91"/>
    <w:rsid w:val="009E0198"/>
    <w:rsid w:val="009E0B6B"/>
    <w:rsid w:val="009E3B75"/>
    <w:rsid w:val="009E4B5E"/>
    <w:rsid w:val="009F54BD"/>
    <w:rsid w:val="00A1595E"/>
    <w:rsid w:val="00A20EDE"/>
    <w:rsid w:val="00A27CCF"/>
    <w:rsid w:val="00A3116F"/>
    <w:rsid w:val="00A338E9"/>
    <w:rsid w:val="00A37DDE"/>
    <w:rsid w:val="00A503CC"/>
    <w:rsid w:val="00A521C5"/>
    <w:rsid w:val="00A529A3"/>
    <w:rsid w:val="00A54B87"/>
    <w:rsid w:val="00A5719A"/>
    <w:rsid w:val="00A714D1"/>
    <w:rsid w:val="00A849E0"/>
    <w:rsid w:val="00A91EE7"/>
    <w:rsid w:val="00A94515"/>
    <w:rsid w:val="00A9657D"/>
    <w:rsid w:val="00AA165D"/>
    <w:rsid w:val="00AA3501"/>
    <w:rsid w:val="00AA4C72"/>
    <w:rsid w:val="00AA5C95"/>
    <w:rsid w:val="00AA68B2"/>
    <w:rsid w:val="00AD1F0E"/>
    <w:rsid w:val="00AD2A18"/>
    <w:rsid w:val="00AD3EA3"/>
    <w:rsid w:val="00AD4A62"/>
    <w:rsid w:val="00AF511B"/>
    <w:rsid w:val="00AF6A33"/>
    <w:rsid w:val="00B073FC"/>
    <w:rsid w:val="00B14192"/>
    <w:rsid w:val="00B16E37"/>
    <w:rsid w:val="00B2701E"/>
    <w:rsid w:val="00B33352"/>
    <w:rsid w:val="00B340EA"/>
    <w:rsid w:val="00B349FC"/>
    <w:rsid w:val="00B369BA"/>
    <w:rsid w:val="00B36FA4"/>
    <w:rsid w:val="00B45A55"/>
    <w:rsid w:val="00B518C0"/>
    <w:rsid w:val="00B51F1B"/>
    <w:rsid w:val="00B533C4"/>
    <w:rsid w:val="00B54F2A"/>
    <w:rsid w:val="00B60FDA"/>
    <w:rsid w:val="00B612AC"/>
    <w:rsid w:val="00B6588D"/>
    <w:rsid w:val="00B7692B"/>
    <w:rsid w:val="00B80B73"/>
    <w:rsid w:val="00B80F9E"/>
    <w:rsid w:val="00B84C4F"/>
    <w:rsid w:val="00B861E2"/>
    <w:rsid w:val="00B86539"/>
    <w:rsid w:val="00B91F27"/>
    <w:rsid w:val="00B95536"/>
    <w:rsid w:val="00B97388"/>
    <w:rsid w:val="00B97408"/>
    <w:rsid w:val="00BA017E"/>
    <w:rsid w:val="00BB7122"/>
    <w:rsid w:val="00BC5DC7"/>
    <w:rsid w:val="00BD71BB"/>
    <w:rsid w:val="00BE0A11"/>
    <w:rsid w:val="00BE6717"/>
    <w:rsid w:val="00BF75EE"/>
    <w:rsid w:val="00C063B6"/>
    <w:rsid w:val="00C13CF0"/>
    <w:rsid w:val="00C212E2"/>
    <w:rsid w:val="00C2365D"/>
    <w:rsid w:val="00C24316"/>
    <w:rsid w:val="00C3032D"/>
    <w:rsid w:val="00C321C2"/>
    <w:rsid w:val="00C3527C"/>
    <w:rsid w:val="00C374A0"/>
    <w:rsid w:val="00C37BC9"/>
    <w:rsid w:val="00C41EE4"/>
    <w:rsid w:val="00C47785"/>
    <w:rsid w:val="00C677A0"/>
    <w:rsid w:val="00C72319"/>
    <w:rsid w:val="00C7537F"/>
    <w:rsid w:val="00C772DA"/>
    <w:rsid w:val="00C775A7"/>
    <w:rsid w:val="00C83407"/>
    <w:rsid w:val="00C95CAC"/>
    <w:rsid w:val="00C96E76"/>
    <w:rsid w:val="00CA3F9A"/>
    <w:rsid w:val="00CA5DCA"/>
    <w:rsid w:val="00CC6EFA"/>
    <w:rsid w:val="00CD6C7E"/>
    <w:rsid w:val="00CE640E"/>
    <w:rsid w:val="00CE77CA"/>
    <w:rsid w:val="00D032F2"/>
    <w:rsid w:val="00D11532"/>
    <w:rsid w:val="00D11A94"/>
    <w:rsid w:val="00D1605D"/>
    <w:rsid w:val="00D20B3C"/>
    <w:rsid w:val="00D225FC"/>
    <w:rsid w:val="00D4180D"/>
    <w:rsid w:val="00D41DEA"/>
    <w:rsid w:val="00D42867"/>
    <w:rsid w:val="00D5122B"/>
    <w:rsid w:val="00D52AAF"/>
    <w:rsid w:val="00D67AAC"/>
    <w:rsid w:val="00D74D91"/>
    <w:rsid w:val="00D77BE5"/>
    <w:rsid w:val="00D77DA2"/>
    <w:rsid w:val="00D809A1"/>
    <w:rsid w:val="00D8355D"/>
    <w:rsid w:val="00D83776"/>
    <w:rsid w:val="00D862EF"/>
    <w:rsid w:val="00D87C9D"/>
    <w:rsid w:val="00D9012E"/>
    <w:rsid w:val="00D94434"/>
    <w:rsid w:val="00DA0AE7"/>
    <w:rsid w:val="00DA1919"/>
    <w:rsid w:val="00DA2004"/>
    <w:rsid w:val="00DA32E4"/>
    <w:rsid w:val="00DA3831"/>
    <w:rsid w:val="00DB1470"/>
    <w:rsid w:val="00DB3342"/>
    <w:rsid w:val="00DB76D2"/>
    <w:rsid w:val="00DC01F2"/>
    <w:rsid w:val="00DC0FDC"/>
    <w:rsid w:val="00DC1149"/>
    <w:rsid w:val="00DC2152"/>
    <w:rsid w:val="00DC52B5"/>
    <w:rsid w:val="00DC64CB"/>
    <w:rsid w:val="00DD5F67"/>
    <w:rsid w:val="00DE1135"/>
    <w:rsid w:val="00DE12AE"/>
    <w:rsid w:val="00DE1E90"/>
    <w:rsid w:val="00DE201C"/>
    <w:rsid w:val="00DE2531"/>
    <w:rsid w:val="00DE7B5C"/>
    <w:rsid w:val="00DF1A09"/>
    <w:rsid w:val="00E02E7E"/>
    <w:rsid w:val="00E124D8"/>
    <w:rsid w:val="00E135DF"/>
    <w:rsid w:val="00E14C7C"/>
    <w:rsid w:val="00E169A1"/>
    <w:rsid w:val="00E16CFA"/>
    <w:rsid w:val="00E20792"/>
    <w:rsid w:val="00E246C2"/>
    <w:rsid w:val="00E30969"/>
    <w:rsid w:val="00E4213E"/>
    <w:rsid w:val="00E45BCA"/>
    <w:rsid w:val="00E47078"/>
    <w:rsid w:val="00E56C99"/>
    <w:rsid w:val="00E6558E"/>
    <w:rsid w:val="00E717BB"/>
    <w:rsid w:val="00E72356"/>
    <w:rsid w:val="00E72D5B"/>
    <w:rsid w:val="00E77F96"/>
    <w:rsid w:val="00E82B30"/>
    <w:rsid w:val="00E85F79"/>
    <w:rsid w:val="00E864B5"/>
    <w:rsid w:val="00E867B7"/>
    <w:rsid w:val="00E97AAE"/>
    <w:rsid w:val="00EA3358"/>
    <w:rsid w:val="00EB2D08"/>
    <w:rsid w:val="00EB5C6B"/>
    <w:rsid w:val="00EC3BC1"/>
    <w:rsid w:val="00ED437F"/>
    <w:rsid w:val="00EE2EF6"/>
    <w:rsid w:val="00EF1D27"/>
    <w:rsid w:val="00F021D9"/>
    <w:rsid w:val="00F050B3"/>
    <w:rsid w:val="00F10615"/>
    <w:rsid w:val="00F113FA"/>
    <w:rsid w:val="00F13B05"/>
    <w:rsid w:val="00F14B05"/>
    <w:rsid w:val="00F173E8"/>
    <w:rsid w:val="00F216F2"/>
    <w:rsid w:val="00F217E3"/>
    <w:rsid w:val="00F23978"/>
    <w:rsid w:val="00F31538"/>
    <w:rsid w:val="00F34B5D"/>
    <w:rsid w:val="00F36AB2"/>
    <w:rsid w:val="00F40E22"/>
    <w:rsid w:val="00F44EAB"/>
    <w:rsid w:val="00F47A2A"/>
    <w:rsid w:val="00F53E9F"/>
    <w:rsid w:val="00F5561E"/>
    <w:rsid w:val="00F6454F"/>
    <w:rsid w:val="00F6570C"/>
    <w:rsid w:val="00F709F3"/>
    <w:rsid w:val="00F712FE"/>
    <w:rsid w:val="00F71ACF"/>
    <w:rsid w:val="00F72A1A"/>
    <w:rsid w:val="00F76B24"/>
    <w:rsid w:val="00F87CC7"/>
    <w:rsid w:val="00F96F70"/>
    <w:rsid w:val="00F973BF"/>
    <w:rsid w:val="00F97618"/>
    <w:rsid w:val="00FA5817"/>
    <w:rsid w:val="00FA5F23"/>
    <w:rsid w:val="00FA77AB"/>
    <w:rsid w:val="00FB15A4"/>
    <w:rsid w:val="00FB1A72"/>
    <w:rsid w:val="00FB37CE"/>
    <w:rsid w:val="00FB3DC9"/>
    <w:rsid w:val="00FB3E31"/>
    <w:rsid w:val="00FC4324"/>
    <w:rsid w:val="00FD03FF"/>
    <w:rsid w:val="00FD7D94"/>
    <w:rsid w:val="00FF3CF8"/>
    <w:rsid w:val="00FF4F96"/>
    <w:rsid w:val="00FF4FCE"/>
    <w:rsid w:val="00FF6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7F"/>
    <w:rPr>
      <w:sz w:val="24"/>
      <w:szCs w:val="24"/>
    </w:rPr>
  </w:style>
  <w:style w:type="paragraph" w:styleId="Heading1">
    <w:name w:val="heading 1"/>
    <w:basedOn w:val="Normal"/>
    <w:next w:val="Normal"/>
    <w:link w:val="Heading1Char"/>
    <w:uiPriority w:val="9"/>
    <w:qFormat/>
    <w:rsid w:val="001E71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F050B3"/>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F050B3"/>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rsid w:val="00F050B3"/>
    <w:pPr>
      <w:keepNext/>
      <w:widowControl w:val="0"/>
      <w:numPr>
        <w:ilvl w:val="3"/>
        <w:numId w:val="7"/>
      </w:numPr>
      <w:spacing w:line="360" w:lineRule="auto"/>
      <w:outlineLvl w:val="3"/>
    </w:pPr>
    <w:rPr>
      <w:rFonts w:eastAsia="Cordia New"/>
      <w:b/>
      <w:snapToGrid w:val="0"/>
      <w:sz w:val="32"/>
      <w:szCs w:val="20"/>
      <w:lang w:eastAsia="th-TH"/>
    </w:rPr>
  </w:style>
  <w:style w:type="paragraph" w:styleId="Heading5">
    <w:name w:val="heading 5"/>
    <w:basedOn w:val="Normal"/>
    <w:next w:val="Normal"/>
    <w:qFormat/>
    <w:rsid w:val="00F050B3"/>
    <w:pPr>
      <w:keepNext/>
      <w:numPr>
        <w:ilvl w:val="4"/>
        <w:numId w:val="7"/>
      </w:numPr>
      <w:jc w:val="center"/>
      <w:outlineLvl w:val="4"/>
    </w:pPr>
    <w:rPr>
      <w:rFonts w:eastAsia="Cordia New"/>
      <w:b/>
      <w:sz w:val="36"/>
      <w:szCs w:val="20"/>
      <w:lang w:eastAsia="th-TH"/>
    </w:rPr>
  </w:style>
  <w:style w:type="paragraph" w:styleId="Heading6">
    <w:name w:val="heading 6"/>
    <w:basedOn w:val="Normal"/>
    <w:next w:val="Normal"/>
    <w:qFormat/>
    <w:rsid w:val="00F050B3"/>
    <w:pPr>
      <w:numPr>
        <w:ilvl w:val="5"/>
        <w:numId w:val="7"/>
      </w:numPr>
      <w:spacing w:before="240" w:after="60"/>
      <w:outlineLvl w:val="5"/>
    </w:pPr>
    <w:rPr>
      <w:b/>
      <w:bCs/>
      <w:sz w:val="22"/>
      <w:szCs w:val="22"/>
    </w:rPr>
  </w:style>
  <w:style w:type="paragraph" w:styleId="Heading7">
    <w:name w:val="heading 7"/>
    <w:basedOn w:val="Normal"/>
    <w:next w:val="Normal"/>
    <w:qFormat/>
    <w:rsid w:val="00F050B3"/>
    <w:pPr>
      <w:numPr>
        <w:ilvl w:val="6"/>
        <w:numId w:val="7"/>
      </w:numPr>
      <w:spacing w:before="240" w:after="60"/>
      <w:outlineLvl w:val="6"/>
    </w:pPr>
  </w:style>
  <w:style w:type="paragraph" w:styleId="Heading8">
    <w:name w:val="heading 8"/>
    <w:basedOn w:val="Normal"/>
    <w:next w:val="Normal"/>
    <w:qFormat/>
    <w:rsid w:val="00F050B3"/>
    <w:pPr>
      <w:numPr>
        <w:ilvl w:val="7"/>
        <w:numId w:val="7"/>
      </w:numPr>
      <w:spacing w:before="240" w:after="60"/>
      <w:outlineLvl w:val="7"/>
    </w:pPr>
    <w:rPr>
      <w:i/>
      <w:iCs/>
    </w:rPr>
  </w:style>
  <w:style w:type="paragraph" w:styleId="Heading9">
    <w:name w:val="heading 9"/>
    <w:basedOn w:val="Normal"/>
    <w:next w:val="Normal"/>
    <w:qFormat/>
    <w:rsid w:val="00F050B3"/>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C7537F"/>
    <w:pPr>
      <w:jc w:val="center"/>
    </w:pPr>
    <w:rPr>
      <w:b/>
      <w:sz w:val="36"/>
      <w:szCs w:val="36"/>
    </w:rPr>
  </w:style>
  <w:style w:type="paragraph" w:customStyle="1" w:styleId="FYP-ReportDoctext">
    <w:name w:val="FYP-ReportDoctext"/>
    <w:basedOn w:val="ReportDoctext"/>
    <w:rsid w:val="0029047B"/>
    <w:pPr>
      <w:spacing w:before="120"/>
    </w:pPr>
  </w:style>
  <w:style w:type="paragraph" w:customStyle="1" w:styleId="H1">
    <w:name w:val="H1"/>
    <w:basedOn w:val="Normal"/>
    <w:next w:val="Normal"/>
    <w:link w:val="H1Char"/>
    <w:autoRedefine/>
    <w:rsid w:val="00317787"/>
    <w:pPr>
      <w:numPr>
        <w:numId w:val="6"/>
      </w:numPr>
      <w:tabs>
        <w:tab w:val="clear" w:pos="1142"/>
        <w:tab w:val="num" w:pos="720"/>
      </w:tabs>
      <w:spacing w:before="240" w:after="120"/>
      <w:ind w:left="360" w:hanging="360"/>
      <w:jc w:val="both"/>
      <w:outlineLvl w:val="0"/>
    </w:pPr>
    <w:rPr>
      <w:b/>
      <w:sz w:val="32"/>
      <w:szCs w:val="32"/>
    </w:rPr>
  </w:style>
  <w:style w:type="paragraph" w:customStyle="1" w:styleId="MotText">
    <w:name w:val="MotText"/>
    <w:basedOn w:val="Normal"/>
    <w:rsid w:val="00C7537F"/>
    <w:pPr>
      <w:ind w:left="425"/>
      <w:jc w:val="both"/>
    </w:pPr>
    <w:rPr>
      <w:i/>
    </w:rPr>
  </w:style>
  <w:style w:type="paragraph" w:styleId="BodyText">
    <w:name w:val="Body Text"/>
    <w:basedOn w:val="Normal"/>
    <w:rsid w:val="00C7537F"/>
    <w:pPr>
      <w:spacing w:after="120"/>
    </w:pPr>
  </w:style>
  <w:style w:type="paragraph" w:customStyle="1" w:styleId="FYP-Bodytext">
    <w:name w:val="FYP-Bodytext"/>
    <w:basedOn w:val="Normal"/>
    <w:link w:val="FYP-BodytextChar"/>
    <w:autoRedefine/>
    <w:rsid w:val="00424342"/>
    <w:pPr>
      <w:spacing w:line="360" w:lineRule="auto"/>
      <w:ind w:left="720"/>
      <w:jc w:val="both"/>
    </w:pPr>
  </w:style>
  <w:style w:type="paragraph" w:customStyle="1" w:styleId="StyleFYP-StudentNameRollnumber-covername">
    <w:name w:val="Style FYP-StudentName+Rollnumber-covername"/>
    <w:basedOn w:val="StudentNameRoollnumber"/>
    <w:link w:val="StyleFYP-StudentNameRollnumber-covernameChar"/>
    <w:rsid w:val="00744999"/>
    <w:rPr>
      <w:rFonts w:ascii="Arial" w:hAnsi="Arial"/>
    </w:rPr>
  </w:style>
  <w:style w:type="paragraph" w:customStyle="1" w:styleId="BText2">
    <w:name w:val="BText2"/>
    <w:basedOn w:val="FYP-Bodytext"/>
    <w:autoRedefine/>
    <w:rsid w:val="001B531E"/>
    <w:pPr>
      <w:tabs>
        <w:tab w:val="left" w:pos="1008"/>
      </w:tabs>
      <w:ind w:left="907"/>
    </w:pPr>
  </w:style>
  <w:style w:type="character" w:customStyle="1" w:styleId="H2Char">
    <w:name w:val="H2 Char"/>
    <w:rsid w:val="00C7537F"/>
    <w:rPr>
      <w:b/>
      <w:noProof w:val="0"/>
      <w:sz w:val="28"/>
      <w:szCs w:val="28"/>
      <w:lang w:val="en-US" w:eastAsia="en-US" w:bidi="ar-SA"/>
    </w:rPr>
  </w:style>
  <w:style w:type="paragraph" w:customStyle="1" w:styleId="BText3">
    <w:name w:val="BText3"/>
    <w:basedOn w:val="Normal"/>
    <w:autoRedefine/>
    <w:rsid w:val="00D11A94"/>
    <w:pPr>
      <w:spacing w:line="360" w:lineRule="auto"/>
      <w:ind w:left="1584"/>
    </w:pPr>
  </w:style>
  <w:style w:type="paragraph" w:customStyle="1" w:styleId="Numbering">
    <w:name w:val="Numbering"/>
    <w:basedOn w:val="Normal"/>
    <w:rsid w:val="00C7537F"/>
    <w:pPr>
      <w:numPr>
        <w:numId w:val="1"/>
      </w:numPr>
      <w:spacing w:before="120"/>
      <w:ind w:left="782" w:hanging="357"/>
    </w:pPr>
    <w:rPr>
      <w:rFonts w:ascii="Times New Roman Bold" w:hAnsi="Times New Roman Bold"/>
      <w:b/>
    </w:rPr>
  </w:style>
  <w:style w:type="character" w:styleId="Hyperlink">
    <w:name w:val="Hyperlink"/>
    <w:uiPriority w:val="99"/>
    <w:rsid w:val="00C7537F"/>
    <w:rPr>
      <w:color w:val="0000FF"/>
      <w:u w:val="single"/>
    </w:rPr>
  </w:style>
  <w:style w:type="character" w:customStyle="1" w:styleId="StudentNameRoollnumberChar1">
    <w:name w:val="StudentName+Roollnumber Char1"/>
    <w:link w:val="StudentNameRoollnumber"/>
    <w:rsid w:val="00744999"/>
    <w:rPr>
      <w:sz w:val="24"/>
      <w:szCs w:val="24"/>
      <w:lang w:val="en-US" w:eastAsia="en-US" w:bidi="ar-SA"/>
    </w:rPr>
  </w:style>
  <w:style w:type="paragraph" w:customStyle="1" w:styleId="FYP-Appendices-Heading2">
    <w:name w:val="FYP-Appendices-Heading2"/>
    <w:basedOn w:val="H1"/>
    <w:autoRedefine/>
    <w:rsid w:val="00B97408"/>
    <w:pPr>
      <w:numPr>
        <w:numId w:val="0"/>
      </w:numPr>
      <w:tabs>
        <w:tab w:val="left" w:pos="720"/>
      </w:tabs>
      <w:spacing w:before="120"/>
    </w:pPr>
    <w:rPr>
      <w:rFonts w:ascii="Times New Roman Bold" w:hAnsi="Times New Roman Bold"/>
      <w:sz w:val="28"/>
      <w:szCs w:val="28"/>
    </w:rPr>
  </w:style>
  <w:style w:type="character" w:customStyle="1" w:styleId="BtextChar">
    <w:name w:val="Btext Char"/>
    <w:rsid w:val="00C7537F"/>
    <w:rPr>
      <w:noProof w:val="0"/>
      <w:sz w:val="24"/>
      <w:szCs w:val="24"/>
      <w:lang w:val="en-US" w:eastAsia="en-US" w:bidi="ar-SA"/>
    </w:rPr>
  </w:style>
  <w:style w:type="character" w:customStyle="1" w:styleId="BText2Char">
    <w:name w:val="BText2 Char"/>
    <w:basedOn w:val="BtextChar"/>
    <w:rsid w:val="00C7537F"/>
  </w:style>
  <w:style w:type="paragraph" w:customStyle="1" w:styleId="StyleNumberingCenteredLeft0cmFirstline0cm">
    <w:name w:val="Style Numbering + Centered Left:  0 cm First line:  0 cm"/>
    <w:basedOn w:val="Numbering"/>
    <w:rsid w:val="00C7537F"/>
    <w:pPr>
      <w:numPr>
        <w:numId w:val="0"/>
      </w:numPr>
      <w:spacing w:before="0"/>
      <w:jc w:val="center"/>
    </w:pPr>
    <w:rPr>
      <w:bCs/>
      <w:szCs w:val="20"/>
    </w:rPr>
  </w:style>
  <w:style w:type="paragraph" w:styleId="FootnoteText">
    <w:name w:val="footnote text"/>
    <w:basedOn w:val="Normal"/>
    <w:semiHidden/>
    <w:rsid w:val="00C7537F"/>
    <w:rPr>
      <w:rFonts w:eastAsia="Cordia New"/>
      <w:sz w:val="28"/>
      <w:szCs w:val="20"/>
      <w:lang w:eastAsia="th-TH"/>
    </w:rPr>
  </w:style>
  <w:style w:type="paragraph" w:customStyle="1" w:styleId="FYP-DegreeNameandBatch-coverheading">
    <w:name w:val="FYP-DegreeNameandBatch-coverheading"/>
    <w:basedOn w:val="Subtitle"/>
    <w:next w:val="Normal"/>
    <w:rsid w:val="00C7537F"/>
    <w:pPr>
      <w:spacing w:before="240"/>
    </w:pPr>
    <w:rPr>
      <w:b/>
      <w:sz w:val="28"/>
      <w:szCs w:val="28"/>
    </w:rPr>
  </w:style>
  <w:style w:type="paragraph" w:customStyle="1" w:styleId="FYPReport-coverheading">
    <w:name w:val="FYPReport-coverheading"/>
    <w:basedOn w:val="Title"/>
    <w:next w:val="Title1"/>
    <w:rsid w:val="00C7537F"/>
    <w:rPr>
      <w:b w:val="0"/>
      <w:sz w:val="28"/>
      <w:szCs w:val="28"/>
    </w:rPr>
  </w:style>
  <w:style w:type="paragraph" w:styleId="Title">
    <w:name w:val="Title"/>
    <w:basedOn w:val="Normal"/>
    <w:qFormat/>
    <w:rsid w:val="00C7537F"/>
    <w:pPr>
      <w:spacing w:before="240" w:after="60"/>
      <w:jc w:val="center"/>
      <w:outlineLvl w:val="0"/>
    </w:pPr>
    <w:rPr>
      <w:rFonts w:ascii="Arial" w:hAnsi="Arial" w:cs="Arial"/>
      <w:b/>
      <w:bCs/>
      <w:kern w:val="28"/>
      <w:sz w:val="32"/>
      <w:szCs w:val="32"/>
    </w:rPr>
  </w:style>
  <w:style w:type="paragraph" w:customStyle="1" w:styleId="FYP-TileOfFYP-coverheading">
    <w:name w:val="FYP-TileOfFYP-coverheading"/>
    <w:basedOn w:val="Title1"/>
    <w:next w:val="Subtitle"/>
    <w:rsid w:val="00C7537F"/>
    <w:rPr>
      <w:rFonts w:ascii="Times New Roman Bold" w:hAnsi="Times New Roman Bold"/>
      <w:b w:val="0"/>
      <w:caps/>
      <w:sz w:val="44"/>
      <w:szCs w:val="44"/>
    </w:rPr>
  </w:style>
  <w:style w:type="paragraph" w:styleId="Subtitle">
    <w:name w:val="Subtitle"/>
    <w:basedOn w:val="Normal"/>
    <w:qFormat/>
    <w:rsid w:val="00C7537F"/>
    <w:pPr>
      <w:spacing w:after="60"/>
      <w:jc w:val="center"/>
      <w:outlineLvl w:val="1"/>
    </w:pPr>
    <w:rPr>
      <w:rFonts w:ascii="Arial" w:hAnsi="Arial" w:cs="Arial"/>
    </w:rPr>
  </w:style>
  <w:style w:type="paragraph" w:customStyle="1" w:styleId="FYP-InternalAdvisor-coverheading">
    <w:name w:val="FYP-InternalAdvisor-coverheading"/>
    <w:basedOn w:val="Subtitle"/>
    <w:next w:val="Normal"/>
    <w:rsid w:val="00C7537F"/>
    <w:pPr>
      <w:spacing w:before="720"/>
    </w:pPr>
    <w:rPr>
      <w:b/>
      <w:sz w:val="28"/>
      <w:szCs w:val="28"/>
    </w:rPr>
  </w:style>
  <w:style w:type="character" w:customStyle="1" w:styleId="StyleFYP-StudentNameRollnumber-covernameChar">
    <w:name w:val="Style FYP-StudentName+Rollnumber-covername Char"/>
    <w:link w:val="StyleFYP-StudentNameRollnumber-covername"/>
    <w:rsid w:val="00744999"/>
    <w:rPr>
      <w:rFonts w:ascii="Arial" w:hAnsi="Arial"/>
      <w:sz w:val="24"/>
      <w:szCs w:val="24"/>
      <w:lang w:val="en-US" w:eastAsia="en-US" w:bidi="ar-SA"/>
    </w:rPr>
  </w:style>
  <w:style w:type="paragraph" w:customStyle="1" w:styleId="FYP-AdvisorSignature-covername">
    <w:name w:val="FYP-AdvisorSignature-covername"/>
    <w:basedOn w:val="Normal"/>
    <w:next w:val="Normal"/>
    <w:rsid w:val="008649E2"/>
    <w:pPr>
      <w:spacing w:before="120" w:after="120"/>
      <w:jc w:val="center"/>
    </w:pPr>
    <w:rPr>
      <w:rFonts w:ascii="Arial" w:hAnsi="Arial" w:cs="Arial"/>
    </w:rPr>
  </w:style>
  <w:style w:type="paragraph" w:customStyle="1" w:styleId="FYP-Submittedby-coverheading">
    <w:name w:val="FYP-Submittedby-coverheading"/>
    <w:basedOn w:val="Subtitle"/>
    <w:next w:val="Normal"/>
    <w:rsid w:val="00450ACE"/>
    <w:pPr>
      <w:spacing w:before="480"/>
      <w:jc w:val="left"/>
    </w:pPr>
    <w:rPr>
      <w:b/>
      <w:sz w:val="28"/>
      <w:szCs w:val="28"/>
    </w:rPr>
  </w:style>
  <w:style w:type="paragraph" w:customStyle="1" w:styleId="StudentNameRoollnumber">
    <w:name w:val="StudentName+Roollnumber"/>
    <w:basedOn w:val="Normal"/>
    <w:link w:val="StudentNameRoollnumberChar1"/>
    <w:rsid w:val="008649E2"/>
    <w:pPr>
      <w:spacing w:before="120" w:after="120"/>
      <w:jc w:val="center"/>
    </w:pPr>
  </w:style>
  <w:style w:type="paragraph" w:customStyle="1" w:styleId="FYP-Footer">
    <w:name w:val="FYP-Footer"/>
    <w:basedOn w:val="StyleFYP-StudentNameRollnumber-covername"/>
    <w:rsid w:val="00744999"/>
  </w:style>
  <w:style w:type="paragraph" w:customStyle="1" w:styleId="FYP-DepartmentName-coverfooter">
    <w:name w:val="FYP-DepartmentName-coverfooter"/>
    <w:basedOn w:val="Normal"/>
    <w:rsid w:val="008649E2"/>
    <w:pPr>
      <w:spacing w:before="1440"/>
      <w:jc w:val="center"/>
    </w:pPr>
    <w:rPr>
      <w:rFonts w:ascii="Arial" w:hAnsi="Arial" w:cs="Arial"/>
      <w:b/>
    </w:rPr>
  </w:style>
  <w:style w:type="paragraph" w:customStyle="1" w:styleId="FYP-UniversityName-coverFooter">
    <w:name w:val="FYP-UniversityName-coverFooter"/>
    <w:basedOn w:val="Normal"/>
    <w:rsid w:val="008649E2"/>
    <w:pPr>
      <w:jc w:val="center"/>
    </w:pPr>
    <w:rPr>
      <w:rFonts w:ascii="Arial" w:hAnsi="Arial" w:cs="Arial"/>
      <w:b/>
    </w:rPr>
  </w:style>
  <w:style w:type="paragraph" w:customStyle="1" w:styleId="SubmissionYear">
    <w:name w:val="SubmissionYear"/>
    <w:basedOn w:val="FYP-UniversityName-coverFooter"/>
    <w:rsid w:val="00C7537F"/>
    <w:pPr>
      <w:spacing w:before="720"/>
    </w:pPr>
  </w:style>
  <w:style w:type="paragraph" w:customStyle="1" w:styleId="me">
    <w:name w:val="me"/>
    <w:basedOn w:val="Normal"/>
    <w:rsid w:val="00C7537F"/>
    <w:pPr>
      <w:numPr>
        <w:numId w:val="5"/>
      </w:numPr>
    </w:pPr>
    <w:rPr>
      <w:sz w:val="20"/>
    </w:rPr>
  </w:style>
  <w:style w:type="paragraph" w:styleId="NormalWeb">
    <w:name w:val="Normal (Web)"/>
    <w:basedOn w:val="Normal"/>
    <w:rsid w:val="00C7537F"/>
    <w:pPr>
      <w:spacing w:before="100" w:beforeAutospacing="1" w:after="100" w:afterAutospacing="1"/>
    </w:pPr>
    <w:rPr>
      <w:rFonts w:eastAsia="Batang"/>
      <w:lang w:eastAsia="ko-KR"/>
    </w:rPr>
  </w:style>
  <w:style w:type="paragraph" w:customStyle="1" w:styleId="FYP-StudentNameRollnumber-intro">
    <w:name w:val="FYP-StudentName+Rollnumber-intro"/>
    <w:basedOn w:val="StudentNameRoollnumber"/>
    <w:rsid w:val="00744999"/>
    <w:pPr>
      <w:jc w:val="left"/>
    </w:pPr>
    <w:rPr>
      <w:szCs w:val="20"/>
    </w:rPr>
  </w:style>
  <w:style w:type="paragraph" w:customStyle="1" w:styleId="FYP-Heading2">
    <w:name w:val="FYP-Heading2"/>
    <w:autoRedefine/>
    <w:rsid w:val="00F050B3"/>
    <w:pPr>
      <w:numPr>
        <w:numId w:val="7"/>
      </w:numPr>
    </w:pPr>
    <w:rPr>
      <w:rFonts w:ascii="Times New Roman Bold" w:hAnsi="Times New Roman Bold"/>
      <w:b/>
      <w:sz w:val="32"/>
      <w:szCs w:val="28"/>
    </w:rPr>
  </w:style>
  <w:style w:type="paragraph" w:customStyle="1" w:styleId="FYPHeading2">
    <w:name w:val="FYP_Heading2"/>
    <w:link w:val="FYPHeading2Char"/>
    <w:autoRedefine/>
    <w:rsid w:val="004A3977"/>
    <w:pPr>
      <w:tabs>
        <w:tab w:val="left" w:pos="720"/>
      </w:tabs>
      <w:spacing w:before="120"/>
      <w:ind w:left="748"/>
      <w:jc w:val="both"/>
    </w:pPr>
    <w:rPr>
      <w:b/>
      <w:bCs/>
      <w:sz w:val="28"/>
    </w:rPr>
  </w:style>
  <w:style w:type="paragraph" w:customStyle="1" w:styleId="StyleH114ptBefore6pt1">
    <w:name w:val="Style H1 + 14 pt Before:  6 pt1"/>
    <w:basedOn w:val="H1"/>
    <w:autoRedefine/>
    <w:rsid w:val="00DD5F67"/>
    <w:pPr>
      <w:numPr>
        <w:numId w:val="0"/>
      </w:numPr>
      <w:tabs>
        <w:tab w:val="left" w:pos="1008"/>
      </w:tabs>
      <w:spacing w:before="120"/>
      <w:ind w:left="851"/>
    </w:pPr>
    <w:rPr>
      <w:bCs/>
      <w:sz w:val="28"/>
      <w:szCs w:val="20"/>
    </w:rPr>
  </w:style>
  <w:style w:type="paragraph" w:customStyle="1" w:styleId="Timechart">
    <w:name w:val="Timechart"/>
    <w:basedOn w:val="Normal"/>
    <w:rsid w:val="008649E2"/>
    <w:pPr>
      <w:spacing w:before="120" w:after="120"/>
      <w:ind w:left="864"/>
      <w:jc w:val="both"/>
    </w:pPr>
    <w:rPr>
      <w:rFonts w:ascii="Arial" w:hAnsi="Arial" w:cs="Arial"/>
      <w:b/>
      <w:bCs/>
      <w:szCs w:val="28"/>
    </w:rPr>
  </w:style>
  <w:style w:type="paragraph" w:customStyle="1" w:styleId="StyleTimechartNotBold">
    <w:name w:val="Style Timechart + Not Bold"/>
    <w:basedOn w:val="Timechart"/>
    <w:rsid w:val="00C7537F"/>
    <w:rPr>
      <w:bCs w:val="0"/>
      <w:sz w:val="28"/>
    </w:rPr>
  </w:style>
  <w:style w:type="paragraph" w:customStyle="1" w:styleId="Style1">
    <w:name w:val="Style1"/>
    <w:basedOn w:val="Normal"/>
    <w:rsid w:val="008649E2"/>
    <w:pPr>
      <w:spacing w:before="120" w:after="120"/>
      <w:ind w:left="864"/>
      <w:jc w:val="both"/>
    </w:pPr>
    <w:rPr>
      <w:rFonts w:ascii="Arial" w:hAnsi="Arial" w:cs="Arial"/>
      <w:bCs/>
      <w:sz w:val="28"/>
      <w:szCs w:val="28"/>
    </w:rPr>
  </w:style>
  <w:style w:type="paragraph" w:customStyle="1" w:styleId="ReportDoctext">
    <w:name w:val="ReportDoctext"/>
    <w:basedOn w:val="Normal"/>
    <w:rsid w:val="00C7537F"/>
    <w:pPr>
      <w:spacing w:line="360" w:lineRule="auto"/>
      <w:jc w:val="both"/>
    </w:pPr>
    <w:rPr>
      <w:rFonts w:ascii="Arial" w:hAnsi="Arial"/>
      <w:szCs w:val="20"/>
    </w:rPr>
  </w:style>
  <w:style w:type="character" w:customStyle="1" w:styleId="SnameChar">
    <w:name w:val="Sname Char"/>
    <w:rsid w:val="00C7537F"/>
    <w:rPr>
      <w:noProof w:val="0"/>
      <w:sz w:val="24"/>
      <w:szCs w:val="24"/>
      <w:lang w:val="en-US" w:eastAsia="en-US" w:bidi="ar-SA"/>
    </w:rPr>
  </w:style>
  <w:style w:type="character" w:customStyle="1" w:styleId="StudentNameRoollnumberChar">
    <w:name w:val="StudentName+Roollnumber Char"/>
    <w:basedOn w:val="SnameChar"/>
    <w:rsid w:val="00C7537F"/>
  </w:style>
  <w:style w:type="paragraph" w:customStyle="1" w:styleId="FYP-Certificates">
    <w:name w:val="FYP-Certificates"/>
    <w:basedOn w:val="Normal"/>
    <w:rsid w:val="00C7537F"/>
    <w:pPr>
      <w:pBdr>
        <w:bottom w:val="single" w:sz="4" w:space="1" w:color="auto"/>
      </w:pBdr>
      <w:spacing w:after="60"/>
      <w:outlineLvl w:val="1"/>
    </w:pPr>
    <w:rPr>
      <w:rFonts w:ascii="Arial" w:hAnsi="Arial"/>
      <w:b/>
      <w:bCs/>
      <w:caps/>
      <w:sz w:val="32"/>
      <w:szCs w:val="20"/>
    </w:rPr>
  </w:style>
  <w:style w:type="character" w:customStyle="1" w:styleId="FYP-Certificatetext">
    <w:name w:val="FYP-Certificatetext"/>
    <w:rsid w:val="00C7537F"/>
    <w:rPr>
      <w:rFonts w:ascii="Times New Roman" w:hAnsi="Times New Roman"/>
      <w:iCs/>
      <w:noProof w:val="0"/>
      <w:sz w:val="28"/>
      <w:szCs w:val="24"/>
      <w:lang w:val="en-US" w:eastAsia="en-US" w:bidi="ar-SA"/>
    </w:rPr>
  </w:style>
  <w:style w:type="paragraph" w:customStyle="1" w:styleId="FYP-Heading3">
    <w:name w:val="FYP-Heading3"/>
    <w:basedOn w:val="FYPHeading2"/>
    <w:autoRedefine/>
    <w:rsid w:val="003109BC"/>
    <w:pPr>
      <w:numPr>
        <w:ilvl w:val="2"/>
      </w:numPr>
      <w:ind w:left="1440" w:hanging="144"/>
    </w:pPr>
  </w:style>
  <w:style w:type="paragraph" w:customStyle="1" w:styleId="FYP-Heading4">
    <w:name w:val="FYP-Heading4"/>
    <w:basedOn w:val="FYP-Heading3"/>
    <w:autoRedefine/>
    <w:rsid w:val="00F23978"/>
    <w:pPr>
      <w:numPr>
        <w:ilvl w:val="0"/>
      </w:numPr>
      <w:tabs>
        <w:tab w:val="left" w:pos="1008"/>
      </w:tabs>
      <w:spacing w:line="360" w:lineRule="auto"/>
      <w:ind w:left="1296" w:hanging="144"/>
      <w:jc w:val="left"/>
    </w:pPr>
    <w:rPr>
      <w:bCs w:val="0"/>
      <w:sz w:val="32"/>
    </w:rPr>
  </w:style>
  <w:style w:type="character" w:customStyle="1" w:styleId="SubtitleChar">
    <w:name w:val="Subtitle Char"/>
    <w:rsid w:val="00C7537F"/>
    <w:rPr>
      <w:rFonts w:ascii="Arial" w:hAnsi="Arial" w:cs="Arial"/>
      <w:noProof w:val="0"/>
      <w:sz w:val="24"/>
      <w:szCs w:val="24"/>
      <w:lang w:val="en-US" w:eastAsia="en-US" w:bidi="ar-SA"/>
    </w:rPr>
  </w:style>
  <w:style w:type="paragraph" w:customStyle="1" w:styleId="FYP-Heading41">
    <w:name w:val="FYP-Heading41"/>
    <w:basedOn w:val="FYP-Heading3"/>
    <w:next w:val="FYP-Heading4"/>
    <w:autoRedefine/>
    <w:rsid w:val="00F23978"/>
    <w:pPr>
      <w:numPr>
        <w:ilvl w:val="0"/>
      </w:numPr>
      <w:tabs>
        <w:tab w:val="left" w:pos="1008"/>
        <w:tab w:val="left" w:pos="1152"/>
        <w:tab w:val="num" w:pos="2160"/>
        <w:tab w:val="num" w:pos="3875"/>
      </w:tabs>
      <w:spacing w:line="360" w:lineRule="auto"/>
      <w:ind w:left="2160" w:hanging="864"/>
    </w:pPr>
    <w:rPr>
      <w:bCs w:val="0"/>
    </w:rPr>
  </w:style>
  <w:style w:type="numbering" w:customStyle="1" w:styleId="StyleOutlinenumberedTimesNewRomanBoldBold">
    <w:name w:val="Style Outline numbered Times New Roman Bold Bold"/>
    <w:basedOn w:val="NoList"/>
    <w:rsid w:val="00DD5F67"/>
    <w:pPr>
      <w:numPr>
        <w:numId w:val="33"/>
      </w:numPr>
    </w:pPr>
  </w:style>
  <w:style w:type="paragraph" w:customStyle="1" w:styleId="StyleFYP-Report-CDcoverheading">
    <w:name w:val="Style FYP-Report-CDcoverheading"/>
    <w:basedOn w:val="FYPReport-coverheading"/>
    <w:autoRedefine/>
    <w:rsid w:val="008D3382"/>
    <w:rPr>
      <w:bCs w:val="0"/>
      <w:sz w:val="20"/>
    </w:rPr>
  </w:style>
  <w:style w:type="character" w:customStyle="1" w:styleId="FYP-Appendice-heading1">
    <w:name w:val="FYP-Appendice-heading1"/>
    <w:rsid w:val="00C7537F"/>
    <w:rPr>
      <w:rFonts w:ascii="Times New Roman Bold" w:hAnsi="Times New Roman Bold"/>
      <w:b/>
      <w:bCs/>
      <w:caps/>
    </w:rPr>
  </w:style>
  <w:style w:type="paragraph" w:customStyle="1" w:styleId="FYP-TOC1">
    <w:name w:val="FYP-TOC1"/>
    <w:basedOn w:val="TOC1"/>
    <w:next w:val="TOC2"/>
    <w:autoRedefine/>
    <w:rsid w:val="00C7537F"/>
    <w:pPr>
      <w:spacing w:line="360" w:lineRule="auto"/>
    </w:pPr>
    <w:rPr>
      <w:bCs/>
      <w:szCs w:val="20"/>
    </w:rPr>
  </w:style>
  <w:style w:type="paragraph" w:customStyle="1" w:styleId="FYP-TileOfFYP-CDcoverheading">
    <w:name w:val="FYP-TileOfFYP-CDcoverheading"/>
    <w:basedOn w:val="FYP-TileOfFYP-coverheading"/>
    <w:autoRedefine/>
    <w:rsid w:val="008D3382"/>
    <w:rPr>
      <w:sz w:val="32"/>
    </w:rPr>
  </w:style>
  <w:style w:type="paragraph" w:styleId="TOC1">
    <w:name w:val="toc 1"/>
    <w:basedOn w:val="Normal"/>
    <w:next w:val="Normal"/>
    <w:autoRedefine/>
    <w:uiPriority w:val="39"/>
    <w:qFormat/>
    <w:rsid w:val="00F216F2"/>
    <w:rPr>
      <w:b/>
    </w:rPr>
  </w:style>
  <w:style w:type="paragraph" w:styleId="TOC2">
    <w:name w:val="toc 2"/>
    <w:basedOn w:val="Normal"/>
    <w:next w:val="Normal"/>
    <w:autoRedefine/>
    <w:uiPriority w:val="39"/>
    <w:qFormat/>
    <w:rsid w:val="00C7537F"/>
    <w:pPr>
      <w:ind w:left="240"/>
    </w:pPr>
  </w:style>
  <w:style w:type="paragraph" w:customStyle="1" w:styleId="FYP-TileOfFYP-CDcoverheading1">
    <w:name w:val="FYP-TileOfFYP-CDcoverheading1"/>
    <w:basedOn w:val="FYP-TileOfFYP-coverheading"/>
    <w:autoRedefine/>
    <w:rsid w:val="008D3382"/>
    <w:rPr>
      <w:sz w:val="24"/>
    </w:rPr>
  </w:style>
  <w:style w:type="paragraph" w:customStyle="1" w:styleId="FYP-TOC2">
    <w:name w:val="FYP-TOC2"/>
    <w:basedOn w:val="TOC2"/>
    <w:autoRedefine/>
    <w:rsid w:val="00C13CF0"/>
    <w:pPr>
      <w:numPr>
        <w:ilvl w:val="1"/>
        <w:numId w:val="3"/>
      </w:numPr>
      <w:spacing w:line="360" w:lineRule="auto"/>
    </w:pPr>
  </w:style>
  <w:style w:type="paragraph" w:customStyle="1" w:styleId="StyleLinespacing15lines">
    <w:name w:val="Style Line spacing:  1.5 lines"/>
    <w:basedOn w:val="Normal"/>
    <w:rsid w:val="00C7537F"/>
    <w:pPr>
      <w:spacing w:line="360" w:lineRule="auto"/>
    </w:pPr>
    <w:rPr>
      <w:szCs w:val="20"/>
    </w:rPr>
  </w:style>
  <w:style w:type="paragraph" w:customStyle="1" w:styleId="FYP-TOC3">
    <w:name w:val="FYP-TOC3"/>
    <w:basedOn w:val="TOC3"/>
    <w:link w:val="FYP-TOC3Char"/>
    <w:autoRedefine/>
    <w:rsid w:val="008D1CED"/>
    <w:pPr>
      <w:spacing w:line="360" w:lineRule="auto"/>
    </w:pPr>
    <w:rPr>
      <w:szCs w:val="20"/>
    </w:rPr>
  </w:style>
  <w:style w:type="paragraph" w:customStyle="1" w:styleId="FYP-CertificateOfCompletion">
    <w:name w:val="FYP-CertificateOfCompletion"/>
    <w:basedOn w:val="FYP-Certificates"/>
    <w:rsid w:val="00C7537F"/>
    <w:pPr>
      <w:pBdr>
        <w:bottom w:val="none" w:sz="0" w:space="0" w:color="auto"/>
      </w:pBdr>
      <w:spacing w:before="840" w:after="600"/>
      <w:jc w:val="center"/>
    </w:pPr>
    <w:rPr>
      <w:rFonts w:ascii="Garamond" w:hAnsi="Garamond"/>
    </w:rPr>
  </w:style>
  <w:style w:type="paragraph" w:customStyle="1" w:styleId="CertificateText">
    <w:name w:val="CertificateText"/>
    <w:basedOn w:val="Normal"/>
    <w:rsid w:val="00C7537F"/>
    <w:pPr>
      <w:spacing w:before="360" w:after="840"/>
    </w:pPr>
  </w:style>
  <w:style w:type="paragraph" w:customStyle="1" w:styleId="FYP-ProjectNameinCertificate">
    <w:name w:val="FYP-ProjectNameinCertificate"/>
    <w:basedOn w:val="Normal"/>
    <w:rsid w:val="00C7537F"/>
    <w:pPr>
      <w:jc w:val="center"/>
    </w:pPr>
    <w:rPr>
      <w:rFonts w:ascii="Arial" w:hAnsi="Arial" w:cs="Arial"/>
      <w:b/>
      <w:caps/>
      <w:sz w:val="32"/>
      <w:szCs w:val="28"/>
    </w:rPr>
  </w:style>
  <w:style w:type="paragraph" w:customStyle="1" w:styleId="Style2">
    <w:name w:val="Style2"/>
    <w:basedOn w:val="Normal"/>
    <w:rsid w:val="00C7537F"/>
    <w:rPr>
      <w:b/>
      <w:sz w:val="36"/>
      <w:szCs w:val="36"/>
    </w:rPr>
  </w:style>
  <w:style w:type="paragraph" w:customStyle="1" w:styleId="Style18ptBoldBottomSinglesolidlineAuto05ptLinew">
    <w:name w:val="Style 18 pt Bold Bottom: (Single solid line Auto  0.5 pt Line w..."/>
    <w:basedOn w:val="Normal"/>
    <w:rsid w:val="00C7537F"/>
    <w:rPr>
      <w:b/>
      <w:bCs/>
      <w:sz w:val="36"/>
      <w:szCs w:val="20"/>
    </w:rPr>
  </w:style>
  <w:style w:type="paragraph" w:customStyle="1" w:styleId="FYP-AdvisorSignature-Certificate">
    <w:name w:val="FYP-AdvisorSignature-Certificate"/>
    <w:basedOn w:val="FYP-InternalAdvisor-coverheading"/>
    <w:rsid w:val="00C7537F"/>
    <w:pPr>
      <w:snapToGrid w:val="0"/>
      <w:spacing w:before="0" w:after="0"/>
      <w:jc w:val="left"/>
    </w:pPr>
    <w:rPr>
      <w:b w:val="0"/>
    </w:rPr>
  </w:style>
  <w:style w:type="paragraph" w:customStyle="1" w:styleId="FYP-AdvisorName-Certificate">
    <w:name w:val="FYP-AdvisorName-Certificate"/>
    <w:basedOn w:val="FYP-AdvisorSignature-Certificate"/>
    <w:rsid w:val="00C7537F"/>
    <w:pPr>
      <w:spacing w:before="240"/>
    </w:pPr>
    <w:rPr>
      <w:b/>
    </w:rPr>
  </w:style>
  <w:style w:type="paragraph" w:customStyle="1" w:styleId="Style3">
    <w:name w:val="Style3"/>
    <w:basedOn w:val="Normal"/>
    <w:next w:val="FYPHeading2"/>
    <w:autoRedefine/>
    <w:rsid w:val="008649E2"/>
    <w:pPr>
      <w:spacing w:before="120" w:after="120"/>
      <w:jc w:val="both"/>
    </w:pPr>
    <w:rPr>
      <w:rFonts w:ascii="Times New Roman Bold" w:hAnsi="Times New Roman Bold"/>
      <w:b/>
      <w:bCs/>
      <w:sz w:val="28"/>
      <w:szCs w:val="28"/>
    </w:rPr>
  </w:style>
  <w:style w:type="paragraph" w:customStyle="1" w:styleId="FYP-Advisordesig-covername">
    <w:name w:val="FYP-Advisordesig-covername"/>
    <w:basedOn w:val="FYP-AdvisorSignature-covername"/>
    <w:autoRedefine/>
    <w:rsid w:val="00450ACE"/>
    <w:pPr>
      <w:spacing w:before="0" w:after="0"/>
    </w:pPr>
  </w:style>
  <w:style w:type="character" w:customStyle="1" w:styleId="H1Char">
    <w:name w:val="H1 Char"/>
    <w:link w:val="H1"/>
    <w:rsid w:val="00317787"/>
    <w:rPr>
      <w:b/>
      <w:sz w:val="32"/>
      <w:szCs w:val="32"/>
    </w:rPr>
  </w:style>
  <w:style w:type="character" w:customStyle="1" w:styleId="FYPHeading2Char">
    <w:name w:val="FYP_Heading2 Char"/>
    <w:link w:val="FYPHeading2"/>
    <w:rsid w:val="004A3977"/>
    <w:rPr>
      <w:b/>
      <w:bCs/>
      <w:sz w:val="28"/>
    </w:rPr>
  </w:style>
  <w:style w:type="character" w:customStyle="1" w:styleId="FYP-TOC3Char">
    <w:name w:val="FYP-TOC3 Char"/>
    <w:link w:val="FYP-TOC3"/>
    <w:rsid w:val="008D1CED"/>
    <w:rPr>
      <w:sz w:val="24"/>
      <w:lang w:val="en-US" w:eastAsia="en-US" w:bidi="ar-SA"/>
    </w:rPr>
  </w:style>
  <w:style w:type="paragraph" w:styleId="Header">
    <w:name w:val="header"/>
    <w:basedOn w:val="Normal"/>
    <w:rsid w:val="00353162"/>
    <w:pPr>
      <w:tabs>
        <w:tab w:val="center" w:pos="4320"/>
        <w:tab w:val="right" w:pos="8640"/>
      </w:tabs>
    </w:pPr>
  </w:style>
  <w:style w:type="paragraph" w:styleId="TOC3">
    <w:name w:val="toc 3"/>
    <w:basedOn w:val="Normal"/>
    <w:next w:val="Normal"/>
    <w:autoRedefine/>
    <w:uiPriority w:val="39"/>
    <w:semiHidden/>
    <w:qFormat/>
    <w:rsid w:val="008D1CED"/>
    <w:pPr>
      <w:ind w:left="480"/>
    </w:pPr>
  </w:style>
  <w:style w:type="paragraph" w:styleId="Footer">
    <w:name w:val="footer"/>
    <w:basedOn w:val="Normal"/>
    <w:link w:val="FooterChar"/>
    <w:uiPriority w:val="99"/>
    <w:rsid w:val="00353162"/>
    <w:pPr>
      <w:tabs>
        <w:tab w:val="center" w:pos="4320"/>
        <w:tab w:val="right" w:pos="8640"/>
      </w:tabs>
    </w:pPr>
  </w:style>
  <w:style w:type="paragraph" w:customStyle="1" w:styleId="FYP-Referncetext">
    <w:name w:val="FYP-Referncetext"/>
    <w:basedOn w:val="FYP-Bodytext"/>
    <w:link w:val="FYP-ReferncetextChar"/>
    <w:autoRedefine/>
    <w:rsid w:val="005E494C"/>
    <w:rPr>
      <w:i/>
      <w:iCs/>
    </w:rPr>
  </w:style>
  <w:style w:type="character" w:customStyle="1" w:styleId="FYP-BodytextChar">
    <w:name w:val="FYP-Bodytext Char"/>
    <w:link w:val="FYP-Bodytext"/>
    <w:rsid w:val="00424342"/>
    <w:rPr>
      <w:sz w:val="24"/>
      <w:szCs w:val="24"/>
    </w:rPr>
  </w:style>
  <w:style w:type="character" w:customStyle="1" w:styleId="FYP-ReferncetextChar">
    <w:name w:val="FYP-Referncetext Char"/>
    <w:link w:val="FYP-Referncetext"/>
    <w:rsid w:val="005E494C"/>
    <w:rPr>
      <w:i/>
      <w:iCs/>
      <w:sz w:val="24"/>
      <w:szCs w:val="24"/>
      <w:lang w:val="en-US" w:eastAsia="en-US" w:bidi="ar-SA"/>
    </w:rPr>
  </w:style>
  <w:style w:type="paragraph" w:styleId="HTMLPreformatted">
    <w:name w:val="HTML Preformatted"/>
    <w:basedOn w:val="Normal"/>
    <w:link w:val="HTMLPreformattedChar"/>
    <w:uiPriority w:val="99"/>
    <w:semiHidden/>
    <w:unhideWhenUsed/>
    <w:rsid w:val="00A31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3116F"/>
    <w:rPr>
      <w:rFonts w:ascii="Courier New" w:hAnsi="Courier New" w:cs="Courier New"/>
    </w:rPr>
  </w:style>
  <w:style w:type="table" w:styleId="TableGrid">
    <w:name w:val="Table Grid"/>
    <w:basedOn w:val="TableNormal"/>
    <w:uiPriority w:val="59"/>
    <w:rsid w:val="0093115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576BA8"/>
    <w:pPr>
      <w:spacing w:line="276" w:lineRule="auto"/>
    </w:pPr>
    <w:rPr>
      <w:rFonts w:ascii="Cambria" w:eastAsia="Calibri" w:hAnsi="Cambria"/>
      <w:szCs w:val="22"/>
      <w:lang w:val="en-GB"/>
    </w:rPr>
  </w:style>
  <w:style w:type="paragraph" w:styleId="BalloonText">
    <w:name w:val="Balloon Text"/>
    <w:basedOn w:val="Normal"/>
    <w:link w:val="BalloonTextChar"/>
    <w:uiPriority w:val="99"/>
    <w:semiHidden/>
    <w:unhideWhenUsed/>
    <w:rsid w:val="00872ED0"/>
    <w:rPr>
      <w:rFonts w:ascii="Tahoma" w:hAnsi="Tahoma" w:cs="Tahoma"/>
      <w:sz w:val="16"/>
      <w:szCs w:val="16"/>
    </w:rPr>
  </w:style>
  <w:style w:type="character" w:customStyle="1" w:styleId="BalloonTextChar">
    <w:name w:val="Balloon Text Char"/>
    <w:basedOn w:val="DefaultParagraphFont"/>
    <w:link w:val="BalloonText"/>
    <w:uiPriority w:val="99"/>
    <w:semiHidden/>
    <w:rsid w:val="00872ED0"/>
    <w:rPr>
      <w:rFonts w:ascii="Tahoma" w:hAnsi="Tahoma" w:cs="Tahoma"/>
      <w:sz w:val="16"/>
      <w:szCs w:val="16"/>
    </w:rPr>
  </w:style>
  <w:style w:type="character" w:styleId="Strong">
    <w:name w:val="Strong"/>
    <w:uiPriority w:val="22"/>
    <w:qFormat/>
    <w:rsid w:val="00577591"/>
    <w:rPr>
      <w:b/>
      <w:bCs/>
    </w:rPr>
  </w:style>
  <w:style w:type="paragraph" w:styleId="Caption">
    <w:name w:val="caption"/>
    <w:basedOn w:val="Normal"/>
    <w:next w:val="Normal"/>
    <w:uiPriority w:val="35"/>
    <w:qFormat/>
    <w:rsid w:val="00577591"/>
    <w:pPr>
      <w:spacing w:line="360" w:lineRule="auto"/>
      <w:ind w:firstLine="720"/>
      <w:jc w:val="both"/>
    </w:pPr>
    <w:rPr>
      <w:rFonts w:eastAsia="Batang"/>
      <w:b/>
      <w:bCs/>
      <w:sz w:val="20"/>
      <w:szCs w:val="20"/>
      <w:lang w:eastAsia="ko-KR"/>
    </w:rPr>
  </w:style>
  <w:style w:type="paragraph" w:styleId="ListParagraph">
    <w:name w:val="List Paragraph"/>
    <w:basedOn w:val="Normal"/>
    <w:uiPriority w:val="1"/>
    <w:qFormat/>
    <w:rsid w:val="003A3E7D"/>
    <w:pPr>
      <w:widowControl w:val="0"/>
      <w:autoSpaceDE w:val="0"/>
      <w:autoSpaceDN w:val="0"/>
      <w:ind w:left="840" w:hanging="360"/>
    </w:pPr>
    <w:rPr>
      <w:sz w:val="22"/>
      <w:szCs w:val="22"/>
    </w:rPr>
  </w:style>
  <w:style w:type="character" w:customStyle="1" w:styleId="Heading1Char">
    <w:name w:val="Heading 1 Char"/>
    <w:basedOn w:val="DefaultParagraphFont"/>
    <w:link w:val="Heading1"/>
    <w:uiPriority w:val="9"/>
    <w:rsid w:val="001E71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7161"/>
    <w:pPr>
      <w:spacing w:line="276" w:lineRule="auto"/>
      <w:outlineLvl w:val="9"/>
    </w:pPr>
  </w:style>
  <w:style w:type="paragraph" w:styleId="EndnoteText">
    <w:name w:val="endnote text"/>
    <w:basedOn w:val="Normal"/>
    <w:link w:val="EndnoteTextChar"/>
    <w:uiPriority w:val="99"/>
    <w:semiHidden/>
    <w:unhideWhenUsed/>
    <w:rsid w:val="0053243A"/>
    <w:rPr>
      <w:sz w:val="20"/>
      <w:szCs w:val="20"/>
    </w:rPr>
  </w:style>
  <w:style w:type="character" w:customStyle="1" w:styleId="EndnoteTextChar">
    <w:name w:val="Endnote Text Char"/>
    <w:basedOn w:val="DefaultParagraphFont"/>
    <w:link w:val="EndnoteText"/>
    <w:uiPriority w:val="99"/>
    <w:semiHidden/>
    <w:rsid w:val="0053243A"/>
  </w:style>
  <w:style w:type="character" w:styleId="EndnoteReference">
    <w:name w:val="endnote reference"/>
    <w:basedOn w:val="DefaultParagraphFont"/>
    <w:uiPriority w:val="99"/>
    <w:semiHidden/>
    <w:unhideWhenUsed/>
    <w:rsid w:val="0053243A"/>
    <w:rPr>
      <w:vertAlign w:val="superscript"/>
    </w:rPr>
  </w:style>
  <w:style w:type="character" w:customStyle="1" w:styleId="FooterChar">
    <w:name w:val="Footer Char"/>
    <w:basedOn w:val="DefaultParagraphFont"/>
    <w:link w:val="Footer"/>
    <w:uiPriority w:val="99"/>
    <w:rsid w:val="00D77BE5"/>
    <w:rPr>
      <w:sz w:val="24"/>
      <w:szCs w:val="24"/>
    </w:rPr>
  </w:style>
  <w:style w:type="character" w:styleId="FootnoteReference">
    <w:name w:val="footnote reference"/>
    <w:basedOn w:val="DefaultParagraphFont"/>
    <w:uiPriority w:val="99"/>
    <w:semiHidden/>
    <w:unhideWhenUsed/>
    <w:rsid w:val="00551B9E"/>
    <w:rPr>
      <w:vertAlign w:val="superscript"/>
    </w:rPr>
  </w:style>
</w:styles>
</file>

<file path=word/webSettings.xml><?xml version="1.0" encoding="utf-8"?>
<w:webSettings xmlns:r="http://schemas.openxmlformats.org/officeDocument/2006/relationships" xmlns:w="http://schemas.openxmlformats.org/wordprocessingml/2006/main">
  <w:divs>
    <w:div w:id="1106850868">
      <w:bodyDiv w:val="1"/>
      <w:marLeft w:val="0"/>
      <w:marRight w:val="0"/>
      <w:marTop w:val="0"/>
      <w:marBottom w:val="0"/>
      <w:divBdr>
        <w:top w:val="none" w:sz="0" w:space="0" w:color="auto"/>
        <w:left w:val="none" w:sz="0" w:space="0" w:color="auto"/>
        <w:bottom w:val="none" w:sz="0" w:space="0" w:color="auto"/>
        <w:right w:val="none" w:sz="0" w:space="0" w:color="auto"/>
      </w:divBdr>
    </w:div>
    <w:div w:id="1111634624">
      <w:bodyDiv w:val="1"/>
      <w:marLeft w:val="0"/>
      <w:marRight w:val="0"/>
      <w:marTop w:val="0"/>
      <w:marBottom w:val="0"/>
      <w:divBdr>
        <w:top w:val="none" w:sz="0" w:space="0" w:color="auto"/>
        <w:left w:val="none" w:sz="0" w:space="0" w:color="auto"/>
        <w:bottom w:val="none" w:sz="0" w:space="0" w:color="auto"/>
        <w:right w:val="none" w:sz="0" w:space="0" w:color="auto"/>
      </w:divBdr>
    </w:div>
    <w:div w:id="178719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Softwa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Quality_of_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osahiwal.edu.p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FYP_report_format_2003%20Bat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6C11F-93C4-4A31-B9FF-A9111D4E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FYP_report_format_2003 Batch</Template>
  <TotalTime>50</TotalTime>
  <Pages>59</Pages>
  <Words>8310</Words>
  <Characters>49841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Title of the Final Year Project</vt:lpstr>
    </vt:vector>
  </TitlesOfParts>
  <Company>Sir Syed University of Engineering &amp; Technology</Company>
  <LinksUpToDate>false</LinksUpToDate>
  <CharactersWithSpaces>58035</CharactersWithSpaces>
  <SharedDoc>false</SharedDoc>
  <HLinks>
    <vt:vector size="6" baseType="variant">
      <vt:variant>
        <vt:i4>1114201</vt:i4>
      </vt:variant>
      <vt:variant>
        <vt:i4>3</vt:i4>
      </vt:variant>
      <vt:variant>
        <vt:i4>0</vt:i4>
      </vt:variant>
      <vt:variant>
        <vt:i4>5</vt:i4>
      </vt:variant>
      <vt:variant>
        <vt:lpwstr>http://www.uosahiwal.edu.pk/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Final Year Project</dc:title>
  <dc:creator>mkamrank</dc:creator>
  <cp:lastModifiedBy>Malik Bilal</cp:lastModifiedBy>
  <cp:revision>1</cp:revision>
  <cp:lastPrinted>2004-12-23T22:41:00Z</cp:lastPrinted>
  <dcterms:created xsi:type="dcterms:W3CDTF">2023-07-17T04:44:00Z</dcterms:created>
  <dcterms:modified xsi:type="dcterms:W3CDTF">2023-07-20T14:44:00Z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